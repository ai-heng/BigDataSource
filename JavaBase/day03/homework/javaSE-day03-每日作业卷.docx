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DA3BC4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  <w:lang w:val="zh-CN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每日作业卷</w:t>
      </w:r>
    </w:p>
    <w:p w:rsidR="004A7365" w:rsidRDefault="004A7365">
      <w:pPr>
        <w:spacing w:line="276" w:lineRule="auto"/>
        <w:rPr>
          <w:lang w:val="zh-CN"/>
        </w:rPr>
      </w:pPr>
    </w:p>
    <w:p w:rsidR="007B0700" w:rsidRDefault="00216602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JAVA基础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第</w:t>
      </w:r>
      <w:r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3</w:t>
      </w:r>
      <w:r w:rsidR="00DA3BC4">
        <w:rPr>
          <w:rFonts w:ascii="方正姚体" w:eastAsia="方正姚体" w:hAnsi="方正姚体" w:cs="方正姚体" w:hint="eastAsia"/>
          <w:b/>
          <w:bCs/>
          <w:sz w:val="48"/>
          <w:szCs w:val="48"/>
          <w:lang w:val="zh-CN"/>
        </w:rPr>
        <w:t>天</w:t>
      </w:r>
    </w:p>
    <w:p w:rsidR="004A7365" w:rsidRDefault="00216602">
      <w:pPr>
        <w:spacing w:line="276" w:lineRule="auto"/>
        <w:jc w:val="center"/>
        <w:rPr>
          <w:rFonts w:ascii="方正姚体" w:eastAsia="方正姚体" w:hAnsi="方正姚体" w:cs="方正姚体"/>
          <w:b/>
          <w:bCs/>
          <w:sz w:val="48"/>
          <w:szCs w:val="48"/>
          <w:lang w:val="zh-CN"/>
        </w:rPr>
      </w:pPr>
      <w:r>
        <w:rPr>
          <w:rFonts w:ascii="方正姚体" w:eastAsia="方正姚体" w:hAnsi="方正姚体" w:cs="方正姚体" w:hint="eastAsia"/>
          <w:b/>
          <w:bCs/>
          <w:sz w:val="48"/>
          <w:szCs w:val="48"/>
        </w:rPr>
        <w:t>流程控制语句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jc w:val="center"/>
        <w:rPr>
          <w:rFonts w:ascii="黑体" w:eastAsia="黑体" w:hAnsi="黑体" w:cs="黑体"/>
          <w:sz w:val="36"/>
          <w:szCs w:val="36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8B2B1C">
      <w:pPr>
        <w:spacing w:line="276" w:lineRule="auto"/>
        <w:jc w:val="center"/>
        <w:rPr>
          <w:rFonts w:ascii="方正姚体" w:eastAsia="方正姚体" w:hAnsi="方正姚体" w:cs="方正姚体"/>
          <w:sz w:val="44"/>
          <w:szCs w:val="44"/>
          <w:lang w:val="zh-CN"/>
        </w:rPr>
      </w:pPr>
      <w:proofErr w:type="gramStart"/>
      <w:r>
        <w:rPr>
          <w:rFonts w:ascii="方正姚体" w:eastAsia="方正姚体" w:hAnsi="方正姚体" w:cs="方正姚体" w:hint="eastAsia"/>
          <w:sz w:val="44"/>
          <w:szCs w:val="44"/>
        </w:rPr>
        <w:t>传智播客</w:t>
      </w:r>
      <w:proofErr w:type="gramEnd"/>
      <w:r>
        <w:rPr>
          <w:rFonts w:ascii="方正姚体" w:eastAsia="方正姚体" w:hAnsi="方正姚体" w:cs="方正姚体" w:hint="eastAsia"/>
          <w:sz w:val="44"/>
          <w:szCs w:val="44"/>
        </w:rPr>
        <w:t>.黑马程序员</w:t>
      </w: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4A7365" w:rsidRDefault="004A7365">
      <w:pPr>
        <w:spacing w:line="276" w:lineRule="auto"/>
        <w:rPr>
          <w:lang w:val="zh-CN"/>
        </w:rPr>
      </w:pPr>
    </w:p>
    <w:p w:rsidR="00927047" w:rsidRDefault="00927047">
      <w:pPr>
        <w:spacing w:line="276" w:lineRule="auto"/>
        <w:rPr>
          <w:lang w:val="zh-CN"/>
        </w:rPr>
      </w:pPr>
    </w:p>
    <w:p w:rsidR="00927047" w:rsidRDefault="00B622F6" w:rsidP="00927047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基础案例</w:t>
      </w:r>
    </w:p>
    <w:p w:rsidR="001A0FDF" w:rsidRDefault="001A0FDF" w:rsidP="001A0F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E23E0">
        <w:rPr>
          <w:rFonts w:hint="eastAsia"/>
          <w:lang w:val="zh-CN"/>
        </w:rPr>
        <w:t>1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A0FDF" w:rsidRDefault="001A0FDF" w:rsidP="001A0FDF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if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1A0FDF" w:rsidRPr="008633A3" w:rsidRDefault="001A0FDF" w:rsidP="001A0FDF">
      <w:pPr>
        <w:rPr>
          <w:lang w:val="zh-CN"/>
        </w:rPr>
      </w:pPr>
      <w:r>
        <w:rPr>
          <w:rFonts w:hint="eastAsia"/>
        </w:rPr>
        <w:tab/>
      </w:r>
      <w:r>
        <w:rPr>
          <w:rFonts w:hint="eastAsia"/>
        </w:rPr>
        <w:tab/>
        <w:t>for</w:t>
      </w:r>
      <w:r>
        <w:rPr>
          <w:rFonts w:hint="eastAsia"/>
        </w:rPr>
        <w:t>循环语句</w:t>
      </w:r>
      <w:r>
        <w:rPr>
          <w:rFonts w:hint="eastAsia"/>
        </w:rPr>
        <w:t>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A0FDF" w:rsidRPr="00B70676" w:rsidRDefault="001A0FDF" w:rsidP="001A0FDF"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,</w:t>
      </w:r>
      <w:r>
        <w:rPr>
          <w:rFonts w:hint="eastAsia"/>
        </w:rPr>
        <w:t>求出</w:t>
      </w:r>
      <w:r>
        <w:rPr>
          <w:rFonts w:hint="eastAsia"/>
        </w:rPr>
        <w:t>1-100</w:t>
      </w:r>
      <w:r>
        <w:rPr>
          <w:rFonts w:hint="eastAsia"/>
        </w:rPr>
        <w:t>之间的奇数之和</w:t>
      </w:r>
      <w:r>
        <w:rPr>
          <w:rFonts w:hint="eastAsia"/>
        </w:rPr>
        <w:t>.</w:t>
      </w:r>
    </w:p>
    <w:p w:rsidR="001A0FDF" w:rsidRPr="00A67A8C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A0FDF" w:rsidRPr="00152E44" w:rsidRDefault="001A0FDF" w:rsidP="001A0FDF">
      <w:pPr>
        <w:ind w:leftChars="300" w:left="630"/>
        <w:rPr>
          <w:szCs w:val="21"/>
        </w:rPr>
      </w:pPr>
      <w:r>
        <w:rPr>
          <w:kern w:val="0"/>
        </w:rPr>
        <w:t>1.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用来记录</w:t>
      </w:r>
      <w:r>
        <w:rPr>
          <w:rFonts w:hint="eastAsia"/>
          <w:kern w:val="0"/>
        </w:rPr>
        <w:t>奇</w:t>
      </w:r>
      <w:r>
        <w:rPr>
          <w:kern w:val="0"/>
        </w:rPr>
        <w:t>数的累加和</w:t>
      </w:r>
      <w:r>
        <w:rPr>
          <w:kern w:val="0"/>
        </w:rPr>
        <w:t>;</w:t>
      </w:r>
    </w:p>
    <w:p w:rsidR="001A0FDF" w:rsidRDefault="001A0FDF" w:rsidP="001A0FDF">
      <w:pPr>
        <w:ind w:leftChars="300" w:left="630"/>
        <w:rPr>
          <w:kern w:val="0"/>
        </w:rPr>
      </w:pPr>
      <w:r>
        <w:rPr>
          <w:kern w:val="0"/>
        </w:rPr>
        <w:t>2.for</w:t>
      </w:r>
      <w:r>
        <w:rPr>
          <w:kern w:val="0"/>
        </w:rPr>
        <w:t>循环得到</w:t>
      </w:r>
      <w:r>
        <w:rPr>
          <w:kern w:val="0"/>
        </w:rPr>
        <w:t>1</w:t>
      </w:r>
      <w:r>
        <w:rPr>
          <w:kern w:val="0"/>
        </w:rPr>
        <w:t>到</w:t>
      </w:r>
      <w:r>
        <w:rPr>
          <w:kern w:val="0"/>
        </w:rPr>
        <w:t>100</w:t>
      </w:r>
      <w:r>
        <w:rPr>
          <w:kern w:val="0"/>
        </w:rPr>
        <w:t>之间的每个数字</w:t>
      </w:r>
      <w:r>
        <w:rPr>
          <w:kern w:val="0"/>
        </w:rPr>
        <w:t>;</w:t>
      </w:r>
    </w:p>
    <w:p w:rsidR="001A0FDF" w:rsidRDefault="001A0FDF" w:rsidP="001A0FDF">
      <w:pPr>
        <w:ind w:leftChars="300" w:left="630"/>
        <w:rPr>
          <w:kern w:val="0"/>
        </w:rPr>
      </w:pPr>
      <w:r>
        <w:rPr>
          <w:kern w:val="0"/>
        </w:rPr>
        <w:t>3.</w:t>
      </w:r>
      <w:r>
        <w:rPr>
          <w:kern w:val="0"/>
        </w:rPr>
        <w:t>在</w:t>
      </w:r>
      <w:r>
        <w:rPr>
          <w:kern w:val="0"/>
        </w:rPr>
        <w:t>for</w:t>
      </w:r>
      <w:r>
        <w:rPr>
          <w:kern w:val="0"/>
        </w:rPr>
        <w:t>循环里面</w:t>
      </w:r>
      <w:r>
        <w:rPr>
          <w:kern w:val="0"/>
        </w:rPr>
        <w:t>,</w:t>
      </w:r>
      <w:r>
        <w:rPr>
          <w:kern w:val="0"/>
        </w:rPr>
        <w:t>判断这个数字是否为</w:t>
      </w:r>
      <w:r>
        <w:rPr>
          <w:rFonts w:hint="eastAsia"/>
          <w:kern w:val="0"/>
        </w:rPr>
        <w:t>奇</w:t>
      </w:r>
      <w:r>
        <w:rPr>
          <w:kern w:val="0"/>
        </w:rPr>
        <w:t>数</w:t>
      </w:r>
      <w:r>
        <w:rPr>
          <w:kern w:val="0"/>
        </w:rPr>
        <w:t>;</w:t>
      </w:r>
    </w:p>
    <w:p w:rsidR="001A0FDF" w:rsidRDefault="001A0FDF" w:rsidP="001A0FDF">
      <w:pPr>
        <w:ind w:leftChars="300" w:left="630"/>
        <w:rPr>
          <w:kern w:val="0"/>
        </w:rPr>
      </w:pPr>
      <w:r>
        <w:rPr>
          <w:kern w:val="0"/>
        </w:rPr>
        <w:t>4.</w:t>
      </w:r>
      <w:r>
        <w:rPr>
          <w:kern w:val="0"/>
        </w:rPr>
        <w:t>如果为</w:t>
      </w:r>
      <w:r>
        <w:rPr>
          <w:rFonts w:hint="eastAsia"/>
          <w:kern w:val="0"/>
        </w:rPr>
        <w:t>奇</w:t>
      </w:r>
      <w:r>
        <w:rPr>
          <w:kern w:val="0"/>
        </w:rPr>
        <w:t>数</w:t>
      </w:r>
      <w:r>
        <w:rPr>
          <w:kern w:val="0"/>
        </w:rPr>
        <w:t>,</w:t>
      </w:r>
      <w:r>
        <w:rPr>
          <w:kern w:val="0"/>
        </w:rPr>
        <w:t>就与变量累加</w:t>
      </w:r>
      <w:r>
        <w:rPr>
          <w:kern w:val="0"/>
        </w:rPr>
        <w:t>;</w:t>
      </w:r>
    </w:p>
    <w:p w:rsidR="001A0FDF" w:rsidRPr="000F43C6" w:rsidRDefault="001A0FDF" w:rsidP="001A0FDF">
      <w:pPr>
        <w:ind w:leftChars="300" w:left="630"/>
        <w:rPr>
          <w:rFonts w:ascii="Consolas" w:hAnsi="Consolas" w:cs="Consolas"/>
          <w:color w:val="000000"/>
          <w:kern w:val="0"/>
          <w:szCs w:val="21"/>
        </w:rPr>
      </w:pPr>
      <w:r>
        <w:rPr>
          <w:kern w:val="0"/>
        </w:rPr>
        <w:t>5.for</w:t>
      </w:r>
      <w:r>
        <w:rPr>
          <w:kern w:val="0"/>
        </w:rPr>
        <w:t>循环结束后</w:t>
      </w:r>
      <w:r>
        <w:rPr>
          <w:kern w:val="0"/>
        </w:rPr>
        <w:t>,</w:t>
      </w:r>
      <w:r>
        <w:rPr>
          <w:kern w:val="0"/>
        </w:rPr>
        <w:t>打印累加和</w:t>
      </w:r>
      <w:r>
        <w:rPr>
          <w:kern w:val="0"/>
        </w:rPr>
        <w:t>;</w:t>
      </w:r>
    </w:p>
    <w:p w:rsidR="001A0FDF" w:rsidRPr="00222A28" w:rsidRDefault="001A0FDF" w:rsidP="001A0FDF">
      <w:pPr>
        <w:rPr>
          <w:kern w:val="0"/>
        </w:rPr>
      </w:pPr>
    </w:p>
    <w:p w:rsidR="001A0FDF" w:rsidRDefault="001A0FDF" w:rsidP="001A0F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E23E0">
        <w:rPr>
          <w:rFonts w:hint="eastAsia"/>
          <w:lang w:val="zh-CN"/>
        </w:rPr>
        <w:t>2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A0FDF" w:rsidRDefault="001A0FDF" w:rsidP="001A0FDF">
      <w:pPr>
        <w:ind w:leftChars="300" w:left="630"/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选择</w:t>
      </w:r>
      <w:r>
        <w:rPr>
          <w:rFonts w:hint="eastAsia"/>
        </w:rPr>
        <w:t>结构</w:t>
      </w:r>
      <w:r>
        <w:rPr>
          <w:rFonts w:hint="eastAsia"/>
        </w:rPr>
        <w:t>;</w:t>
      </w:r>
    </w:p>
    <w:p w:rsidR="001A0FDF" w:rsidRDefault="001A0FDF" w:rsidP="001A0FDF"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</w:rPr>
        <w:t>循环结构</w:t>
      </w:r>
      <w:r>
        <w:rPr>
          <w:rFonts w:hint="eastAsia"/>
        </w:rPr>
        <w:t>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A0FDF" w:rsidRPr="008061B8" w:rsidRDefault="001A0FDF" w:rsidP="001A0FDF">
      <w:pPr>
        <w:ind w:leftChars="300" w:left="630"/>
        <w:rPr>
          <w:lang w:val="zh-CN"/>
        </w:rPr>
      </w:pPr>
      <w:r>
        <w:rPr>
          <w:rFonts w:hint="eastAsia"/>
          <w:lang w:val="zh-CN"/>
        </w:rPr>
        <w:t>求出</w:t>
      </w:r>
      <w:r>
        <w:rPr>
          <w:rFonts w:hint="eastAsia"/>
          <w:lang w:val="zh-CN"/>
        </w:rPr>
        <w:t>1</w:t>
      </w:r>
      <w:r>
        <w:rPr>
          <w:rFonts w:hint="eastAsia"/>
          <w:lang w:val="zh-CN"/>
        </w:rPr>
        <w:t>到</w:t>
      </w:r>
      <w:r>
        <w:rPr>
          <w:rFonts w:hint="eastAsia"/>
          <w:lang w:val="zh-CN"/>
        </w:rPr>
        <w:t>100</w:t>
      </w:r>
      <w:r>
        <w:rPr>
          <w:rFonts w:hint="eastAsia"/>
          <w:lang w:val="zh-CN"/>
        </w:rPr>
        <w:t>之间的既是</w:t>
      </w:r>
      <w:r>
        <w:rPr>
          <w:rFonts w:hint="eastAsia"/>
          <w:lang w:val="zh-CN"/>
        </w:rPr>
        <w:t>3</w:t>
      </w:r>
      <w:r>
        <w:rPr>
          <w:rFonts w:hint="eastAsia"/>
          <w:lang w:val="zh-CN"/>
        </w:rPr>
        <w:t>的倍数又是</w:t>
      </w:r>
      <w:r>
        <w:rPr>
          <w:rFonts w:hint="eastAsia"/>
          <w:lang w:val="zh-CN"/>
        </w:rPr>
        <w:t>5</w:t>
      </w:r>
      <w:r>
        <w:rPr>
          <w:rFonts w:hint="eastAsia"/>
          <w:lang w:val="zh-CN"/>
        </w:rPr>
        <w:t>倍数的数字之和</w:t>
      </w:r>
      <w:r>
        <w:rPr>
          <w:rFonts w:hint="eastAsia"/>
          <w:lang w:val="zh-CN"/>
        </w:rPr>
        <w:t>.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A0FDF" w:rsidRPr="009517AC" w:rsidRDefault="001A0FDF" w:rsidP="001A0FDF">
      <w:pPr>
        <w:ind w:leftChars="300" w:left="630"/>
        <w:rPr>
          <w:kern w:val="0"/>
        </w:rPr>
      </w:pPr>
      <w:r w:rsidRPr="009517AC">
        <w:rPr>
          <w:rFonts w:hint="eastAsia"/>
          <w:lang w:val="zh-CN"/>
        </w:rPr>
        <w:t>1.</w:t>
      </w:r>
      <w:r w:rsidRPr="009517AC">
        <w:rPr>
          <w:kern w:val="0"/>
        </w:rPr>
        <w:t>定义一个变量</w:t>
      </w:r>
      <w:r w:rsidRPr="009517AC">
        <w:rPr>
          <w:kern w:val="0"/>
        </w:rPr>
        <w:t>,</w:t>
      </w:r>
      <w:r w:rsidRPr="009517AC">
        <w:rPr>
          <w:kern w:val="0"/>
        </w:rPr>
        <w:t>记录累加求和</w:t>
      </w:r>
    </w:p>
    <w:p w:rsidR="001A0FDF" w:rsidRPr="009517AC" w:rsidRDefault="001A0FDF" w:rsidP="001A0FDF">
      <w:pPr>
        <w:ind w:leftChars="300" w:left="630"/>
        <w:rPr>
          <w:kern w:val="0"/>
        </w:rPr>
      </w:pPr>
      <w:r w:rsidRPr="009517AC">
        <w:rPr>
          <w:rFonts w:hint="eastAsia"/>
          <w:kern w:val="0"/>
        </w:rPr>
        <w:t>2.</w:t>
      </w:r>
      <w:r w:rsidRPr="009517AC">
        <w:rPr>
          <w:kern w:val="0"/>
        </w:rPr>
        <w:t>循环</w:t>
      </w:r>
      <w:r w:rsidRPr="009517AC">
        <w:rPr>
          <w:rFonts w:hint="eastAsia"/>
          <w:kern w:val="0"/>
        </w:rPr>
        <w:t>遍历</w:t>
      </w:r>
      <w:r w:rsidRPr="009517AC">
        <w:rPr>
          <w:rFonts w:hint="eastAsia"/>
          <w:kern w:val="0"/>
        </w:rPr>
        <w:t>1</w:t>
      </w:r>
      <w:r w:rsidRPr="009517AC">
        <w:rPr>
          <w:rFonts w:hint="eastAsia"/>
          <w:kern w:val="0"/>
        </w:rPr>
        <w:t>到</w:t>
      </w:r>
      <w:r w:rsidRPr="009517AC">
        <w:rPr>
          <w:rFonts w:hint="eastAsia"/>
          <w:kern w:val="0"/>
        </w:rPr>
        <w:t>100</w:t>
      </w:r>
      <w:r w:rsidRPr="009517AC">
        <w:rPr>
          <w:rFonts w:hint="eastAsia"/>
          <w:kern w:val="0"/>
        </w:rPr>
        <w:t>之间的每个数字</w:t>
      </w:r>
    </w:p>
    <w:p w:rsidR="001A0FDF" w:rsidRPr="009517AC" w:rsidRDefault="001A0FDF" w:rsidP="001A0FDF">
      <w:pPr>
        <w:ind w:leftChars="300" w:left="630"/>
        <w:rPr>
          <w:kern w:val="0"/>
        </w:rPr>
      </w:pPr>
      <w:r w:rsidRPr="009517AC">
        <w:rPr>
          <w:rFonts w:hint="eastAsia"/>
          <w:kern w:val="0"/>
        </w:rPr>
        <w:lastRenderedPageBreak/>
        <w:t>3.</w:t>
      </w:r>
      <w:r w:rsidRPr="009517AC">
        <w:rPr>
          <w:rFonts w:hint="eastAsia"/>
          <w:kern w:val="0"/>
        </w:rPr>
        <w:t>再循环中判断该数是否为既是</w:t>
      </w:r>
      <w:r w:rsidRPr="009517AC">
        <w:rPr>
          <w:rFonts w:hint="eastAsia"/>
          <w:kern w:val="0"/>
        </w:rPr>
        <w:t>3</w:t>
      </w:r>
      <w:r w:rsidRPr="009517AC">
        <w:rPr>
          <w:rFonts w:hint="eastAsia"/>
          <w:kern w:val="0"/>
        </w:rPr>
        <w:t>的倍数又是</w:t>
      </w:r>
      <w:r w:rsidRPr="009517AC">
        <w:rPr>
          <w:rFonts w:hint="eastAsia"/>
          <w:kern w:val="0"/>
        </w:rPr>
        <w:t>5</w:t>
      </w:r>
      <w:r w:rsidRPr="009517AC">
        <w:rPr>
          <w:rFonts w:hint="eastAsia"/>
          <w:kern w:val="0"/>
        </w:rPr>
        <w:t>倍数</w:t>
      </w:r>
    </w:p>
    <w:p w:rsidR="001A0FDF" w:rsidRPr="009517AC" w:rsidRDefault="001A0FDF" w:rsidP="001A0FDF">
      <w:pPr>
        <w:ind w:leftChars="300" w:left="630"/>
        <w:rPr>
          <w:kern w:val="0"/>
        </w:rPr>
      </w:pPr>
      <w:r w:rsidRPr="009517AC">
        <w:rPr>
          <w:rFonts w:hint="eastAsia"/>
          <w:kern w:val="0"/>
        </w:rPr>
        <w:t>4.</w:t>
      </w:r>
      <w:r>
        <w:rPr>
          <w:rFonts w:hint="eastAsia"/>
          <w:kern w:val="0"/>
        </w:rPr>
        <w:t>如果满足条件对该数进行</w:t>
      </w:r>
      <w:r w:rsidRPr="009517AC">
        <w:rPr>
          <w:kern w:val="0"/>
        </w:rPr>
        <w:t>累加求和</w:t>
      </w:r>
    </w:p>
    <w:p w:rsidR="001A0FDF" w:rsidRPr="009517AC" w:rsidRDefault="001A0FDF" w:rsidP="001A0FDF">
      <w:pPr>
        <w:ind w:leftChars="300" w:left="630"/>
        <w:rPr>
          <w:lang w:val="zh-CN"/>
        </w:rPr>
      </w:pPr>
      <w:r w:rsidRPr="009517AC">
        <w:rPr>
          <w:rFonts w:hint="eastAsia"/>
          <w:lang w:val="zh-CN"/>
        </w:rPr>
        <w:t>6.</w:t>
      </w:r>
      <w:r w:rsidRPr="009517AC">
        <w:rPr>
          <w:rFonts w:hint="eastAsia"/>
          <w:kern w:val="0"/>
        </w:rPr>
        <w:t>循环结束后</w:t>
      </w:r>
      <w:r w:rsidRPr="009517AC">
        <w:rPr>
          <w:kern w:val="0"/>
        </w:rPr>
        <w:t>打印求和的变量</w:t>
      </w:r>
    </w:p>
    <w:p w:rsidR="001A0FDF" w:rsidRDefault="001A0FDF" w:rsidP="001A0F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E23E0">
        <w:rPr>
          <w:rFonts w:hint="eastAsia"/>
          <w:lang w:val="zh-CN"/>
        </w:rPr>
        <w:t>3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A0FDF" w:rsidRDefault="001A0FDF" w:rsidP="001A0FDF">
      <w:pPr>
        <w:ind w:leftChars="300" w:left="630"/>
      </w:pPr>
      <w:r>
        <w:rPr>
          <w:rFonts w:hint="eastAsia"/>
          <w:lang w:val="zh-CN"/>
        </w:rPr>
        <w:t>选择结构</w:t>
      </w:r>
      <w:r>
        <w:rPr>
          <w:rFonts w:hint="eastAsia"/>
        </w:rPr>
        <w:t>;</w:t>
      </w:r>
    </w:p>
    <w:p w:rsidR="001A0FDF" w:rsidRPr="00CB074E" w:rsidRDefault="001A0FDF" w:rsidP="001A0FDF">
      <w:pPr>
        <w:rPr>
          <w:lang w:val="zh-CN"/>
        </w:rPr>
      </w:pPr>
      <w:r>
        <w:rPr>
          <w:rFonts w:hint="eastAsia"/>
          <w:lang w:val="zh-CN"/>
        </w:rPr>
        <w:tab/>
      </w:r>
      <w:r w:rsidR="00637A87">
        <w:rPr>
          <w:lang w:val="zh-CN"/>
        </w:rPr>
        <w:t xml:space="preserve">  </w:t>
      </w:r>
      <w:r>
        <w:rPr>
          <w:rFonts w:hint="eastAsia"/>
          <w:lang w:val="zh-CN"/>
        </w:rPr>
        <w:t>循环结构</w:t>
      </w:r>
      <w:r>
        <w:rPr>
          <w:rFonts w:hint="eastAsia"/>
        </w:rPr>
        <w:t>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1A0FDF" w:rsidRDefault="001A0FDF" w:rsidP="001A0FDF">
      <w:pPr>
        <w:rPr>
          <w:kern w:val="0"/>
        </w:rPr>
      </w:pPr>
      <w:r>
        <w:rPr>
          <w:rFonts w:hint="eastAsia"/>
          <w:lang w:val="zh-CN"/>
        </w:rPr>
        <w:tab/>
      </w:r>
      <w:r>
        <w:rPr>
          <w:kern w:val="0"/>
        </w:rPr>
        <w:t>从键盘上录入一个大于</w:t>
      </w:r>
      <w:r>
        <w:rPr>
          <w:kern w:val="0"/>
        </w:rPr>
        <w:t>100</w:t>
      </w:r>
      <w:r>
        <w:rPr>
          <w:kern w:val="0"/>
        </w:rPr>
        <w:t>的三位数</w:t>
      </w:r>
      <w:r>
        <w:rPr>
          <w:kern w:val="0"/>
        </w:rPr>
        <w:t>,</w:t>
      </w:r>
      <w:r>
        <w:rPr>
          <w:kern w:val="0"/>
        </w:rPr>
        <w:t>求出</w:t>
      </w:r>
      <w:r>
        <w:rPr>
          <w:kern w:val="0"/>
        </w:rPr>
        <w:t>100</w:t>
      </w:r>
      <w:r>
        <w:rPr>
          <w:kern w:val="0"/>
        </w:rPr>
        <w:t>到该数字之间满足如下要求的数字之和</w:t>
      </w:r>
      <w:r>
        <w:rPr>
          <w:kern w:val="0"/>
        </w:rPr>
        <w:t>: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数字的</w:t>
      </w:r>
      <w:proofErr w:type="gramStart"/>
      <w:r>
        <w:rPr>
          <w:kern w:val="0"/>
        </w:rPr>
        <w:t>个</w:t>
      </w:r>
      <w:proofErr w:type="gramEnd"/>
      <w:r>
        <w:rPr>
          <w:kern w:val="0"/>
        </w:rPr>
        <w:t>位数不为</w:t>
      </w:r>
      <w:r>
        <w:rPr>
          <w:kern w:val="0"/>
        </w:rPr>
        <w:t>7;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数字的十位数不为</w:t>
      </w:r>
      <w:r>
        <w:rPr>
          <w:kern w:val="0"/>
        </w:rPr>
        <w:t>5;</w:t>
      </w:r>
    </w:p>
    <w:p w:rsidR="001A0FDF" w:rsidRPr="00C07E5E" w:rsidRDefault="001A0FDF" w:rsidP="001A0FDF"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kern w:val="0"/>
        </w:rPr>
        <w:t>数字的百位数不为</w:t>
      </w:r>
      <w:r>
        <w:rPr>
          <w:kern w:val="0"/>
        </w:rPr>
        <w:t>3;</w:t>
      </w:r>
    </w:p>
    <w:p w:rsidR="001A0FDF" w:rsidRPr="008061B8" w:rsidRDefault="001A0FDF" w:rsidP="001A0FDF">
      <w:pPr>
        <w:rPr>
          <w:lang w:val="zh-CN"/>
        </w:rPr>
      </w:pPr>
    </w:p>
    <w:p w:rsidR="001A0FDF" w:rsidRPr="00CA43EE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A0FDF" w:rsidRDefault="001A0FDF" w:rsidP="001A0FDF">
      <w:pPr>
        <w:rPr>
          <w:kern w:val="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kern w:val="0"/>
        </w:rPr>
        <w:t>1.</w:t>
      </w:r>
      <w:r>
        <w:rPr>
          <w:kern w:val="0"/>
        </w:rPr>
        <w:t>从键盘上录入一个三位数</w:t>
      </w:r>
      <w:r>
        <w:rPr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定义一个变量</w:t>
      </w:r>
      <w:r>
        <w:rPr>
          <w:kern w:val="0"/>
        </w:rPr>
        <w:t>,</w:t>
      </w:r>
      <w:r>
        <w:rPr>
          <w:kern w:val="0"/>
        </w:rPr>
        <w:t>用来记录满足条件的数字累加之和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rFonts w:hint="eastAsia"/>
          <w:kern w:val="0"/>
        </w:rPr>
        <w:t>使用</w:t>
      </w:r>
      <w:r>
        <w:rPr>
          <w:kern w:val="0"/>
        </w:rPr>
        <w:t>for</w:t>
      </w:r>
      <w:r>
        <w:rPr>
          <w:kern w:val="0"/>
        </w:rPr>
        <w:t>循环</w:t>
      </w:r>
      <w:r>
        <w:rPr>
          <w:rFonts w:hint="eastAsia"/>
          <w:kern w:val="0"/>
        </w:rPr>
        <w:t>获取</w:t>
      </w:r>
      <w:r>
        <w:rPr>
          <w:kern w:val="0"/>
        </w:rPr>
        <w:t>100</w:t>
      </w:r>
      <w:r>
        <w:rPr>
          <w:kern w:val="0"/>
        </w:rPr>
        <w:t>到该数字之间的所有数字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4.</w:t>
      </w:r>
      <w:r>
        <w:rPr>
          <w:kern w:val="0"/>
        </w:rPr>
        <w:t>得到</w:t>
      </w:r>
      <w:r>
        <w:rPr>
          <w:rFonts w:hint="eastAsia"/>
          <w:kern w:val="0"/>
        </w:rPr>
        <w:t>当前拿到的这个数的</w:t>
      </w:r>
      <w:proofErr w:type="gramStart"/>
      <w:r>
        <w:rPr>
          <w:kern w:val="0"/>
        </w:rPr>
        <w:t>个</w:t>
      </w:r>
      <w:proofErr w:type="gramEnd"/>
      <w:r>
        <w:rPr>
          <w:kern w:val="0"/>
        </w:rPr>
        <w:t>位数</w:t>
      </w:r>
      <w:r>
        <w:rPr>
          <w:kern w:val="0"/>
        </w:rPr>
        <w:t>,</w:t>
      </w:r>
      <w:r>
        <w:rPr>
          <w:kern w:val="0"/>
        </w:rPr>
        <w:t>十位数</w:t>
      </w:r>
      <w:r>
        <w:rPr>
          <w:kern w:val="0"/>
        </w:rPr>
        <w:t>,</w:t>
      </w:r>
      <w:r>
        <w:rPr>
          <w:kern w:val="0"/>
        </w:rPr>
        <w:t>百位数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5.</w:t>
      </w:r>
      <w:r>
        <w:rPr>
          <w:kern w:val="0"/>
        </w:rPr>
        <w:t>判断个位数不为</w:t>
      </w:r>
      <w:r>
        <w:rPr>
          <w:kern w:val="0"/>
        </w:rPr>
        <w:t>7,</w:t>
      </w:r>
      <w:r>
        <w:rPr>
          <w:kern w:val="0"/>
        </w:rPr>
        <w:t>十位数不为</w:t>
      </w:r>
      <w:r>
        <w:rPr>
          <w:kern w:val="0"/>
        </w:rPr>
        <w:t>5,</w:t>
      </w:r>
      <w:r>
        <w:rPr>
          <w:kern w:val="0"/>
        </w:rPr>
        <w:t>百位数不为</w:t>
      </w:r>
      <w:r>
        <w:rPr>
          <w:kern w:val="0"/>
        </w:rPr>
        <w:t>3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6.</w:t>
      </w:r>
      <w:r>
        <w:rPr>
          <w:kern w:val="0"/>
        </w:rPr>
        <w:t>如果满足条件就累加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>7.</w:t>
      </w:r>
      <w:r>
        <w:rPr>
          <w:kern w:val="0"/>
        </w:rPr>
        <w:t>循环结束后打印累加之和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</w:p>
    <w:p w:rsidR="001A0FDF" w:rsidRDefault="001A0FDF" w:rsidP="001A0FD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E23E0">
        <w:rPr>
          <w:rFonts w:hint="eastAsia"/>
          <w:lang w:val="zh-CN"/>
        </w:rPr>
        <w:t>4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1A0FDF" w:rsidRDefault="001A0FDF" w:rsidP="001A0FDF">
      <w:pPr>
        <w:ind w:leftChars="300" w:left="630"/>
      </w:pPr>
      <w:r>
        <w:rPr>
          <w:rFonts w:hint="eastAsia"/>
        </w:rPr>
        <w:t>switch</w:t>
      </w:r>
      <w:r>
        <w:rPr>
          <w:rFonts w:hint="eastAsia"/>
        </w:rPr>
        <w:t>语句</w:t>
      </w:r>
      <w:r>
        <w:rPr>
          <w:rFonts w:hint="eastAsia"/>
        </w:rPr>
        <w:t>;</w:t>
      </w:r>
    </w:p>
    <w:p w:rsidR="001A0FDF" w:rsidRPr="00993404" w:rsidRDefault="001A0FDF" w:rsidP="001A0FDF">
      <w:pPr>
        <w:ind w:leftChars="300" w:left="630"/>
      </w:pPr>
      <w:r>
        <w:rPr>
          <w:rFonts w:hint="eastAsia"/>
          <w:lang w:val="zh-CN"/>
        </w:rPr>
        <w:t>循环结构</w:t>
      </w:r>
      <w:r>
        <w:rPr>
          <w:rFonts w:hint="eastAsia"/>
        </w:rPr>
        <w:t>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lastRenderedPageBreak/>
        <w:t>训练描述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>请按如下要求编写程序</w:t>
      </w:r>
      <w:r>
        <w:rPr>
          <w:kern w:val="0"/>
        </w:rPr>
        <w:t>,</w:t>
      </w:r>
      <w:r>
        <w:rPr>
          <w:kern w:val="0"/>
        </w:rPr>
        <w:t>打印菜单</w:t>
      </w:r>
      <w:r>
        <w:rPr>
          <w:kern w:val="0"/>
        </w:rPr>
        <w:t>: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1.</w:t>
      </w:r>
      <w:r>
        <w:rPr>
          <w:kern w:val="0"/>
        </w:rPr>
        <w:t>从键盘上录入一个</w:t>
      </w:r>
      <w:r>
        <w:rPr>
          <w:kern w:val="0"/>
        </w:rPr>
        <w:t>1</w:t>
      </w:r>
      <w:r>
        <w:rPr>
          <w:kern w:val="0"/>
        </w:rPr>
        <w:t>到</w:t>
      </w:r>
      <w:r>
        <w:rPr>
          <w:kern w:val="0"/>
        </w:rPr>
        <w:t>5</w:t>
      </w:r>
      <w:r>
        <w:rPr>
          <w:kern w:val="0"/>
        </w:rPr>
        <w:t>的数字</w:t>
      </w:r>
      <w:r>
        <w:rPr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2.</w:t>
      </w:r>
      <w:r>
        <w:rPr>
          <w:kern w:val="0"/>
        </w:rPr>
        <w:t>当数字为</w:t>
      </w:r>
      <w:r>
        <w:rPr>
          <w:kern w:val="0"/>
        </w:rPr>
        <w:t>1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新建</w:t>
      </w:r>
      <w:r>
        <w:rPr>
          <w:kern w:val="0"/>
        </w:rPr>
        <w:t>";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40213B">
        <w:rPr>
          <w:kern w:val="0"/>
        </w:rPr>
        <w:t xml:space="preserve">  </w:t>
      </w:r>
      <w:r>
        <w:rPr>
          <w:kern w:val="0"/>
        </w:rPr>
        <w:t>当数字为</w:t>
      </w:r>
      <w:r>
        <w:rPr>
          <w:kern w:val="0"/>
        </w:rPr>
        <w:t>2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打开文件</w:t>
      </w:r>
      <w:r>
        <w:rPr>
          <w:kern w:val="0"/>
        </w:rPr>
        <w:t>";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40213B">
        <w:rPr>
          <w:kern w:val="0"/>
        </w:rPr>
        <w:t xml:space="preserve">  </w:t>
      </w:r>
      <w:r>
        <w:rPr>
          <w:kern w:val="0"/>
        </w:rPr>
        <w:t>当数字为</w:t>
      </w:r>
      <w:r>
        <w:rPr>
          <w:kern w:val="0"/>
        </w:rPr>
        <w:t>3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保存</w:t>
      </w:r>
      <w:r>
        <w:rPr>
          <w:kern w:val="0"/>
        </w:rPr>
        <w:t>";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40213B">
        <w:rPr>
          <w:kern w:val="0"/>
        </w:rPr>
        <w:t xml:space="preserve">  </w:t>
      </w:r>
      <w:r>
        <w:rPr>
          <w:kern w:val="0"/>
        </w:rPr>
        <w:t>当数字为</w:t>
      </w:r>
      <w:r>
        <w:rPr>
          <w:kern w:val="0"/>
        </w:rPr>
        <w:t>4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刷新</w:t>
      </w:r>
      <w:r>
        <w:rPr>
          <w:kern w:val="0"/>
        </w:rPr>
        <w:t>";</w:t>
      </w:r>
    </w:p>
    <w:p w:rsidR="001A0FDF" w:rsidRDefault="001A0FDF" w:rsidP="001A0FDF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 w:rsidR="0040213B">
        <w:rPr>
          <w:kern w:val="0"/>
        </w:rPr>
        <w:t xml:space="preserve">  </w:t>
      </w:r>
      <w:r>
        <w:rPr>
          <w:kern w:val="0"/>
        </w:rPr>
        <w:t>当数字为</w:t>
      </w:r>
      <w:r>
        <w:rPr>
          <w:kern w:val="0"/>
        </w:rPr>
        <w:t>5</w:t>
      </w:r>
      <w:r>
        <w:rPr>
          <w:kern w:val="0"/>
        </w:rPr>
        <w:t>时打印菜单</w:t>
      </w:r>
      <w:r>
        <w:rPr>
          <w:kern w:val="0"/>
        </w:rPr>
        <w:t>"</w:t>
      </w:r>
      <w:r>
        <w:rPr>
          <w:kern w:val="0"/>
        </w:rPr>
        <w:t>退出</w:t>
      </w:r>
      <w:r>
        <w:rPr>
          <w:kern w:val="0"/>
        </w:rPr>
        <w:t>",</w:t>
      </w:r>
      <w:r>
        <w:rPr>
          <w:kern w:val="0"/>
        </w:rPr>
        <w:t>并退出程序</w:t>
      </w:r>
      <w:r>
        <w:rPr>
          <w:kern w:val="0"/>
        </w:rPr>
        <w:t>;</w:t>
      </w:r>
    </w:p>
    <w:p w:rsidR="001A0FDF" w:rsidRDefault="001A0FDF" w:rsidP="001A0FDF">
      <w:pPr>
        <w:rPr>
          <w:lang w:val="zh-CN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40213B">
        <w:rPr>
          <w:kern w:val="0"/>
        </w:rPr>
        <w:t xml:space="preserve">  </w:t>
      </w:r>
      <w:r>
        <w:rPr>
          <w:rFonts w:hint="eastAsia"/>
          <w:kern w:val="0"/>
        </w:rPr>
        <w:t>此行代码可以终止</w:t>
      </w:r>
      <w:r>
        <w:rPr>
          <w:rFonts w:hint="eastAsia"/>
          <w:kern w:val="0"/>
        </w:rPr>
        <w:t>java</w:t>
      </w:r>
      <w:r>
        <w:rPr>
          <w:rFonts w:hint="eastAsia"/>
          <w:kern w:val="0"/>
        </w:rPr>
        <w:t>程序运行</w:t>
      </w:r>
      <w:r>
        <w:rPr>
          <w:rFonts w:hint="eastAsia"/>
          <w:kern w:val="0"/>
        </w:rPr>
        <w:t xml:space="preserve">: </w:t>
      </w:r>
      <w:proofErr w:type="spellStart"/>
      <w:proofErr w:type="gramStart"/>
      <w:r>
        <w:rPr>
          <w:rFonts w:hint="eastAsia"/>
          <w:kern w:val="0"/>
        </w:rPr>
        <w:t>System.exit</w:t>
      </w:r>
      <w:proofErr w:type="spellEnd"/>
      <w:r>
        <w:rPr>
          <w:rFonts w:hint="eastAsia"/>
          <w:kern w:val="0"/>
        </w:rPr>
        <w:t>(</w:t>
      </w:r>
      <w:proofErr w:type="gramEnd"/>
      <w:r>
        <w:rPr>
          <w:rFonts w:hint="eastAsia"/>
          <w:kern w:val="0"/>
        </w:rPr>
        <w:t>0);</w:t>
      </w:r>
    </w:p>
    <w:p w:rsidR="001A0FDF" w:rsidRDefault="001A0FDF" w:rsidP="001A0FD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1.</w:t>
      </w:r>
      <w:r>
        <w:rPr>
          <w:kern w:val="0"/>
        </w:rPr>
        <w:t>从键盘上录入一个三位数</w:t>
      </w:r>
      <w:r>
        <w:rPr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2.</w:t>
      </w:r>
      <w:r>
        <w:rPr>
          <w:kern w:val="0"/>
        </w:rPr>
        <w:t>使用</w:t>
      </w:r>
      <w:r>
        <w:rPr>
          <w:kern w:val="0"/>
        </w:rPr>
        <w:t>switch</w:t>
      </w:r>
      <w:r>
        <w:rPr>
          <w:kern w:val="0"/>
        </w:rPr>
        <w:t>语句判断录入的数字为哪个菜单编号</w:t>
      </w:r>
      <w:r>
        <w:rPr>
          <w:kern w:val="0"/>
        </w:rPr>
        <w:t>,</w:t>
      </w:r>
      <w:r>
        <w:rPr>
          <w:kern w:val="0"/>
        </w:rPr>
        <w:t>并打印对应的菜单名称</w:t>
      </w:r>
      <w:r>
        <w:rPr>
          <w:rFonts w:hint="eastAsia"/>
          <w:kern w:val="0"/>
        </w:rPr>
        <w:t>;</w:t>
      </w:r>
    </w:p>
    <w:p w:rsidR="001A0FDF" w:rsidRDefault="001A0FDF" w:rsidP="001A0FDF">
      <w:pPr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>
        <w:rPr>
          <w:kern w:val="0"/>
        </w:rPr>
        <w:t>3.</w:t>
      </w:r>
      <w:r>
        <w:rPr>
          <w:kern w:val="0"/>
        </w:rPr>
        <w:t>使用</w:t>
      </w:r>
      <w:r>
        <w:rPr>
          <w:kern w:val="0"/>
        </w:rPr>
        <w:t>while</w:t>
      </w:r>
      <w:r>
        <w:rPr>
          <w:kern w:val="0"/>
        </w:rPr>
        <w:t>循环</w:t>
      </w:r>
      <w:r>
        <w:rPr>
          <w:kern w:val="0"/>
        </w:rPr>
        <w:t>,</w:t>
      </w:r>
      <w:r>
        <w:rPr>
          <w:kern w:val="0"/>
        </w:rPr>
        <w:t>重复执行</w:t>
      </w:r>
      <w:r>
        <w:rPr>
          <w:kern w:val="0"/>
        </w:rPr>
        <w:t>1,2</w:t>
      </w:r>
      <w:proofErr w:type="gramStart"/>
      <w:r>
        <w:rPr>
          <w:kern w:val="0"/>
        </w:rPr>
        <w:t>两个</w:t>
      </w:r>
      <w:proofErr w:type="gramEnd"/>
      <w:r>
        <w:rPr>
          <w:kern w:val="0"/>
        </w:rPr>
        <w:t>步骤</w:t>
      </w:r>
      <w:r>
        <w:rPr>
          <w:rFonts w:hint="eastAsia"/>
          <w:kern w:val="0"/>
        </w:rPr>
        <w:t>;</w:t>
      </w:r>
    </w:p>
    <w:p w:rsidR="004A2419" w:rsidRDefault="004A2419" w:rsidP="001A0FDF">
      <w:pPr>
        <w:rPr>
          <w:kern w:val="0"/>
        </w:rPr>
      </w:pPr>
    </w:p>
    <w:p w:rsidR="004A2419" w:rsidRDefault="004A2419" w:rsidP="004A2419">
      <w:pPr>
        <w:rPr>
          <w:kern w:val="0"/>
        </w:rPr>
      </w:pPr>
    </w:p>
    <w:p w:rsidR="004A2419" w:rsidRDefault="004A2419" w:rsidP="004A2419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zh-CN"/>
        </w:rPr>
        <w:t>5</w:t>
      </w:r>
    </w:p>
    <w:p w:rsidR="004A2419" w:rsidRDefault="004A2419" w:rsidP="004A2419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4A2419" w:rsidRDefault="004A2419" w:rsidP="004A2419">
      <w:pPr>
        <w:ind w:leftChars="300" w:left="630"/>
      </w:pPr>
      <w:r>
        <w:rPr>
          <w:rFonts w:hint="eastAsia"/>
        </w:rPr>
        <w:t>循环结构</w:t>
      </w:r>
      <w:r>
        <w:rPr>
          <w:rFonts w:hint="eastAsia"/>
        </w:rPr>
        <w:t>;</w:t>
      </w:r>
    </w:p>
    <w:p w:rsidR="004A2419" w:rsidRPr="00993404" w:rsidRDefault="004A2419" w:rsidP="004A2419">
      <w:pPr>
        <w:ind w:leftChars="300" w:left="630"/>
      </w:pPr>
      <w:r>
        <w:rPr>
          <w:rFonts w:hint="eastAsia"/>
          <w:lang w:val="zh-CN"/>
        </w:rPr>
        <w:t>算数运算符</w:t>
      </w:r>
      <w:r>
        <w:rPr>
          <w:rFonts w:hint="eastAsia"/>
        </w:rPr>
        <w:t>;</w:t>
      </w:r>
    </w:p>
    <w:p w:rsidR="004A2419" w:rsidRDefault="004A2419" w:rsidP="004A2419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A2419" w:rsidRDefault="004A2419" w:rsidP="004A2419">
      <w:pPr>
        <w:rPr>
          <w:kern w:val="0"/>
        </w:rPr>
      </w:pPr>
      <w:r>
        <w:rPr>
          <w:kern w:val="0"/>
        </w:rPr>
        <w:t>请按如下要求编写程序</w:t>
      </w:r>
      <w:r>
        <w:rPr>
          <w:kern w:val="0"/>
        </w:rPr>
        <w:t>,</w:t>
      </w:r>
      <w:r>
        <w:rPr>
          <w:kern w:val="0"/>
        </w:rPr>
        <w:t>打印菜单</w:t>
      </w:r>
      <w:r>
        <w:rPr>
          <w:kern w:val="0"/>
        </w:rPr>
        <w:t>:</w:t>
      </w:r>
    </w:p>
    <w:p w:rsidR="00D82410" w:rsidRDefault="004A2419" w:rsidP="00D82410">
      <w:pPr>
        <w:rPr>
          <w:rFonts w:hint="eastAsia"/>
          <w:lang w:val="zh-CN"/>
        </w:rPr>
      </w:pPr>
      <w:r>
        <w:rPr>
          <w:kern w:val="0"/>
        </w:rPr>
        <w:tab/>
      </w:r>
      <w:r>
        <w:rPr>
          <w:kern w:val="0"/>
        </w:rPr>
        <w:tab/>
      </w:r>
      <w:r w:rsidR="00D82410">
        <w:rPr>
          <w:kern w:val="0"/>
        </w:rPr>
        <w:t>2</w:t>
      </w:r>
      <w:r w:rsidR="00D82410">
        <w:rPr>
          <w:kern w:val="0"/>
        </w:rPr>
        <w:t>个一行打印水仙花数（中间用空格隔开）</w:t>
      </w:r>
      <w:r w:rsidR="00D82410">
        <w:rPr>
          <w:kern w:val="0"/>
        </w:rPr>
        <w:t>,</w:t>
      </w:r>
      <w:r w:rsidR="00D82410">
        <w:rPr>
          <w:kern w:val="0"/>
        </w:rPr>
        <w:t>最后打印水仙花输的总数</w:t>
      </w:r>
    </w:p>
    <w:p w:rsidR="004A2419" w:rsidRDefault="004A2419" w:rsidP="004A2419">
      <w:pPr>
        <w:rPr>
          <w:lang w:val="zh-CN"/>
        </w:rPr>
      </w:pPr>
    </w:p>
    <w:p w:rsidR="004A2419" w:rsidRDefault="004A2419" w:rsidP="004A2419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A12FA7" w:rsidRPr="00A12FA7" w:rsidRDefault="004A2419" w:rsidP="00A12FA7">
      <w:pPr>
        <w:rPr>
          <w:rFonts w:hint="eastAsia"/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="00A12FA7" w:rsidRPr="00A12FA7">
        <w:rPr>
          <w:rFonts w:hint="eastAsia"/>
          <w:kern w:val="0"/>
        </w:rPr>
        <w:t>A:</w:t>
      </w:r>
      <w:r w:rsidR="00A12FA7" w:rsidRPr="00A12FA7">
        <w:rPr>
          <w:rFonts w:hint="eastAsia"/>
          <w:kern w:val="0"/>
        </w:rPr>
        <w:t>定义统计变量，初始化值是</w:t>
      </w:r>
      <w:r w:rsidR="00A12FA7" w:rsidRPr="00A12FA7">
        <w:rPr>
          <w:rFonts w:hint="eastAsia"/>
          <w:kern w:val="0"/>
        </w:rPr>
        <w:t>0</w:t>
      </w:r>
    </w:p>
    <w:p w:rsidR="00A12FA7" w:rsidRPr="00A12FA7" w:rsidRDefault="00A12FA7" w:rsidP="00C348EB">
      <w:pPr>
        <w:ind w:left="420" w:firstLine="420"/>
        <w:rPr>
          <w:rFonts w:hint="eastAsia"/>
          <w:kern w:val="0"/>
        </w:rPr>
      </w:pPr>
      <w:r w:rsidRPr="00A12FA7">
        <w:rPr>
          <w:rFonts w:hint="eastAsia"/>
          <w:kern w:val="0"/>
        </w:rPr>
        <w:t>B:</w:t>
      </w:r>
      <w:r w:rsidRPr="00A12FA7">
        <w:rPr>
          <w:rFonts w:hint="eastAsia"/>
          <w:kern w:val="0"/>
        </w:rPr>
        <w:t>获取三位数，用</w:t>
      </w:r>
      <w:r w:rsidRPr="00A12FA7">
        <w:rPr>
          <w:rFonts w:hint="eastAsia"/>
          <w:kern w:val="0"/>
        </w:rPr>
        <w:t>for</w:t>
      </w:r>
      <w:r w:rsidRPr="00A12FA7">
        <w:rPr>
          <w:rFonts w:hint="eastAsia"/>
          <w:kern w:val="0"/>
        </w:rPr>
        <w:t>循环实现</w:t>
      </w:r>
    </w:p>
    <w:p w:rsidR="00A12FA7" w:rsidRPr="00A12FA7" w:rsidRDefault="00A12FA7" w:rsidP="00A12FA7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</w:r>
      <w:r w:rsidRPr="00A12FA7">
        <w:rPr>
          <w:rFonts w:hint="eastAsia"/>
          <w:kern w:val="0"/>
        </w:rPr>
        <w:t>C:</w:t>
      </w:r>
      <w:r w:rsidRPr="00A12FA7">
        <w:rPr>
          <w:rFonts w:hint="eastAsia"/>
          <w:kern w:val="0"/>
        </w:rPr>
        <w:t>获取每个位上的数据</w:t>
      </w:r>
    </w:p>
    <w:p w:rsidR="00A12FA7" w:rsidRPr="00A12FA7" w:rsidRDefault="00A12FA7" w:rsidP="00A12FA7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ab/>
      </w:r>
      <w:r>
        <w:rPr>
          <w:kern w:val="0"/>
        </w:rPr>
        <w:tab/>
      </w:r>
      <w:r w:rsidRPr="00A12FA7">
        <w:rPr>
          <w:rFonts w:hint="eastAsia"/>
          <w:kern w:val="0"/>
        </w:rPr>
        <w:t>D:</w:t>
      </w:r>
      <w:r w:rsidRPr="00A12FA7">
        <w:rPr>
          <w:rFonts w:hint="eastAsia"/>
          <w:kern w:val="0"/>
        </w:rPr>
        <w:t>判断数据是否是水仙花数</w:t>
      </w:r>
    </w:p>
    <w:p w:rsidR="00A12FA7" w:rsidRDefault="00A12FA7" w:rsidP="00A12FA7">
      <w:pPr>
        <w:rPr>
          <w:kern w:val="0"/>
        </w:rPr>
      </w:pPr>
      <w:r>
        <w:rPr>
          <w:rFonts w:hint="eastAsia"/>
          <w:kern w:val="0"/>
        </w:rPr>
        <w:lastRenderedPageBreak/>
        <w:t xml:space="preserve"> </w:t>
      </w:r>
      <w:r>
        <w:rPr>
          <w:rFonts w:hint="eastAsia"/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A12FA7">
        <w:rPr>
          <w:rFonts w:hint="eastAsia"/>
          <w:kern w:val="0"/>
        </w:rPr>
        <w:t>如果是，就统计变量</w:t>
      </w:r>
      <w:r w:rsidRPr="00A12FA7">
        <w:rPr>
          <w:rFonts w:hint="eastAsia"/>
          <w:kern w:val="0"/>
        </w:rPr>
        <w:t>++</w:t>
      </w:r>
    </w:p>
    <w:p w:rsidR="00371807" w:rsidRDefault="00371807" w:rsidP="00A12FA7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打印该水仙花数（</w:t>
      </w:r>
      <w:proofErr w:type="gramStart"/>
      <w:r>
        <w:rPr>
          <w:kern w:val="0"/>
        </w:rPr>
        <w:t>不</w:t>
      </w:r>
      <w:proofErr w:type="gramEnd"/>
      <w:r>
        <w:rPr>
          <w:kern w:val="0"/>
        </w:rPr>
        <w:t>换行，数字后面加空格）</w:t>
      </w:r>
    </w:p>
    <w:p w:rsidR="00371807" w:rsidRDefault="00371807" w:rsidP="00A12FA7">
      <w:pPr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判断总数量是否是</w:t>
      </w:r>
      <w:r>
        <w:rPr>
          <w:kern w:val="0"/>
        </w:rPr>
        <w:t>2</w:t>
      </w:r>
      <w:r>
        <w:rPr>
          <w:kern w:val="0"/>
        </w:rPr>
        <w:t>的倍数</w:t>
      </w:r>
    </w:p>
    <w:p w:rsidR="00371807" w:rsidRPr="00A12FA7" w:rsidRDefault="00371807" w:rsidP="00A12FA7">
      <w:pPr>
        <w:rPr>
          <w:rFonts w:hint="eastAsia"/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>如果是就打印换行</w:t>
      </w:r>
    </w:p>
    <w:p w:rsidR="00DC6770" w:rsidRPr="00C348EB" w:rsidRDefault="00A12FA7" w:rsidP="00A12FA7">
      <w:pPr>
        <w:rPr>
          <w:kern w:val="0"/>
        </w:rPr>
      </w:pP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 w:rsidRPr="00A12FA7">
        <w:rPr>
          <w:rFonts w:hint="eastAsia"/>
          <w:kern w:val="0"/>
        </w:rPr>
        <w:t>E:</w:t>
      </w:r>
      <w:r w:rsidRPr="00A12FA7">
        <w:rPr>
          <w:rFonts w:hint="eastAsia"/>
          <w:kern w:val="0"/>
        </w:rPr>
        <w:t>输出统计变量</w:t>
      </w:r>
    </w:p>
    <w:p w:rsidR="004A2419" w:rsidRPr="000454C3" w:rsidRDefault="004A2419" w:rsidP="004A2419">
      <w:pPr>
        <w:rPr>
          <w:lang w:val="zh-CN"/>
        </w:rPr>
      </w:pPr>
    </w:p>
    <w:p w:rsidR="004C5283" w:rsidRDefault="004C5283" w:rsidP="004C5283">
      <w:pPr>
        <w:rPr>
          <w:kern w:val="0"/>
        </w:rPr>
      </w:pPr>
    </w:p>
    <w:p w:rsidR="004C5283" w:rsidRDefault="004C5283" w:rsidP="004C5283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E23E0">
        <w:rPr>
          <w:rFonts w:hint="eastAsia"/>
          <w:lang w:val="zh-CN"/>
        </w:rPr>
        <w:t>6</w:t>
      </w:r>
    </w:p>
    <w:p w:rsidR="004C5283" w:rsidRDefault="004C5283" w:rsidP="004C5283">
      <w:pPr>
        <w:pStyle w:val="3"/>
        <w:rPr>
          <w:lang w:val="zh-CN"/>
        </w:rPr>
      </w:pPr>
      <w:r>
        <w:rPr>
          <w:rFonts w:hint="eastAsia"/>
          <w:lang w:val="zh-CN"/>
        </w:rPr>
        <w:t>训练考核知识点</w:t>
      </w:r>
    </w:p>
    <w:p w:rsidR="004C5283" w:rsidRDefault="004C5283" w:rsidP="004C5283">
      <w:pPr>
        <w:ind w:leftChars="300" w:left="630"/>
      </w:pPr>
      <w:r>
        <w:rPr>
          <w:rFonts w:hint="eastAsia"/>
        </w:rPr>
        <w:t>循环结构</w:t>
      </w:r>
      <w:r>
        <w:rPr>
          <w:rFonts w:hint="eastAsia"/>
        </w:rPr>
        <w:t>;</w:t>
      </w:r>
    </w:p>
    <w:p w:rsidR="004C5283" w:rsidRPr="00993404" w:rsidRDefault="004C5283" w:rsidP="004C5283">
      <w:pPr>
        <w:ind w:leftChars="300" w:left="630"/>
      </w:pPr>
    </w:p>
    <w:p w:rsidR="004C5283" w:rsidRDefault="004C5283" w:rsidP="004C5283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4C5283" w:rsidRDefault="004C5283" w:rsidP="004C5283">
      <w:pPr>
        <w:ind w:firstLine="420"/>
        <w:rPr>
          <w:kern w:val="0"/>
        </w:rPr>
      </w:pPr>
      <w:r>
        <w:rPr>
          <w:rFonts w:hint="eastAsia"/>
          <w:kern w:val="0"/>
        </w:rPr>
        <w:t>猜数字小游戏</w:t>
      </w:r>
    </w:p>
    <w:p w:rsidR="00202BCA" w:rsidRDefault="00202BCA" w:rsidP="004C5283">
      <w:pPr>
        <w:ind w:firstLine="420"/>
        <w:rPr>
          <w:rFonts w:hint="eastAsia"/>
          <w:lang w:val="zh-CN"/>
        </w:rPr>
      </w:pPr>
      <w:r w:rsidRPr="00202BCA">
        <w:rPr>
          <w:rFonts w:hint="eastAsia"/>
          <w:lang w:val="zh-CN"/>
        </w:rPr>
        <w:t>系统产生一个</w:t>
      </w:r>
      <w:r w:rsidRPr="00202BCA">
        <w:rPr>
          <w:rFonts w:hint="eastAsia"/>
          <w:lang w:val="zh-CN"/>
        </w:rPr>
        <w:t>1-100</w:t>
      </w:r>
      <w:r w:rsidRPr="00202BCA">
        <w:rPr>
          <w:rFonts w:hint="eastAsia"/>
          <w:lang w:val="zh-CN"/>
        </w:rPr>
        <w:t>之间的随机数，请猜出这个数据是多少</w:t>
      </w:r>
      <w:r w:rsidRPr="00202BCA">
        <w:rPr>
          <w:rFonts w:hint="eastAsia"/>
          <w:lang w:val="zh-CN"/>
        </w:rPr>
        <w:t>?</w:t>
      </w:r>
    </w:p>
    <w:p w:rsidR="004C5283" w:rsidRDefault="004C5283" w:rsidP="004C5283">
      <w:pPr>
        <w:rPr>
          <w:lang w:val="zh-CN"/>
        </w:rPr>
      </w:pPr>
    </w:p>
    <w:p w:rsidR="004C5283" w:rsidRDefault="004C5283" w:rsidP="004C5283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2B3102" w:rsidRPr="002B3102" w:rsidRDefault="002B3102" w:rsidP="002B3102">
      <w:pPr>
        <w:ind w:firstLine="420"/>
        <w:rPr>
          <w:rFonts w:hint="eastAsia"/>
          <w:kern w:val="0"/>
        </w:rPr>
      </w:pPr>
      <w:r w:rsidRPr="002B3102">
        <w:rPr>
          <w:rFonts w:hint="eastAsia"/>
          <w:kern w:val="0"/>
        </w:rPr>
        <w:t>A:</w:t>
      </w:r>
      <w:r w:rsidRPr="002B3102">
        <w:rPr>
          <w:rFonts w:hint="eastAsia"/>
          <w:kern w:val="0"/>
        </w:rPr>
        <w:t>系统产生一个</w:t>
      </w:r>
      <w:r w:rsidRPr="002B3102">
        <w:rPr>
          <w:rFonts w:hint="eastAsia"/>
          <w:kern w:val="0"/>
        </w:rPr>
        <w:t>1-100</w:t>
      </w:r>
      <w:r w:rsidRPr="002B3102">
        <w:rPr>
          <w:rFonts w:hint="eastAsia"/>
          <w:kern w:val="0"/>
        </w:rPr>
        <w:t>之间的随机数</w:t>
      </w:r>
    </w:p>
    <w:p w:rsidR="002B3102" w:rsidRPr="002B3102" w:rsidRDefault="002B3102" w:rsidP="002B3102">
      <w:pPr>
        <w:ind w:left="420" w:firstLine="420"/>
        <w:rPr>
          <w:kern w:val="0"/>
        </w:rPr>
      </w:pPr>
      <w:r w:rsidRPr="002B3102">
        <w:rPr>
          <w:kern w:val="0"/>
        </w:rPr>
        <w:t xml:space="preserve">Random r = new </w:t>
      </w:r>
      <w:proofErr w:type="gramStart"/>
      <w:r w:rsidRPr="002B3102">
        <w:rPr>
          <w:kern w:val="0"/>
        </w:rPr>
        <w:t>Random(</w:t>
      </w:r>
      <w:proofErr w:type="gramEnd"/>
      <w:r w:rsidRPr="002B3102">
        <w:rPr>
          <w:kern w:val="0"/>
        </w:rPr>
        <w:t>);</w:t>
      </w:r>
    </w:p>
    <w:p w:rsidR="002B3102" w:rsidRPr="002B3102" w:rsidRDefault="002B3102" w:rsidP="002B3102">
      <w:pPr>
        <w:ind w:left="420" w:firstLine="420"/>
        <w:rPr>
          <w:kern w:val="0"/>
        </w:rPr>
      </w:pPr>
      <w:proofErr w:type="spellStart"/>
      <w:proofErr w:type="gramStart"/>
      <w:r w:rsidRPr="002B3102">
        <w:rPr>
          <w:kern w:val="0"/>
        </w:rPr>
        <w:t>int</w:t>
      </w:r>
      <w:proofErr w:type="spellEnd"/>
      <w:proofErr w:type="gramEnd"/>
      <w:r w:rsidRPr="002B3102">
        <w:rPr>
          <w:kern w:val="0"/>
        </w:rPr>
        <w:t xml:space="preserve"> number = </w:t>
      </w:r>
      <w:proofErr w:type="spellStart"/>
      <w:r w:rsidRPr="002B3102">
        <w:rPr>
          <w:kern w:val="0"/>
        </w:rPr>
        <w:t>r.nextInt</w:t>
      </w:r>
      <w:proofErr w:type="spellEnd"/>
      <w:r w:rsidRPr="002B3102">
        <w:rPr>
          <w:kern w:val="0"/>
        </w:rPr>
        <w:t>(100)+1;</w:t>
      </w:r>
    </w:p>
    <w:p w:rsidR="002B3102" w:rsidRPr="002B3102" w:rsidRDefault="002B3102" w:rsidP="002B3102">
      <w:pPr>
        <w:ind w:firstLine="420"/>
        <w:rPr>
          <w:rFonts w:hint="eastAsia"/>
          <w:kern w:val="0"/>
        </w:rPr>
      </w:pPr>
      <w:r w:rsidRPr="002B3102">
        <w:rPr>
          <w:rFonts w:hint="eastAsia"/>
          <w:kern w:val="0"/>
        </w:rPr>
        <w:t>B:</w:t>
      </w:r>
      <w:r w:rsidRPr="002B3102">
        <w:rPr>
          <w:rFonts w:hint="eastAsia"/>
          <w:kern w:val="0"/>
        </w:rPr>
        <w:t>键盘录入我们要猜的数据</w:t>
      </w:r>
    </w:p>
    <w:p w:rsidR="002B3102" w:rsidRPr="002B3102" w:rsidRDefault="002B3102" w:rsidP="002B3102">
      <w:pPr>
        <w:ind w:firstLine="420"/>
        <w:rPr>
          <w:rFonts w:hint="eastAsia"/>
          <w:kern w:val="0"/>
        </w:rPr>
      </w:pPr>
      <w:r w:rsidRPr="002B3102">
        <w:rPr>
          <w:rFonts w:hint="eastAsia"/>
          <w:kern w:val="0"/>
        </w:rPr>
        <w:t>C:</w:t>
      </w:r>
      <w:r w:rsidRPr="002B3102">
        <w:rPr>
          <w:rFonts w:hint="eastAsia"/>
          <w:kern w:val="0"/>
        </w:rPr>
        <w:t>比较这两个数据，看我们猜的是否正确</w:t>
      </w:r>
    </w:p>
    <w:p w:rsidR="002B3102" w:rsidRPr="002B3102" w:rsidRDefault="002B3102" w:rsidP="002B3102">
      <w:pPr>
        <w:ind w:left="420" w:firstLine="420"/>
        <w:rPr>
          <w:rFonts w:hint="eastAsia"/>
          <w:kern w:val="0"/>
        </w:rPr>
      </w:pPr>
      <w:r w:rsidRPr="002B3102">
        <w:rPr>
          <w:rFonts w:hint="eastAsia"/>
          <w:kern w:val="0"/>
        </w:rPr>
        <w:t>如果大了，提示：你猜的数据大了</w:t>
      </w:r>
    </w:p>
    <w:p w:rsidR="002B3102" w:rsidRPr="002B3102" w:rsidRDefault="002B3102" w:rsidP="002B3102">
      <w:pPr>
        <w:ind w:left="420" w:firstLine="420"/>
        <w:rPr>
          <w:rFonts w:hint="eastAsia"/>
          <w:kern w:val="0"/>
        </w:rPr>
      </w:pPr>
      <w:r w:rsidRPr="002B3102">
        <w:rPr>
          <w:rFonts w:hint="eastAsia"/>
          <w:kern w:val="0"/>
        </w:rPr>
        <w:t>如果小了，提示：你猜的数据小了</w:t>
      </w:r>
    </w:p>
    <w:p w:rsidR="002B3102" w:rsidRPr="002B3102" w:rsidRDefault="002B3102" w:rsidP="002B3102">
      <w:pPr>
        <w:ind w:left="420" w:firstLine="420"/>
        <w:rPr>
          <w:rFonts w:hint="eastAsia"/>
          <w:kern w:val="0"/>
        </w:rPr>
      </w:pPr>
      <w:r w:rsidRPr="002B3102">
        <w:rPr>
          <w:rFonts w:hint="eastAsia"/>
          <w:kern w:val="0"/>
        </w:rPr>
        <w:t>如果相等，提示：恭喜你，猜中了</w:t>
      </w:r>
    </w:p>
    <w:p w:rsidR="002B3102" w:rsidRPr="002B3102" w:rsidRDefault="002B3102" w:rsidP="002B3102">
      <w:pPr>
        <w:ind w:firstLine="420"/>
        <w:rPr>
          <w:rFonts w:hint="eastAsia"/>
          <w:kern w:val="0"/>
        </w:rPr>
      </w:pPr>
      <w:r w:rsidRPr="002B3102">
        <w:rPr>
          <w:rFonts w:hint="eastAsia"/>
          <w:kern w:val="0"/>
        </w:rPr>
        <w:t>D:</w:t>
      </w:r>
      <w:r w:rsidRPr="002B3102">
        <w:rPr>
          <w:rFonts w:hint="eastAsia"/>
          <w:kern w:val="0"/>
        </w:rPr>
        <w:t>为了实现多次猜数据，我们就要加入循环，而我们又不知道猜多少次能中。怎么办呢</w:t>
      </w:r>
      <w:r w:rsidRPr="002B3102">
        <w:rPr>
          <w:rFonts w:hint="eastAsia"/>
          <w:kern w:val="0"/>
        </w:rPr>
        <w:t>?</w:t>
      </w:r>
    </w:p>
    <w:p w:rsidR="002B3102" w:rsidRPr="002B3102" w:rsidRDefault="002B3102" w:rsidP="002B3102">
      <w:pPr>
        <w:ind w:left="420" w:firstLine="420"/>
        <w:rPr>
          <w:rFonts w:hint="eastAsia"/>
          <w:kern w:val="0"/>
        </w:rPr>
      </w:pPr>
      <w:r w:rsidRPr="002B3102">
        <w:rPr>
          <w:rFonts w:hint="eastAsia"/>
          <w:kern w:val="0"/>
        </w:rPr>
        <w:t>死循环：</w:t>
      </w:r>
      <w:proofErr w:type="gramStart"/>
      <w:r w:rsidRPr="002B3102">
        <w:rPr>
          <w:rFonts w:hint="eastAsia"/>
          <w:kern w:val="0"/>
        </w:rPr>
        <w:t>while(</w:t>
      </w:r>
      <w:proofErr w:type="gramEnd"/>
      <w:r w:rsidRPr="002B3102">
        <w:rPr>
          <w:rFonts w:hint="eastAsia"/>
          <w:kern w:val="0"/>
        </w:rPr>
        <w:t>true) {...}</w:t>
      </w:r>
    </w:p>
    <w:p w:rsidR="004C5283" w:rsidRPr="00C348EB" w:rsidRDefault="002B3102" w:rsidP="002B3102">
      <w:pPr>
        <w:rPr>
          <w:kern w:val="0"/>
        </w:rPr>
      </w:pPr>
      <w:r w:rsidRPr="002B3102">
        <w:rPr>
          <w:kern w:val="0"/>
        </w:rPr>
        <w:tab/>
      </w:r>
      <w:r>
        <w:rPr>
          <w:kern w:val="0"/>
        </w:rPr>
        <w:tab/>
      </w:r>
      <w:r w:rsidRPr="002B3102">
        <w:rPr>
          <w:kern w:val="0"/>
        </w:rPr>
        <w:t xml:space="preserve"> </w:t>
      </w:r>
      <w:proofErr w:type="gramStart"/>
      <w:r w:rsidRPr="002B3102">
        <w:rPr>
          <w:kern w:val="0"/>
        </w:rPr>
        <w:t>for(</w:t>
      </w:r>
      <w:proofErr w:type="gramEnd"/>
      <w:r w:rsidRPr="002B3102">
        <w:rPr>
          <w:kern w:val="0"/>
        </w:rPr>
        <w:t>;;) {...}</w:t>
      </w:r>
    </w:p>
    <w:p w:rsidR="004A2419" w:rsidRPr="004C5283" w:rsidRDefault="004A2419" w:rsidP="001A0FDF"/>
    <w:p w:rsidR="005259AA" w:rsidRDefault="009B49CD" w:rsidP="005259AA">
      <w:pPr>
        <w:pStyle w:val="1"/>
        <w:rPr>
          <w:lang w:val="zh-CN"/>
        </w:rPr>
      </w:pPr>
      <w:r>
        <w:rPr>
          <w:rFonts w:hint="eastAsia"/>
          <w:lang w:val="zh-CN"/>
        </w:rPr>
        <w:lastRenderedPageBreak/>
        <w:t>扩展案例</w:t>
      </w:r>
    </w:p>
    <w:p w:rsidR="002D586F" w:rsidRDefault="002D586F" w:rsidP="002D586F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E23E0">
        <w:rPr>
          <w:rFonts w:hint="eastAsia"/>
          <w:lang w:val="zh-CN"/>
        </w:rPr>
        <w:t>1</w:t>
      </w:r>
    </w:p>
    <w:p w:rsidR="002D586F" w:rsidRDefault="002D586F" w:rsidP="002D586F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2D586F" w:rsidRPr="002D586F" w:rsidRDefault="002D586F" w:rsidP="002D586F">
      <w:pPr>
        <w:rPr>
          <w:lang w:val="zh-CN"/>
        </w:rPr>
      </w:pPr>
      <w:r w:rsidRPr="002D586F">
        <w:rPr>
          <w:rFonts w:hint="eastAsia"/>
          <w:lang w:val="zh-CN"/>
        </w:rPr>
        <w:t>分析以下需求，并用代码实现：</w:t>
      </w:r>
    </w:p>
    <w:p w:rsidR="002D586F" w:rsidRPr="002D586F" w:rsidRDefault="002D586F" w:rsidP="002D586F">
      <w:pPr>
        <w:rPr>
          <w:lang w:val="zh-CN"/>
        </w:rPr>
      </w:pPr>
      <w:r w:rsidRPr="002D586F">
        <w:rPr>
          <w:rFonts w:hint="eastAsia"/>
          <w:lang w:val="zh-CN"/>
        </w:rPr>
        <w:tab/>
        <w:t>1.</w:t>
      </w:r>
      <w:r w:rsidRPr="002D586F">
        <w:rPr>
          <w:rFonts w:hint="eastAsia"/>
          <w:lang w:val="zh-CN"/>
        </w:rPr>
        <w:t>珠穆朗玛峰高度为</w:t>
      </w:r>
      <w:r w:rsidRPr="002D586F">
        <w:rPr>
          <w:rFonts w:hint="eastAsia"/>
          <w:lang w:val="zh-CN"/>
        </w:rPr>
        <w:t>8848</w:t>
      </w:r>
      <w:r w:rsidRPr="002D586F">
        <w:rPr>
          <w:rFonts w:hint="eastAsia"/>
          <w:lang w:val="zh-CN"/>
        </w:rPr>
        <w:t>米，有一张足够大的纸，厚度为</w:t>
      </w:r>
      <w:r w:rsidRPr="002D586F">
        <w:rPr>
          <w:rFonts w:hint="eastAsia"/>
          <w:lang w:val="zh-CN"/>
        </w:rPr>
        <w:t>0.0001</w:t>
      </w:r>
      <w:r w:rsidRPr="002D586F">
        <w:rPr>
          <w:rFonts w:hint="eastAsia"/>
          <w:lang w:val="zh-CN"/>
        </w:rPr>
        <w:t>米。</w:t>
      </w:r>
    </w:p>
    <w:p w:rsidR="002D586F" w:rsidRPr="008009EB" w:rsidRDefault="002D586F" w:rsidP="002D586F">
      <w:pPr>
        <w:rPr>
          <w:lang w:val="zh-CN"/>
        </w:rPr>
      </w:pPr>
      <w:r w:rsidRPr="002D586F">
        <w:rPr>
          <w:rFonts w:hint="eastAsia"/>
          <w:lang w:val="zh-CN"/>
        </w:rPr>
        <w:tab/>
        <w:t>2.</w:t>
      </w:r>
      <w:r w:rsidRPr="002D586F">
        <w:rPr>
          <w:rFonts w:hint="eastAsia"/>
          <w:lang w:val="zh-CN"/>
        </w:rPr>
        <w:t>请问，我折叠多少次，可以折成珠穆朗玛峰的高度。</w:t>
      </w:r>
    </w:p>
    <w:p w:rsidR="002D586F" w:rsidRDefault="002D586F" w:rsidP="002D586F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0919C5" w:rsidRDefault="005D037F" w:rsidP="00EA739F">
      <w:pPr>
        <w:rPr>
          <w:lang w:val="zh-CN"/>
        </w:rPr>
      </w:pPr>
      <w:r>
        <w:rPr>
          <w:rFonts w:hint="eastAsia"/>
          <w:lang w:val="zh-CN"/>
        </w:rPr>
        <w:t>无</w:t>
      </w:r>
    </w:p>
    <w:p w:rsidR="00DE7939" w:rsidRDefault="00C0265A" w:rsidP="00C0265A">
      <w:pPr>
        <w:pStyle w:val="2"/>
      </w:pPr>
      <w:r>
        <w:rPr>
          <w:rFonts w:hint="eastAsia"/>
        </w:rPr>
        <w:t>训练</w:t>
      </w:r>
      <w:r>
        <w:t>案例</w:t>
      </w:r>
      <w:r w:rsidR="004E23E0">
        <w:rPr>
          <w:rFonts w:hint="eastAsia"/>
        </w:rPr>
        <w:t>2</w:t>
      </w:r>
    </w:p>
    <w:p w:rsidR="00C0265A" w:rsidRDefault="00C0265A" w:rsidP="00C0265A">
      <w:pPr>
        <w:pStyle w:val="3"/>
      </w:pPr>
      <w:r>
        <w:rPr>
          <w:rFonts w:hint="eastAsia"/>
        </w:rPr>
        <w:t>训练描述</w:t>
      </w:r>
    </w:p>
    <w:p w:rsidR="00C0265A" w:rsidRPr="00C0265A" w:rsidRDefault="00E50E61" w:rsidP="00C0265A">
      <w:pPr>
        <w:ind w:left="420"/>
      </w:pPr>
      <w:r>
        <w:rPr>
          <w:rFonts w:hint="eastAsia"/>
        </w:rPr>
        <w:t>按要求</w:t>
      </w:r>
      <w:r>
        <w:t>打印数字</w:t>
      </w:r>
    </w:p>
    <w:p w:rsidR="00C0265A" w:rsidRDefault="00C0265A" w:rsidP="00C0265A">
      <w:pPr>
        <w:pStyle w:val="3"/>
      </w:pPr>
      <w:r>
        <w:rPr>
          <w:rFonts w:hint="eastAsia"/>
        </w:rPr>
        <w:t>操作</w:t>
      </w:r>
      <w:r>
        <w:t>步骤描述</w:t>
      </w:r>
    </w:p>
    <w:p w:rsidR="00E50E61" w:rsidRDefault="00E50E61" w:rsidP="00E50E61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之内的整数，但数字中包含</w:t>
      </w:r>
      <w:r>
        <w:rPr>
          <w:rFonts w:hint="eastAsia"/>
        </w:rPr>
        <w:t>9</w:t>
      </w:r>
      <w:r>
        <w:rPr>
          <w:rFonts w:hint="eastAsia"/>
        </w:rPr>
        <w:t>的要跳过</w:t>
      </w:r>
    </w:p>
    <w:p w:rsidR="00E50E61" w:rsidRDefault="00E50E61" w:rsidP="00E50E61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每行输出</w:t>
      </w:r>
      <w:r>
        <w:rPr>
          <w:rFonts w:hint="eastAsia"/>
        </w:rPr>
        <w:t>5</w:t>
      </w:r>
      <w:r>
        <w:rPr>
          <w:rFonts w:hint="eastAsia"/>
        </w:rPr>
        <w:t>个满足条件的数，之间用空格分隔</w:t>
      </w:r>
    </w:p>
    <w:p w:rsidR="00C0265A" w:rsidRDefault="00E50E61" w:rsidP="00E50E61">
      <w:pPr>
        <w:ind w:left="420"/>
      </w:pPr>
      <w:r>
        <w:rPr>
          <w:rFonts w:hint="eastAsia"/>
        </w:rPr>
        <w:t>3.</w:t>
      </w:r>
      <w:r>
        <w:rPr>
          <w:rFonts w:hint="eastAsia"/>
        </w:rPr>
        <w:t>如：</w:t>
      </w:r>
      <w:r>
        <w:rPr>
          <w:rFonts w:hint="eastAsia"/>
        </w:rPr>
        <w:t>1 2 3 4 5</w:t>
      </w:r>
    </w:p>
    <w:p w:rsidR="00C0265A" w:rsidRDefault="00DF4A4F" w:rsidP="00DF4A4F">
      <w:pPr>
        <w:pStyle w:val="2"/>
      </w:pPr>
      <w:r>
        <w:rPr>
          <w:rFonts w:hint="eastAsia"/>
        </w:rPr>
        <w:t>训练案例</w:t>
      </w:r>
      <w:r w:rsidR="004E23E0">
        <w:rPr>
          <w:rFonts w:hint="eastAsia"/>
        </w:rPr>
        <w:t>3</w:t>
      </w:r>
    </w:p>
    <w:p w:rsidR="00DF4A4F" w:rsidRDefault="00DF4A4F" w:rsidP="00DF4A4F">
      <w:pPr>
        <w:pStyle w:val="3"/>
      </w:pPr>
      <w:r>
        <w:rPr>
          <w:rFonts w:hint="eastAsia"/>
        </w:rPr>
        <w:t>训练描述</w:t>
      </w:r>
    </w:p>
    <w:p w:rsidR="00DF4A4F" w:rsidRPr="00DF4A4F" w:rsidRDefault="00BC08C6" w:rsidP="00DF4A4F">
      <w:pPr>
        <w:ind w:left="420"/>
      </w:pPr>
      <w:r>
        <w:rPr>
          <w:rFonts w:hint="eastAsia"/>
        </w:rPr>
        <w:t>按</w:t>
      </w:r>
      <w:r>
        <w:t>要求打印数字</w:t>
      </w:r>
    </w:p>
    <w:p w:rsidR="00DF4A4F" w:rsidRDefault="00DF4A4F" w:rsidP="00DF4A4F">
      <w:pPr>
        <w:pStyle w:val="3"/>
      </w:pPr>
      <w:r>
        <w:rPr>
          <w:rFonts w:hint="eastAsia"/>
        </w:rPr>
        <w:t>操作</w:t>
      </w:r>
      <w:r>
        <w:t>步骤描述</w:t>
      </w:r>
    </w:p>
    <w:p w:rsidR="00BC08C6" w:rsidRDefault="00BC08C6" w:rsidP="00BC08C6">
      <w:pPr>
        <w:ind w:left="420"/>
      </w:pPr>
      <w:r>
        <w:rPr>
          <w:rFonts w:hint="eastAsia"/>
        </w:rPr>
        <w:t>1.</w:t>
      </w:r>
      <w:r>
        <w:rPr>
          <w:rFonts w:hint="eastAsia"/>
        </w:rPr>
        <w:t>按照从大到小的顺序</w:t>
      </w:r>
      <w:proofErr w:type="gramStart"/>
      <w:r>
        <w:rPr>
          <w:rFonts w:hint="eastAsia"/>
        </w:rPr>
        <w:t>输出四</w:t>
      </w:r>
      <w:proofErr w:type="gramEnd"/>
      <w:r>
        <w:rPr>
          <w:rFonts w:hint="eastAsia"/>
        </w:rPr>
        <w:t>位数中的个位</w:t>
      </w:r>
      <w:r>
        <w:rPr>
          <w:rFonts w:hint="eastAsia"/>
        </w:rPr>
        <w:t>+</w:t>
      </w:r>
      <w:r>
        <w:rPr>
          <w:rFonts w:hint="eastAsia"/>
        </w:rPr>
        <w:t>百位</w:t>
      </w:r>
      <w:r>
        <w:rPr>
          <w:rFonts w:hint="eastAsia"/>
        </w:rPr>
        <w:t>=</w:t>
      </w:r>
      <w:r>
        <w:rPr>
          <w:rFonts w:hint="eastAsia"/>
        </w:rPr>
        <w:t>十位</w:t>
      </w:r>
      <w:r>
        <w:rPr>
          <w:rFonts w:hint="eastAsia"/>
        </w:rPr>
        <w:t>+</w:t>
      </w:r>
      <w:r>
        <w:rPr>
          <w:rFonts w:hint="eastAsia"/>
        </w:rPr>
        <w:t>千位</w:t>
      </w:r>
      <w:r>
        <w:rPr>
          <w:rFonts w:hint="eastAsia"/>
        </w:rPr>
        <w:t>(3553,2332,1166,8228,3773)</w:t>
      </w:r>
      <w:r>
        <w:rPr>
          <w:rFonts w:hint="eastAsia"/>
        </w:rPr>
        <w:t>的数字及个数</w:t>
      </w:r>
    </w:p>
    <w:p w:rsidR="00BC08C6" w:rsidRDefault="00BC08C6" w:rsidP="00BC08C6">
      <w:pPr>
        <w:ind w:left="420"/>
      </w:pPr>
      <w:r>
        <w:rPr>
          <w:rFonts w:hint="eastAsia"/>
        </w:rPr>
        <w:t>2.</w:t>
      </w:r>
      <w:r>
        <w:rPr>
          <w:rFonts w:hint="eastAsia"/>
        </w:rPr>
        <w:t>每行输出</w:t>
      </w:r>
      <w:r>
        <w:rPr>
          <w:rFonts w:hint="eastAsia"/>
        </w:rPr>
        <w:t>5</w:t>
      </w:r>
      <w:r>
        <w:rPr>
          <w:rFonts w:hint="eastAsia"/>
        </w:rPr>
        <w:t>个满足条件的数，之间用空格分隔</w:t>
      </w:r>
    </w:p>
    <w:p w:rsidR="00DF4A4F" w:rsidRDefault="00BC08C6" w:rsidP="00BC08C6">
      <w:pPr>
        <w:ind w:left="420"/>
      </w:pPr>
      <w:r>
        <w:rPr>
          <w:rFonts w:hint="eastAsia"/>
        </w:rPr>
        <w:lastRenderedPageBreak/>
        <w:t>3.</w:t>
      </w:r>
      <w:r>
        <w:rPr>
          <w:rFonts w:hint="eastAsia"/>
        </w:rPr>
        <w:t>如：</w:t>
      </w:r>
      <w:r>
        <w:rPr>
          <w:rFonts w:hint="eastAsia"/>
        </w:rPr>
        <w:t xml:space="preserve">9999 9988 9977 9966 9955 </w:t>
      </w:r>
      <w:r>
        <w:rPr>
          <w:rFonts w:hint="eastAsia"/>
        </w:rPr>
        <w:tab/>
      </w:r>
    </w:p>
    <w:p w:rsidR="00CE38D6" w:rsidRDefault="00EE7A29" w:rsidP="00EE7A29">
      <w:pPr>
        <w:pStyle w:val="2"/>
      </w:pPr>
      <w:r>
        <w:rPr>
          <w:rFonts w:hint="eastAsia"/>
        </w:rPr>
        <w:t>训练案例</w:t>
      </w:r>
      <w:r w:rsidR="004E23E0">
        <w:rPr>
          <w:rFonts w:hint="eastAsia"/>
        </w:rPr>
        <w:t>4</w:t>
      </w:r>
    </w:p>
    <w:p w:rsidR="00EE7A29" w:rsidRDefault="00EE7A29" w:rsidP="00EE7A29">
      <w:pPr>
        <w:pStyle w:val="3"/>
      </w:pPr>
      <w:r>
        <w:rPr>
          <w:rFonts w:hint="eastAsia"/>
        </w:rPr>
        <w:t>训练</w:t>
      </w:r>
      <w:r>
        <w:t>描述</w:t>
      </w:r>
    </w:p>
    <w:p w:rsidR="00EE7A29" w:rsidRPr="00EE7A29" w:rsidRDefault="008101F7" w:rsidP="00EE7A29">
      <w:pPr>
        <w:ind w:left="420"/>
      </w:pPr>
      <w:r w:rsidRPr="008101F7">
        <w:t>循环录入某学生的</w:t>
      </w:r>
      <w:r w:rsidRPr="008101F7">
        <w:t>5</w:t>
      </w:r>
      <w:r w:rsidRPr="008101F7">
        <w:t>门课程的成绩并计算平均分。如果某分数录入为负，则停止录入并提示录入错误。</w:t>
      </w:r>
    </w:p>
    <w:p w:rsidR="00EE7A29" w:rsidRDefault="00EE7A29" w:rsidP="00EE7A29">
      <w:pPr>
        <w:pStyle w:val="3"/>
      </w:pPr>
      <w:r>
        <w:rPr>
          <w:rFonts w:hint="eastAsia"/>
        </w:rPr>
        <w:t>操作步骤</w:t>
      </w:r>
      <w:r>
        <w:t>描述</w:t>
      </w:r>
    </w:p>
    <w:p w:rsidR="008101F7" w:rsidRPr="008101F7" w:rsidRDefault="008101F7" w:rsidP="008101F7">
      <w:pPr>
        <w:ind w:left="420"/>
      </w:pPr>
      <w:r w:rsidRPr="008101F7">
        <w:t>1.</w:t>
      </w:r>
      <w:r w:rsidRPr="008101F7">
        <w:t>创建键盘录入对象</w:t>
      </w:r>
    </w:p>
    <w:p w:rsidR="008101F7" w:rsidRPr="008101F7" w:rsidRDefault="008101F7" w:rsidP="008101F7">
      <w:pPr>
        <w:ind w:left="420"/>
      </w:pPr>
      <w:r w:rsidRPr="008101F7">
        <w:t>2.</w:t>
      </w:r>
      <w:r w:rsidRPr="008101F7">
        <w:t>定义</w:t>
      </w:r>
      <w:proofErr w:type="spellStart"/>
      <w:r w:rsidRPr="008101F7">
        <w:t>int</w:t>
      </w:r>
      <w:proofErr w:type="spellEnd"/>
      <w:r w:rsidRPr="008101F7">
        <w:t>类型的变量</w:t>
      </w:r>
      <w:r w:rsidRPr="008101F7">
        <w:t>sum(</w:t>
      </w:r>
      <w:r w:rsidRPr="008101F7">
        <w:t>总分</w:t>
      </w:r>
      <w:r w:rsidRPr="008101F7">
        <w:t>)</w:t>
      </w:r>
      <w:r w:rsidRPr="008101F7">
        <w:t>和</w:t>
      </w:r>
      <w:proofErr w:type="spellStart"/>
      <w:r w:rsidRPr="008101F7">
        <w:t>avg</w:t>
      </w:r>
      <w:proofErr w:type="spellEnd"/>
      <w:r w:rsidRPr="008101F7">
        <w:t>(</w:t>
      </w:r>
      <w:r w:rsidRPr="008101F7">
        <w:t>平均分</w:t>
      </w:r>
      <w:r w:rsidRPr="008101F7">
        <w:t>)</w:t>
      </w:r>
      <w:r w:rsidRPr="008101F7">
        <w:t>，两个变量的初始值位</w:t>
      </w:r>
      <w:r w:rsidRPr="008101F7">
        <w:t>0,String</w:t>
      </w:r>
      <w:r w:rsidRPr="008101F7">
        <w:t>类型的变量</w:t>
      </w:r>
      <w:r w:rsidRPr="008101F7">
        <w:t>name</w:t>
      </w:r>
      <w:r w:rsidRPr="008101F7">
        <w:t>，表示学员姓名</w:t>
      </w:r>
    </w:p>
    <w:p w:rsidR="008101F7" w:rsidRPr="008101F7" w:rsidRDefault="008101F7" w:rsidP="008101F7">
      <w:pPr>
        <w:ind w:left="420"/>
      </w:pPr>
      <w:r w:rsidRPr="008101F7">
        <w:t>3.</w:t>
      </w:r>
      <w:r w:rsidRPr="008101F7">
        <w:t>定义</w:t>
      </w:r>
      <w:proofErr w:type="spellStart"/>
      <w:r w:rsidRPr="008101F7">
        <w:t>boolean</w:t>
      </w:r>
      <w:proofErr w:type="spellEnd"/>
      <w:r w:rsidRPr="008101F7">
        <w:t>类型的变量</w:t>
      </w:r>
      <w:r w:rsidRPr="008101F7">
        <w:t>flag(</w:t>
      </w:r>
      <w:r w:rsidRPr="008101F7">
        <w:t>表示该学生的</w:t>
      </w:r>
      <w:r w:rsidRPr="008101F7">
        <w:t>5</w:t>
      </w:r>
      <w:r w:rsidRPr="008101F7">
        <w:t>门成绩是否正确录入，如果有一个为负值，则负值为</w:t>
      </w:r>
      <w:r w:rsidRPr="008101F7">
        <w:t>true</w:t>
      </w:r>
      <w:r w:rsidRPr="008101F7">
        <w:t>，表示录入错误</w:t>
      </w:r>
      <w:r w:rsidRPr="008101F7">
        <w:t>)</w:t>
      </w:r>
      <w:r w:rsidRPr="008101F7">
        <w:t>，初始值为</w:t>
      </w:r>
      <w:r w:rsidRPr="008101F7">
        <w:t>false</w:t>
      </w:r>
    </w:p>
    <w:p w:rsidR="008101F7" w:rsidRPr="008101F7" w:rsidRDefault="008101F7" w:rsidP="008101F7">
      <w:pPr>
        <w:ind w:left="420"/>
      </w:pPr>
      <w:r w:rsidRPr="008101F7">
        <w:t>4.</w:t>
      </w:r>
      <w:r w:rsidRPr="008101F7">
        <w:t>利用</w:t>
      </w:r>
      <w:r w:rsidRPr="008101F7">
        <w:t>for</w:t>
      </w:r>
      <w:r w:rsidRPr="008101F7">
        <w:t>循环，录入</w:t>
      </w:r>
      <w:r w:rsidRPr="008101F7">
        <w:t>5</w:t>
      </w:r>
      <w:r w:rsidRPr="008101F7">
        <w:t>个成绩</w:t>
      </w:r>
    </w:p>
    <w:p w:rsidR="008101F7" w:rsidRPr="008101F7" w:rsidRDefault="008101F7" w:rsidP="008101F7">
      <w:pPr>
        <w:ind w:left="420"/>
      </w:pPr>
      <w:r>
        <w:tab/>
      </w:r>
      <w:r w:rsidRPr="008101F7">
        <w:t>(1)</w:t>
      </w:r>
      <w:r w:rsidRPr="008101F7">
        <w:t>判断当前的成绩如果小于</w:t>
      </w:r>
      <w:r w:rsidRPr="008101F7">
        <w:t>0</w:t>
      </w:r>
      <w:r w:rsidRPr="008101F7">
        <w:t>，</w:t>
      </w:r>
      <w:r w:rsidRPr="008101F7">
        <w:t>flag</w:t>
      </w:r>
      <w:r w:rsidRPr="008101F7">
        <w:t>赋值为</w:t>
      </w:r>
      <w:r w:rsidRPr="008101F7">
        <w:t>true</w:t>
      </w:r>
      <w:r w:rsidRPr="008101F7">
        <w:t>，终止</w:t>
      </w:r>
      <w:r w:rsidRPr="008101F7">
        <w:t>for</w:t>
      </w:r>
      <w:r w:rsidRPr="008101F7">
        <w:t>循环</w:t>
      </w:r>
    </w:p>
    <w:p w:rsidR="008101F7" w:rsidRPr="008101F7" w:rsidRDefault="008101F7" w:rsidP="008101F7">
      <w:pPr>
        <w:ind w:left="420"/>
      </w:pPr>
      <w:r>
        <w:tab/>
      </w:r>
      <w:r w:rsidRPr="008101F7">
        <w:t>(2)</w:t>
      </w:r>
      <w:r w:rsidRPr="008101F7">
        <w:t>否则，如果当前录入的成绩</w:t>
      </w:r>
      <w:r w:rsidRPr="008101F7">
        <w:t>&gt;=0,</w:t>
      </w:r>
      <w:r w:rsidRPr="008101F7">
        <w:t>累加求和</w:t>
      </w:r>
    </w:p>
    <w:p w:rsidR="008101F7" w:rsidRPr="008101F7" w:rsidRDefault="008101F7" w:rsidP="008101F7">
      <w:pPr>
        <w:ind w:left="420"/>
      </w:pPr>
      <w:r w:rsidRPr="008101F7">
        <w:t>5.</w:t>
      </w:r>
      <w:r w:rsidRPr="008101F7">
        <w:t>打印结果</w:t>
      </w:r>
    </w:p>
    <w:p w:rsidR="008101F7" w:rsidRPr="008101F7" w:rsidRDefault="008101F7" w:rsidP="008101F7">
      <w:pPr>
        <w:ind w:left="420"/>
      </w:pPr>
      <w:r>
        <w:tab/>
      </w:r>
      <w:r w:rsidRPr="008101F7">
        <w:t>(1)</w:t>
      </w:r>
      <w:r w:rsidRPr="008101F7">
        <w:t>如果</w:t>
      </w:r>
      <w:r w:rsidRPr="008101F7">
        <w:t>flag</w:t>
      </w:r>
      <w:r w:rsidRPr="008101F7">
        <w:t>为</w:t>
      </w:r>
      <w:r w:rsidRPr="008101F7">
        <w:t>true</w:t>
      </w:r>
      <w:r w:rsidRPr="008101F7">
        <w:t>，打印录入错误</w:t>
      </w:r>
    </w:p>
    <w:p w:rsidR="008101F7" w:rsidRDefault="008101F7" w:rsidP="008101F7">
      <w:pPr>
        <w:ind w:left="420"/>
      </w:pPr>
      <w:r>
        <w:tab/>
      </w:r>
      <w:r w:rsidRPr="008101F7">
        <w:t>(2)</w:t>
      </w:r>
      <w:r w:rsidRPr="008101F7">
        <w:t>否则如果</w:t>
      </w:r>
      <w:r w:rsidRPr="008101F7">
        <w:t>flag</w:t>
      </w:r>
      <w:r w:rsidRPr="008101F7">
        <w:t>为</w:t>
      </w:r>
      <w:r w:rsidRPr="008101F7">
        <w:t>false</w:t>
      </w:r>
      <w:r w:rsidRPr="008101F7">
        <w:t>，打印总分和平均分</w:t>
      </w:r>
    </w:p>
    <w:p w:rsidR="002709AF" w:rsidRDefault="002709AF" w:rsidP="002709AF"/>
    <w:p w:rsidR="002709AF" w:rsidRDefault="002709AF" w:rsidP="002709AF">
      <w:pPr>
        <w:pStyle w:val="2"/>
      </w:pPr>
      <w:r>
        <w:rPr>
          <w:rFonts w:hint="eastAsia"/>
        </w:rPr>
        <w:t>训练案例</w:t>
      </w:r>
      <w:r w:rsidR="004E23E0">
        <w:rPr>
          <w:rFonts w:hint="eastAsia"/>
        </w:rPr>
        <w:t>5</w:t>
      </w:r>
    </w:p>
    <w:p w:rsidR="002709AF" w:rsidRDefault="002709AF" w:rsidP="002709AF">
      <w:pPr>
        <w:pStyle w:val="3"/>
      </w:pPr>
      <w:r>
        <w:rPr>
          <w:rFonts w:hint="eastAsia"/>
        </w:rPr>
        <w:t>训练</w:t>
      </w:r>
      <w:r>
        <w:t>描述</w:t>
      </w:r>
    </w:p>
    <w:p w:rsidR="002709AF" w:rsidRPr="002709AF" w:rsidRDefault="002709AF" w:rsidP="002709AF">
      <w:pPr>
        <w:autoSpaceDE w:val="0"/>
        <w:autoSpaceDN w:val="0"/>
        <w:adjustRightInd w:val="0"/>
        <w:spacing w:line="240" w:lineRule="auto"/>
        <w:ind w:left="420"/>
        <w:jc w:val="left"/>
      </w:pPr>
      <w:r w:rsidRPr="002709AF">
        <w:t>某商场实行新的抽奖规则：如果会员号的百位数字等于产生的随机数字，则该会员为幸运会员，且实现以下要求：</w:t>
      </w:r>
    </w:p>
    <w:p w:rsidR="002709AF" w:rsidRPr="00EE7A29" w:rsidRDefault="002709AF" w:rsidP="002709AF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2709AF">
        <w:t>从键盘上接收会员号</w:t>
      </w:r>
      <w:r>
        <w:rPr>
          <w:rFonts w:hint="eastAsia"/>
        </w:rPr>
        <w:t>,</w:t>
      </w:r>
      <w:r w:rsidRPr="002709AF">
        <w:t>使用</w:t>
      </w:r>
      <w:r w:rsidRPr="002709AF">
        <w:t>if-else</w:t>
      </w:r>
      <w:r w:rsidRPr="002709AF">
        <w:t>选择结构实现幸运抽奖</w:t>
      </w:r>
    </w:p>
    <w:p w:rsidR="002709AF" w:rsidRDefault="002709AF" w:rsidP="002709AF">
      <w:pPr>
        <w:pStyle w:val="3"/>
      </w:pPr>
      <w:r>
        <w:rPr>
          <w:rFonts w:hint="eastAsia"/>
        </w:rPr>
        <w:t>操作步骤</w:t>
      </w:r>
      <w:r>
        <w:t>描述</w:t>
      </w:r>
    </w:p>
    <w:p w:rsidR="00991824" w:rsidRPr="00991824" w:rsidRDefault="00991824" w:rsidP="00991824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991824">
        <w:t>1.</w:t>
      </w:r>
      <w:r w:rsidRPr="00991824">
        <w:t>产生随机数</w:t>
      </w:r>
    </w:p>
    <w:p w:rsidR="00991824" w:rsidRPr="00991824" w:rsidRDefault="00991824" w:rsidP="00991824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991824">
        <w:t>2.</w:t>
      </w:r>
      <w:r w:rsidRPr="00991824">
        <w:t>从控制台接收一个</w:t>
      </w:r>
      <w:r w:rsidRPr="00991824">
        <w:t>4</w:t>
      </w:r>
      <w:r w:rsidRPr="00991824">
        <w:t>位会员号</w:t>
      </w:r>
    </w:p>
    <w:p w:rsidR="00991824" w:rsidRPr="00991824" w:rsidRDefault="00991824" w:rsidP="00991824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991824">
        <w:t>3.</w:t>
      </w:r>
      <w:r w:rsidRPr="00991824">
        <w:t>分解获得的</w:t>
      </w:r>
      <w:r w:rsidR="004E23E0">
        <w:t>5</w:t>
      </w:r>
      <w:proofErr w:type="gramStart"/>
      <w:r w:rsidRPr="00991824">
        <w:t>百</w:t>
      </w:r>
      <w:proofErr w:type="gramEnd"/>
      <w:r w:rsidRPr="00991824">
        <w:t>位数字</w:t>
      </w:r>
    </w:p>
    <w:p w:rsidR="00991824" w:rsidRPr="00991824" w:rsidRDefault="00991824" w:rsidP="00991824">
      <w:pPr>
        <w:autoSpaceDE w:val="0"/>
        <w:autoSpaceDN w:val="0"/>
        <w:adjustRightInd w:val="0"/>
        <w:spacing w:line="240" w:lineRule="auto"/>
        <w:jc w:val="left"/>
      </w:pPr>
      <w:r>
        <w:tab/>
      </w:r>
      <w:r w:rsidRPr="00991824">
        <w:t>4.</w:t>
      </w:r>
      <w:r w:rsidRPr="00991824">
        <w:t>判断该会员是否是幸运会员</w:t>
      </w:r>
    </w:p>
    <w:p w:rsidR="002709AF" w:rsidRPr="00EE7A29" w:rsidRDefault="00991824" w:rsidP="00991824">
      <w:pPr>
        <w:ind w:left="420"/>
      </w:pPr>
      <w:r w:rsidRPr="00991824">
        <w:t>5.</w:t>
      </w:r>
      <w:r w:rsidRPr="00991824">
        <w:t>按照格式打印</w:t>
      </w:r>
    </w:p>
    <w:p w:rsidR="002709AF" w:rsidRDefault="002709AF" w:rsidP="002709AF"/>
    <w:p w:rsidR="004B1FF6" w:rsidRDefault="004B1FF6" w:rsidP="004B1FF6">
      <w:pPr>
        <w:pStyle w:val="2"/>
      </w:pPr>
      <w:r>
        <w:rPr>
          <w:rFonts w:hint="eastAsia"/>
        </w:rPr>
        <w:t>训练案例</w:t>
      </w:r>
      <w:r w:rsidR="004E23E0">
        <w:rPr>
          <w:rFonts w:hint="eastAsia"/>
        </w:rPr>
        <w:t>6</w:t>
      </w:r>
    </w:p>
    <w:p w:rsidR="004B1FF6" w:rsidRDefault="004B1FF6" w:rsidP="004B1FF6">
      <w:pPr>
        <w:pStyle w:val="3"/>
      </w:pPr>
      <w:r>
        <w:rPr>
          <w:rFonts w:hint="eastAsia"/>
        </w:rPr>
        <w:t>训练</w:t>
      </w:r>
      <w:r>
        <w:t>描述</w:t>
      </w:r>
    </w:p>
    <w:p w:rsidR="002E67A5" w:rsidRPr="00EE7A29" w:rsidRDefault="002E67A5" w:rsidP="004B1FF6">
      <w:pPr>
        <w:autoSpaceDE w:val="0"/>
        <w:autoSpaceDN w:val="0"/>
        <w:adjustRightInd w:val="0"/>
        <w:spacing w:line="240" w:lineRule="auto"/>
        <w:ind w:left="420" w:firstLine="420"/>
        <w:jc w:val="left"/>
      </w:pPr>
      <w:r w:rsidRPr="002E67A5">
        <w:t>循环录入学员</w:t>
      </w:r>
      <w:r w:rsidRPr="002E67A5">
        <w:t>Java</w:t>
      </w:r>
      <w:r w:rsidRPr="002E67A5">
        <w:t>课程的成绩（学员数量由键盘录入），统计分数大于等于</w:t>
      </w:r>
      <w:r w:rsidRPr="002E67A5">
        <w:t>80</w:t>
      </w:r>
      <w:r w:rsidRPr="002E67A5">
        <w:t>分的学生的比例。</w:t>
      </w:r>
    </w:p>
    <w:p w:rsidR="004B1FF6" w:rsidRDefault="004B1FF6" w:rsidP="004B1FF6">
      <w:pPr>
        <w:pStyle w:val="3"/>
      </w:pPr>
      <w:r>
        <w:rPr>
          <w:rFonts w:hint="eastAsia"/>
        </w:rPr>
        <w:t>操作步骤</w:t>
      </w:r>
      <w:r>
        <w:t>描述</w:t>
      </w:r>
    </w:p>
    <w:p w:rsidR="004B1FF6" w:rsidRDefault="004B1FF6" w:rsidP="004B1FF6"/>
    <w:p w:rsidR="004B1FF6" w:rsidRPr="00327446" w:rsidRDefault="004B1FF6" w:rsidP="004B1FF6">
      <w:pPr>
        <w:autoSpaceDE w:val="0"/>
        <w:autoSpaceDN w:val="0"/>
        <w:adjustRightInd w:val="0"/>
        <w:spacing w:line="240" w:lineRule="auto"/>
        <w:ind w:firstLine="420"/>
        <w:jc w:val="left"/>
      </w:pPr>
      <w:r w:rsidRPr="00327446">
        <w:t>分析：（此题目采用</w:t>
      </w:r>
      <w:r w:rsidRPr="00327446">
        <w:t>if</w:t>
      </w:r>
      <w:r w:rsidRPr="00327446">
        <w:t>和</w:t>
      </w:r>
      <w:r w:rsidRPr="00327446">
        <w:t>switch</w:t>
      </w:r>
      <w:r w:rsidRPr="00327446">
        <w:t>都可以，在这里采用</w:t>
      </w:r>
      <w:r w:rsidRPr="00327446">
        <w:t>switch</w:t>
      </w:r>
      <w:r w:rsidRPr="00327446">
        <w:t>）</w:t>
      </w:r>
    </w:p>
    <w:p w:rsidR="00160A32" w:rsidRPr="00160A32" w:rsidRDefault="004B1FF6" w:rsidP="00160A32">
      <w:pPr>
        <w:autoSpaceDE w:val="0"/>
        <w:autoSpaceDN w:val="0"/>
        <w:adjustRightInd w:val="0"/>
        <w:spacing w:line="240" w:lineRule="auto"/>
        <w:jc w:val="left"/>
      </w:pPr>
      <w:r w:rsidRPr="00327446">
        <w:tab/>
      </w:r>
      <w:r w:rsidR="00160A32">
        <w:rPr>
          <w:rFonts w:ascii="Courier New" w:hAnsi="Courier New" w:cs="Courier New"/>
          <w:color w:val="3F7F5F"/>
          <w:kern w:val="0"/>
          <w:sz w:val="28"/>
          <w:szCs w:val="28"/>
        </w:rPr>
        <w:tab/>
      </w:r>
      <w:r w:rsidR="00160A32" w:rsidRPr="00160A32">
        <w:t>1.</w:t>
      </w:r>
      <w:r w:rsidR="00160A32" w:rsidRPr="00160A32">
        <w:t>创建键盘录入对象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2.</w:t>
      </w:r>
      <w:r w:rsidRPr="00160A32">
        <w:t>定义</w:t>
      </w:r>
      <w:proofErr w:type="spellStart"/>
      <w:r w:rsidRPr="00160A32">
        <w:t>int</w:t>
      </w:r>
      <w:proofErr w:type="spellEnd"/>
      <w:r w:rsidRPr="00160A32">
        <w:t>类型的变量</w:t>
      </w:r>
      <w:r w:rsidRPr="00160A32">
        <w:t>score</w:t>
      </w:r>
      <w:r w:rsidR="004E23E0">
        <w:t>6</w:t>
      </w:r>
      <w:r w:rsidRPr="00160A32">
        <w:t>(</w:t>
      </w:r>
      <w:r w:rsidRPr="00160A32">
        <w:t>学员成绩</w:t>
      </w:r>
      <w:r w:rsidRPr="00160A32">
        <w:t>)</w:t>
      </w:r>
      <w:r w:rsidRPr="00160A32">
        <w:t>、</w:t>
      </w:r>
      <w:r w:rsidRPr="00160A32">
        <w:t>total(</w:t>
      </w:r>
      <w:r w:rsidRPr="00160A32">
        <w:t>学员数量</w:t>
      </w:r>
      <w:r w:rsidRPr="00160A32">
        <w:t>)</w:t>
      </w:r>
      <w:r w:rsidRPr="00160A32">
        <w:t>、</w:t>
      </w:r>
      <w:r w:rsidRPr="00160A32">
        <w:t>count(&gt;=80</w:t>
      </w:r>
      <w:r w:rsidRPr="00160A32">
        <w:t>分的学员数量</w:t>
      </w:r>
      <w:r w:rsidRPr="00160A32">
        <w:t>)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3.</w:t>
      </w:r>
      <w:r w:rsidRPr="00160A32">
        <w:t>通过键盘录入操作给</w:t>
      </w:r>
      <w:r w:rsidRPr="00160A32">
        <w:t>total</w:t>
      </w:r>
      <w:r w:rsidRPr="00160A32">
        <w:t>变量赋值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4.</w:t>
      </w:r>
      <w:r w:rsidRPr="00160A32">
        <w:t>利用</w:t>
      </w:r>
      <w:r w:rsidRPr="00160A32">
        <w:t>for</w:t>
      </w:r>
      <w:r w:rsidRPr="00160A32">
        <w:t>循环</w:t>
      </w:r>
      <w:r w:rsidRPr="00160A32">
        <w:t>(</w:t>
      </w:r>
      <w:r w:rsidRPr="00160A32">
        <w:t>循环次数为</w:t>
      </w:r>
      <w:r w:rsidRPr="00160A32">
        <w:t>total)</w:t>
      </w:r>
      <w:r w:rsidRPr="00160A32">
        <w:t>，循环录入学员成绩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</w:r>
      <w:r w:rsidRPr="00160A32">
        <w:tab/>
        <w:t>(1)</w:t>
      </w:r>
      <w:r w:rsidRPr="00160A32">
        <w:t>获取当前键盘录入的成绩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</w:r>
      <w:r w:rsidRPr="00160A32">
        <w:tab/>
        <w:t>(2)</w:t>
      </w:r>
      <w:r w:rsidRPr="00160A32">
        <w:t>判断该成绩如果</w:t>
      </w:r>
      <w:r w:rsidRPr="00160A32">
        <w:t>&lt;80,continue</w:t>
      </w:r>
      <w:r w:rsidRPr="00160A32">
        <w:t>继续进行下次录入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</w:r>
      <w:r w:rsidRPr="00160A32">
        <w:tab/>
        <w:t>(3)</w:t>
      </w:r>
      <w:r w:rsidRPr="00160A32">
        <w:t>否则如果</w:t>
      </w:r>
      <w:proofErr w:type="gramStart"/>
      <w:r w:rsidRPr="00160A32">
        <w:t>改成绩</w:t>
      </w:r>
      <w:proofErr w:type="gramEnd"/>
      <w:r w:rsidRPr="00160A32">
        <w:t>&gt;=80,count++</w:t>
      </w:r>
    </w:p>
    <w:p w:rsidR="00160A32" w:rsidRPr="00160A32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5.</w:t>
      </w:r>
      <w:r w:rsidRPr="00160A32">
        <w:t>定义</w:t>
      </w:r>
      <w:r w:rsidRPr="00160A32">
        <w:t>double</w:t>
      </w:r>
      <w:r w:rsidRPr="00160A32">
        <w:t>类型的</w:t>
      </w:r>
      <w:r w:rsidRPr="00160A32">
        <w:t>rate</w:t>
      </w:r>
      <w:r w:rsidRPr="00160A32">
        <w:t>，并计算</w:t>
      </w:r>
      <w:r w:rsidRPr="00160A32">
        <w:t>80</w:t>
      </w:r>
      <w:r w:rsidRPr="00160A32">
        <w:t>分以上的比例，赋值给</w:t>
      </w:r>
      <w:r w:rsidRPr="00160A32">
        <w:t>rate</w:t>
      </w:r>
    </w:p>
    <w:p w:rsidR="004B1FF6" w:rsidRDefault="00160A32" w:rsidP="00160A32">
      <w:pPr>
        <w:autoSpaceDE w:val="0"/>
        <w:autoSpaceDN w:val="0"/>
        <w:adjustRightInd w:val="0"/>
        <w:spacing w:line="240" w:lineRule="auto"/>
        <w:jc w:val="left"/>
      </w:pPr>
      <w:r w:rsidRPr="00160A32">
        <w:tab/>
      </w:r>
      <w:r w:rsidRPr="00160A32">
        <w:tab/>
        <w:t>6.</w:t>
      </w:r>
      <w:r w:rsidRPr="00160A32">
        <w:t>打印最终的</w:t>
      </w:r>
      <w:r w:rsidRPr="00160A32">
        <w:t xml:space="preserve"> </w:t>
      </w:r>
      <w:r w:rsidRPr="00160A32">
        <w:t>计算结果</w:t>
      </w:r>
    </w:p>
    <w:p w:rsidR="00DD4C10" w:rsidRDefault="00DD4C10" w:rsidP="00160A32">
      <w:pPr>
        <w:autoSpaceDE w:val="0"/>
        <w:autoSpaceDN w:val="0"/>
        <w:adjustRightInd w:val="0"/>
        <w:spacing w:line="240" w:lineRule="auto"/>
        <w:jc w:val="left"/>
      </w:pPr>
    </w:p>
    <w:p w:rsidR="00DD4C10" w:rsidRDefault="00DD4C10" w:rsidP="00DD4C10">
      <w:pPr>
        <w:ind w:left="420"/>
        <w:rPr>
          <w:lang w:val="zh-CN"/>
        </w:rPr>
      </w:pPr>
    </w:p>
    <w:p w:rsidR="00DD4C10" w:rsidRDefault="00DD4C10" w:rsidP="00DD4C10">
      <w:pPr>
        <w:pStyle w:val="2"/>
        <w:rPr>
          <w:lang w:val="zh-CN"/>
        </w:rPr>
      </w:pPr>
      <w:r>
        <w:rPr>
          <w:rFonts w:hint="eastAsia"/>
          <w:lang w:val="zh-CN"/>
        </w:rPr>
        <w:t>训练案例</w:t>
      </w:r>
      <w:r w:rsidR="004E23E0">
        <w:t>7</w:t>
      </w:r>
      <w:bookmarkStart w:id="0" w:name="_GoBack"/>
      <w:bookmarkEnd w:id="0"/>
    </w:p>
    <w:p w:rsidR="00DD4C10" w:rsidRDefault="00DD4C10" w:rsidP="00DD4C10">
      <w:pPr>
        <w:pStyle w:val="3"/>
        <w:rPr>
          <w:lang w:val="zh-CN"/>
        </w:rPr>
      </w:pPr>
      <w:r>
        <w:rPr>
          <w:rFonts w:hint="eastAsia"/>
        </w:rPr>
        <w:t>训练考核知识点</w:t>
      </w:r>
    </w:p>
    <w:p w:rsidR="00DD4C10" w:rsidRDefault="00DD4C10" w:rsidP="00DD4C10">
      <w:pPr>
        <w:pStyle w:val="21"/>
        <w:numPr>
          <w:ilvl w:val="0"/>
          <w:numId w:val="25"/>
        </w:numPr>
        <w:spacing w:line="360" w:lineRule="auto"/>
        <w:ind w:firstLineChars="0"/>
        <w:rPr>
          <w:lang w:val="zh-CN"/>
        </w:rPr>
      </w:pPr>
      <w:r>
        <w:rPr>
          <w:rFonts w:hint="eastAsia"/>
          <w:lang w:val="zh-CN"/>
        </w:rPr>
        <w:t>键盘录入，</w:t>
      </w:r>
      <w:r>
        <w:rPr>
          <w:lang w:val="zh-CN"/>
        </w:rPr>
        <w:t>数组</w:t>
      </w:r>
      <w:r>
        <w:rPr>
          <w:rFonts w:hint="eastAsia"/>
          <w:lang w:val="zh-CN"/>
        </w:rPr>
        <w:t>，</w:t>
      </w:r>
      <w:r>
        <w:rPr>
          <w:lang w:val="zh-CN"/>
        </w:rPr>
        <w:t>循环</w:t>
      </w:r>
      <w:r>
        <w:rPr>
          <w:rFonts w:hint="eastAsia"/>
          <w:lang w:val="zh-CN"/>
        </w:rPr>
        <w:t>，</w:t>
      </w:r>
      <w:r>
        <w:rPr>
          <w:lang w:val="zh-CN"/>
        </w:rPr>
        <w:t>if</w:t>
      </w:r>
    </w:p>
    <w:p w:rsidR="00DD4C10" w:rsidRDefault="00DD4C10" w:rsidP="00DD4C10">
      <w:pPr>
        <w:pStyle w:val="3"/>
        <w:rPr>
          <w:lang w:val="zh-CN"/>
        </w:rPr>
      </w:pPr>
      <w:r>
        <w:rPr>
          <w:rFonts w:hint="eastAsia"/>
          <w:lang w:val="zh-CN"/>
        </w:rPr>
        <w:t>训练描述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>假设一个简单的在</w:t>
      </w:r>
      <w:r w:rsidRPr="002021AE">
        <w:rPr>
          <w:lang w:val="zh-CN"/>
        </w:rPr>
        <w:t>ATM</w:t>
      </w:r>
      <w:r w:rsidRPr="002021AE">
        <w:rPr>
          <w:lang w:val="zh-CN"/>
        </w:rPr>
        <w:t>的取款过程如下：首先提示用户输入密码（</w:t>
      </w:r>
      <w:r w:rsidRPr="002021AE">
        <w:rPr>
          <w:lang w:val="zh-CN"/>
        </w:rPr>
        <w:t>password</w:t>
      </w:r>
      <w:r w:rsidRPr="002021AE">
        <w:rPr>
          <w:lang w:val="zh-CN"/>
        </w:rPr>
        <w:t>），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>最多只能输入</w:t>
      </w:r>
      <w:r w:rsidRPr="002021AE">
        <w:rPr>
          <w:lang w:val="zh-CN"/>
        </w:rPr>
        <w:t>3</w:t>
      </w:r>
      <w:r w:rsidRPr="002021AE">
        <w:rPr>
          <w:lang w:val="zh-CN"/>
        </w:rPr>
        <w:t>次，超过</w:t>
      </w:r>
      <w:r w:rsidRPr="002021AE">
        <w:rPr>
          <w:lang w:val="zh-CN"/>
        </w:rPr>
        <w:t>3</w:t>
      </w:r>
      <w:r w:rsidRPr="002021AE">
        <w:rPr>
          <w:lang w:val="zh-CN"/>
        </w:rPr>
        <w:t>次则提示用户</w:t>
      </w:r>
      <w:r w:rsidRPr="002021AE">
        <w:rPr>
          <w:lang w:val="zh-CN"/>
        </w:rPr>
        <w:t>"</w:t>
      </w:r>
      <w:r w:rsidRPr="002021AE">
        <w:rPr>
          <w:lang w:val="zh-CN"/>
        </w:rPr>
        <w:t>密码错误，</w:t>
      </w:r>
      <w:proofErr w:type="gramStart"/>
      <w:r w:rsidRPr="002021AE">
        <w:rPr>
          <w:lang w:val="zh-CN"/>
        </w:rPr>
        <w:t>请取卡</w:t>
      </w:r>
      <w:proofErr w:type="gramEnd"/>
      <w:r w:rsidRPr="002021AE">
        <w:rPr>
          <w:lang w:val="zh-CN"/>
        </w:rPr>
        <w:t>"</w:t>
      </w:r>
      <w:r w:rsidRPr="002021AE">
        <w:rPr>
          <w:lang w:val="zh-CN"/>
        </w:rPr>
        <w:t>交易结束。</w:t>
      </w:r>
    </w:p>
    <w:p w:rsidR="00DD4C10" w:rsidRPr="002021AE" w:rsidRDefault="00DD4C10" w:rsidP="00DD4C10">
      <w:pPr>
        <w:ind w:leftChars="400" w:left="840"/>
        <w:rPr>
          <w:lang w:val="zh-CN"/>
        </w:rPr>
      </w:pPr>
      <w:r w:rsidRPr="002021AE">
        <w:rPr>
          <w:lang w:val="zh-CN"/>
        </w:rPr>
        <w:t>如果用户密码正确，再提示用户输入金额（</w:t>
      </w:r>
      <w:r w:rsidRPr="002021AE">
        <w:rPr>
          <w:lang w:val="zh-CN"/>
        </w:rPr>
        <w:t>amount</w:t>
      </w:r>
      <w:r w:rsidRPr="002021AE">
        <w:rPr>
          <w:lang w:val="zh-CN"/>
        </w:rPr>
        <w:t>），</w:t>
      </w:r>
      <w:r w:rsidRPr="002021AE">
        <w:rPr>
          <w:lang w:val="zh-CN"/>
        </w:rPr>
        <w:t>ATM</w:t>
      </w:r>
      <w:r w:rsidRPr="002021AE">
        <w:rPr>
          <w:lang w:val="zh-CN"/>
        </w:rPr>
        <w:t>只能输出</w:t>
      </w:r>
      <w:r w:rsidRPr="002021AE">
        <w:rPr>
          <w:lang w:val="zh-CN"/>
        </w:rPr>
        <w:t>100</w:t>
      </w:r>
      <w:r w:rsidRPr="002021AE">
        <w:rPr>
          <w:lang w:val="zh-CN"/>
        </w:rPr>
        <w:t>元的纸币，一次取钱数要求最低</w:t>
      </w:r>
      <w:r w:rsidRPr="002021AE">
        <w:rPr>
          <w:lang w:val="zh-CN"/>
        </w:rPr>
        <w:t>0</w:t>
      </w:r>
      <w:r w:rsidRPr="002021AE">
        <w:rPr>
          <w:lang w:val="zh-CN"/>
        </w:rPr>
        <w:t>元，最高</w:t>
      </w:r>
      <w:r w:rsidRPr="002021AE">
        <w:rPr>
          <w:lang w:val="zh-CN"/>
        </w:rPr>
        <w:t>1000</w:t>
      </w:r>
      <w:r w:rsidRPr="002021AE">
        <w:rPr>
          <w:lang w:val="zh-CN"/>
        </w:rPr>
        <w:t>元。</w:t>
      </w:r>
    </w:p>
    <w:p w:rsidR="00DD4C10" w:rsidRDefault="00DD4C10" w:rsidP="00DD4C10">
      <w:pPr>
        <w:ind w:leftChars="400" w:left="840"/>
        <w:rPr>
          <w:lang w:val="zh-CN"/>
        </w:rPr>
      </w:pPr>
      <w:r w:rsidRPr="002021AE">
        <w:rPr>
          <w:lang w:val="zh-CN"/>
        </w:rPr>
        <w:t>如果用户输入的金额符合上述要求，则打印输出用户取的钱数，最后提示用户</w:t>
      </w:r>
      <w:r w:rsidRPr="002021AE">
        <w:rPr>
          <w:lang w:val="zh-CN"/>
        </w:rPr>
        <w:t>"</w:t>
      </w:r>
      <w:r w:rsidRPr="002021AE">
        <w:rPr>
          <w:lang w:val="zh-CN"/>
        </w:rPr>
        <w:t>交易完成，</w:t>
      </w:r>
      <w:proofErr w:type="gramStart"/>
      <w:r w:rsidRPr="002021AE">
        <w:rPr>
          <w:lang w:val="zh-CN"/>
        </w:rPr>
        <w:t>请取卡</w:t>
      </w:r>
      <w:proofErr w:type="gramEnd"/>
      <w:r w:rsidRPr="002021AE">
        <w:rPr>
          <w:lang w:val="zh-CN"/>
        </w:rPr>
        <w:t>"</w:t>
      </w:r>
      <w:r w:rsidRPr="002021AE">
        <w:rPr>
          <w:lang w:val="zh-CN"/>
        </w:rPr>
        <w:t>，否则提示用户重新输入金额。假设用户密码是</w:t>
      </w:r>
      <w:r w:rsidRPr="002021AE">
        <w:rPr>
          <w:lang w:val="zh-CN"/>
        </w:rPr>
        <w:t>"111111"</w:t>
      </w:r>
      <w:r w:rsidRPr="002021AE">
        <w:rPr>
          <w:lang w:val="zh-CN"/>
        </w:rPr>
        <w:t>。</w:t>
      </w:r>
    </w:p>
    <w:p w:rsidR="00DD4C10" w:rsidRDefault="00DD4C10" w:rsidP="00DD4C10">
      <w:pPr>
        <w:ind w:leftChars="400" w:left="840"/>
        <w:rPr>
          <w:lang w:val="zh-CN"/>
        </w:rPr>
      </w:pPr>
    </w:p>
    <w:p w:rsidR="00DD4C10" w:rsidRDefault="00DD4C10" w:rsidP="00DD4C10">
      <w:pPr>
        <w:ind w:leftChars="400" w:left="840"/>
        <w:rPr>
          <w:lang w:val="zh-CN"/>
        </w:rPr>
      </w:pPr>
      <w:r>
        <w:rPr>
          <w:lang w:val="zh-CN"/>
        </w:rPr>
        <w:lastRenderedPageBreak/>
        <w:t>打印格式</w:t>
      </w:r>
      <w:r>
        <w:rPr>
          <w:rFonts w:hint="eastAsia"/>
          <w:lang w:val="zh-CN"/>
        </w:rPr>
        <w:t>：</w:t>
      </w:r>
    </w:p>
    <w:p w:rsidR="00DD4C10" w:rsidRDefault="00DD4C10" w:rsidP="00DD4C10">
      <w:pPr>
        <w:ind w:leftChars="400" w:left="840"/>
        <w:rPr>
          <w:lang w:val="zh-CN"/>
        </w:rPr>
      </w:pPr>
    </w:p>
    <w:p w:rsidR="00DD4C10" w:rsidRDefault="00DD4C10" w:rsidP="00DD4C10">
      <w:pPr>
        <w:ind w:leftChars="400" w:left="840"/>
        <w:rPr>
          <w:lang w:val="zh-CN"/>
        </w:rPr>
      </w:pPr>
      <w:r>
        <w:rPr>
          <w:lang w:val="zh-CN"/>
        </w:rPr>
        <w:t>第一种情况</w:t>
      </w:r>
      <w:r>
        <w:rPr>
          <w:rFonts w:hint="eastAsia"/>
          <w:lang w:val="zh-CN"/>
        </w:rPr>
        <w:t>：</w:t>
      </w:r>
      <w:r>
        <w:rPr>
          <w:lang w:val="zh-CN"/>
        </w:rPr>
        <w:t>三次密码输入错误</w:t>
      </w:r>
    </w:p>
    <w:p w:rsidR="00DD4C10" w:rsidRPr="004A6C53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请输入密码：</w:t>
      </w:r>
      <w:r w:rsidRPr="004A6C53">
        <w:rPr>
          <w:lang w:val="zh-CN"/>
        </w:rPr>
        <w:t>2</w:t>
      </w:r>
    </w:p>
    <w:p w:rsidR="00DD4C10" w:rsidRPr="004A6C53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密码错误，请重新输入：</w:t>
      </w:r>
      <w:r w:rsidRPr="004A6C53">
        <w:rPr>
          <w:lang w:val="zh-CN"/>
        </w:rPr>
        <w:t>3</w:t>
      </w:r>
    </w:p>
    <w:p w:rsidR="00DD4C10" w:rsidRPr="004A6C53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密码错误，请重新输入：</w:t>
      </w:r>
      <w:r w:rsidRPr="004A6C53">
        <w:rPr>
          <w:lang w:val="zh-CN"/>
        </w:rPr>
        <w:t>4</w:t>
      </w:r>
    </w:p>
    <w:p w:rsidR="00DD4C10" w:rsidRDefault="00DD4C10" w:rsidP="00DD4C10">
      <w:pPr>
        <w:ind w:leftChars="400" w:left="840"/>
        <w:rPr>
          <w:lang w:val="zh-CN"/>
        </w:rPr>
      </w:pPr>
      <w:r w:rsidRPr="004A6C53">
        <w:rPr>
          <w:lang w:val="zh-CN"/>
        </w:rPr>
        <w:t>密码错误，</w:t>
      </w:r>
      <w:proofErr w:type="gramStart"/>
      <w:r w:rsidRPr="004A6C53">
        <w:rPr>
          <w:lang w:val="zh-CN"/>
        </w:rPr>
        <w:t>请取卡</w:t>
      </w:r>
      <w:proofErr w:type="gramEnd"/>
    </w:p>
    <w:p w:rsidR="00DD4C10" w:rsidRDefault="00DD4C10" w:rsidP="00DD4C10">
      <w:pPr>
        <w:ind w:leftChars="400" w:left="840"/>
        <w:rPr>
          <w:lang w:val="zh-CN"/>
        </w:rPr>
      </w:pPr>
    </w:p>
    <w:p w:rsidR="00DD4C10" w:rsidRDefault="00DD4C10" w:rsidP="00DD4C10">
      <w:pPr>
        <w:ind w:leftChars="400" w:left="840"/>
        <w:rPr>
          <w:lang w:val="zh-CN"/>
        </w:rPr>
      </w:pPr>
      <w:r>
        <w:rPr>
          <w:lang w:val="zh-CN"/>
        </w:rPr>
        <w:t>第二种情况</w:t>
      </w:r>
      <w:r>
        <w:rPr>
          <w:rFonts w:hint="eastAsia"/>
          <w:lang w:val="zh-CN"/>
        </w:rPr>
        <w:t>：</w:t>
      </w:r>
      <w:r>
        <w:rPr>
          <w:lang w:val="zh-CN"/>
        </w:rPr>
        <w:t>密码输入正确</w:t>
      </w:r>
      <w:r>
        <w:rPr>
          <w:rFonts w:hint="eastAsia"/>
          <w:lang w:val="zh-CN"/>
        </w:rPr>
        <w:t>，</w:t>
      </w:r>
      <w:r>
        <w:rPr>
          <w:lang w:val="zh-CN"/>
        </w:rPr>
        <w:t>可以取款</w:t>
      </w:r>
    </w:p>
    <w:p w:rsidR="00DD4C10" w:rsidRPr="004A6C53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请输入密码：</w:t>
      </w:r>
      <w:r w:rsidRPr="004A6C53">
        <w:rPr>
          <w:lang w:val="zh-CN"/>
        </w:rPr>
        <w:t>2</w:t>
      </w:r>
    </w:p>
    <w:p w:rsidR="00DD4C10" w:rsidRPr="004A6C53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密码错误，请重新输入：</w:t>
      </w:r>
      <w:r w:rsidRPr="004A6C53">
        <w:rPr>
          <w:lang w:val="zh-CN"/>
        </w:rPr>
        <w:t>111111</w:t>
      </w:r>
    </w:p>
    <w:p w:rsidR="00DD4C10" w:rsidRPr="004A6C53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请输入取款金额：</w:t>
      </w:r>
      <w:r w:rsidRPr="004A6C53">
        <w:rPr>
          <w:lang w:val="zh-CN"/>
        </w:rPr>
        <w:t>3000</w:t>
      </w:r>
    </w:p>
    <w:p w:rsidR="00DD4C10" w:rsidRPr="004A6C53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您输入的取款金额有误，请重新输入：</w:t>
      </w:r>
      <w:r w:rsidRPr="004A6C53">
        <w:rPr>
          <w:lang w:val="zh-CN"/>
        </w:rPr>
        <w:t>999</w:t>
      </w:r>
    </w:p>
    <w:p w:rsidR="00DD4C10" w:rsidRPr="004A6C53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请取走现金：</w:t>
      </w:r>
      <w:r w:rsidRPr="004A6C53">
        <w:rPr>
          <w:lang w:val="zh-CN"/>
        </w:rPr>
        <w:t>999</w:t>
      </w:r>
      <w:r w:rsidRPr="004A6C53">
        <w:rPr>
          <w:lang w:val="zh-CN"/>
        </w:rPr>
        <w:t>元</w:t>
      </w:r>
    </w:p>
    <w:p w:rsidR="00DD4C10" w:rsidRDefault="00DD4C10" w:rsidP="00DD4C10">
      <w:pPr>
        <w:autoSpaceDE w:val="0"/>
        <w:autoSpaceDN w:val="0"/>
        <w:adjustRightInd w:val="0"/>
        <w:spacing w:line="240" w:lineRule="auto"/>
        <w:ind w:left="420" w:firstLine="420"/>
        <w:jc w:val="left"/>
        <w:rPr>
          <w:lang w:val="zh-CN"/>
        </w:rPr>
      </w:pPr>
      <w:r w:rsidRPr="004A6C53">
        <w:rPr>
          <w:lang w:val="zh-CN"/>
        </w:rPr>
        <w:t>交易完成，</w:t>
      </w:r>
      <w:proofErr w:type="gramStart"/>
      <w:r w:rsidRPr="004A6C53">
        <w:rPr>
          <w:lang w:val="zh-CN"/>
        </w:rPr>
        <w:t>请取卡</w:t>
      </w:r>
      <w:proofErr w:type="gramEnd"/>
    </w:p>
    <w:p w:rsidR="00DD4C10" w:rsidRDefault="00DD4C10" w:rsidP="00DD4C10">
      <w:pPr>
        <w:ind w:leftChars="400" w:left="840"/>
        <w:rPr>
          <w:lang w:val="zh-CN"/>
        </w:rPr>
      </w:pPr>
    </w:p>
    <w:p w:rsidR="00DD4C10" w:rsidRPr="00367995" w:rsidRDefault="00DD4C10" w:rsidP="00DD4C10">
      <w:pPr>
        <w:ind w:leftChars="400" w:left="840"/>
        <w:rPr>
          <w:lang w:val="zh-CN"/>
        </w:rPr>
      </w:pPr>
    </w:p>
    <w:p w:rsidR="00DD4C10" w:rsidRDefault="00DD4C10" w:rsidP="00DD4C10">
      <w:pPr>
        <w:pStyle w:val="3"/>
        <w:rPr>
          <w:lang w:val="zh-CN"/>
        </w:rPr>
      </w:pPr>
      <w:r>
        <w:rPr>
          <w:rFonts w:hint="eastAsia"/>
          <w:lang w:val="zh-CN"/>
        </w:rPr>
        <w:t>操作步骤描述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>1.</w:t>
      </w:r>
      <w:r w:rsidRPr="002021AE">
        <w:rPr>
          <w:lang w:val="zh-CN"/>
        </w:rPr>
        <w:t>创建键盘录入对象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>2.</w:t>
      </w:r>
      <w:r w:rsidRPr="002021AE">
        <w:rPr>
          <w:lang w:val="zh-CN"/>
        </w:rPr>
        <w:t>定义</w:t>
      </w:r>
      <w:r w:rsidRPr="002021AE">
        <w:rPr>
          <w:lang w:val="zh-CN"/>
        </w:rPr>
        <w:t>boolean</w:t>
      </w:r>
      <w:r w:rsidRPr="002021AE">
        <w:rPr>
          <w:lang w:val="zh-CN"/>
        </w:rPr>
        <w:t>类型的变量</w:t>
      </w:r>
      <w:r w:rsidRPr="002021AE">
        <w:rPr>
          <w:lang w:val="zh-CN"/>
        </w:rPr>
        <w:t>isError</w:t>
      </w:r>
      <w:r w:rsidRPr="002021AE">
        <w:rPr>
          <w:lang w:val="zh-CN"/>
        </w:rPr>
        <w:t>（表示是否正确取款，初始值为</w:t>
      </w:r>
      <w:r w:rsidRPr="002021AE">
        <w:rPr>
          <w:lang w:val="zh-CN"/>
        </w:rPr>
        <w:t>true</w:t>
      </w:r>
      <w:r w:rsidRPr="002021AE">
        <w:rPr>
          <w:lang w:val="zh-CN"/>
        </w:rPr>
        <w:t>，表示取款失败）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>3.</w:t>
      </w:r>
      <w:r w:rsidRPr="002021AE">
        <w:rPr>
          <w:lang w:val="zh-CN"/>
        </w:rPr>
        <w:t>利用</w:t>
      </w:r>
      <w:r w:rsidRPr="002021AE">
        <w:rPr>
          <w:lang w:val="zh-CN"/>
        </w:rPr>
        <w:t>for</w:t>
      </w:r>
      <w:r w:rsidRPr="002021AE">
        <w:rPr>
          <w:lang w:val="zh-CN"/>
        </w:rPr>
        <w:t>循环，循环录入密码（最多三次）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  <w:t>(1)</w:t>
      </w:r>
      <w:r w:rsidRPr="002021AE">
        <w:rPr>
          <w:lang w:val="zh-CN"/>
        </w:rPr>
        <w:t>定义</w:t>
      </w:r>
      <w:r w:rsidRPr="002021AE">
        <w:rPr>
          <w:lang w:val="zh-CN"/>
        </w:rPr>
        <w:t>String</w:t>
      </w:r>
      <w:r w:rsidRPr="002021AE">
        <w:rPr>
          <w:lang w:val="zh-CN"/>
        </w:rPr>
        <w:t>类型的变量</w:t>
      </w:r>
      <w:r w:rsidRPr="002021AE">
        <w:rPr>
          <w:lang w:val="zh-CN"/>
        </w:rPr>
        <w:t>password</w:t>
      </w:r>
      <w:r w:rsidRPr="002021AE">
        <w:rPr>
          <w:lang w:val="zh-CN"/>
        </w:rPr>
        <w:t>，并通过键盘录入给</w:t>
      </w:r>
      <w:r w:rsidRPr="002021AE">
        <w:rPr>
          <w:lang w:val="zh-CN"/>
        </w:rPr>
        <w:t>password</w:t>
      </w:r>
      <w:r w:rsidRPr="002021AE">
        <w:rPr>
          <w:lang w:val="zh-CN"/>
        </w:rPr>
        <w:t>赋值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  <w:t>(2)</w:t>
      </w:r>
      <w:r w:rsidRPr="002021AE">
        <w:rPr>
          <w:lang w:val="zh-CN"/>
        </w:rPr>
        <w:t>使用</w:t>
      </w:r>
      <w:r w:rsidRPr="002021AE">
        <w:rPr>
          <w:lang w:val="zh-CN"/>
        </w:rPr>
        <w:t>if</w:t>
      </w:r>
      <w:r w:rsidRPr="002021AE">
        <w:rPr>
          <w:lang w:val="zh-CN"/>
        </w:rPr>
        <w:t>判断</w:t>
      </w:r>
      <w:r w:rsidRPr="002021AE">
        <w:rPr>
          <w:lang w:val="zh-CN"/>
        </w:rPr>
        <w:t>password</w:t>
      </w:r>
      <w:r w:rsidRPr="002021AE">
        <w:rPr>
          <w:lang w:val="zh-CN"/>
        </w:rPr>
        <w:t>的值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  <w:t>a.</w:t>
      </w:r>
      <w:r w:rsidRPr="002021AE">
        <w:rPr>
          <w:lang w:val="zh-CN"/>
        </w:rPr>
        <w:t>如果</w:t>
      </w:r>
      <w:r w:rsidRPr="002021AE">
        <w:rPr>
          <w:lang w:val="zh-CN"/>
        </w:rPr>
        <w:t>password</w:t>
      </w:r>
      <w:r w:rsidRPr="002021AE">
        <w:rPr>
          <w:lang w:val="zh-CN"/>
        </w:rPr>
        <w:t>不等于</w:t>
      </w:r>
      <w:r w:rsidRPr="002021AE">
        <w:rPr>
          <w:lang w:val="zh-CN"/>
        </w:rPr>
        <w:t>111111</w:t>
      </w:r>
      <w:r w:rsidRPr="002021AE">
        <w:rPr>
          <w:lang w:val="zh-CN"/>
        </w:rPr>
        <w:t>，</w:t>
      </w:r>
      <w:r w:rsidRPr="002021AE">
        <w:rPr>
          <w:lang w:val="zh-CN"/>
        </w:rPr>
        <w:t>continue</w:t>
      </w:r>
      <w:r w:rsidRPr="002021AE">
        <w:rPr>
          <w:lang w:val="zh-CN"/>
        </w:rPr>
        <w:t>提前结束本次循环，继续进行下次密码的输入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  <w:t>b.</w:t>
      </w:r>
      <w:r w:rsidRPr="002021AE">
        <w:rPr>
          <w:lang w:val="zh-CN"/>
        </w:rPr>
        <w:t>如果</w:t>
      </w:r>
      <w:r w:rsidRPr="002021AE">
        <w:rPr>
          <w:lang w:val="zh-CN"/>
        </w:rPr>
        <w:t>password</w:t>
      </w:r>
      <w:r w:rsidRPr="002021AE">
        <w:rPr>
          <w:lang w:val="zh-CN"/>
        </w:rPr>
        <w:t>等于</w:t>
      </w:r>
      <w:r w:rsidRPr="002021AE">
        <w:rPr>
          <w:lang w:val="zh-CN"/>
        </w:rPr>
        <w:t>111111</w:t>
      </w:r>
      <w:r w:rsidRPr="002021AE">
        <w:rPr>
          <w:lang w:val="zh-CN"/>
        </w:rPr>
        <w:t>，进行取款操作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  <w:t>A.</w:t>
      </w:r>
      <w:r w:rsidRPr="002021AE">
        <w:rPr>
          <w:lang w:val="zh-CN"/>
        </w:rPr>
        <w:t>通过</w:t>
      </w:r>
      <w:r w:rsidRPr="002021AE">
        <w:rPr>
          <w:lang w:val="zh-CN"/>
        </w:rPr>
        <w:t>while</w:t>
      </w:r>
      <w:r w:rsidRPr="002021AE">
        <w:rPr>
          <w:lang w:val="zh-CN"/>
        </w:rPr>
        <w:t>循环录入取款金额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  <w:t>aa.</w:t>
      </w:r>
      <w:r w:rsidRPr="002021AE">
        <w:rPr>
          <w:lang w:val="zh-CN"/>
        </w:rPr>
        <w:t>定义</w:t>
      </w:r>
      <w:r w:rsidRPr="002021AE">
        <w:rPr>
          <w:lang w:val="zh-CN"/>
        </w:rPr>
        <w:t>int</w:t>
      </w:r>
      <w:r w:rsidRPr="002021AE">
        <w:rPr>
          <w:lang w:val="zh-CN"/>
        </w:rPr>
        <w:t>类型的变量</w:t>
      </w:r>
      <w:r w:rsidRPr="002021AE">
        <w:rPr>
          <w:lang w:val="zh-CN"/>
        </w:rPr>
        <w:t>amount</w:t>
      </w:r>
      <w:r w:rsidRPr="002021AE">
        <w:rPr>
          <w:lang w:val="zh-CN"/>
        </w:rPr>
        <w:t>，并通过键盘录入给</w:t>
      </w:r>
      <w:r w:rsidRPr="002021AE">
        <w:rPr>
          <w:lang w:val="zh-CN"/>
        </w:rPr>
        <w:t>amount</w:t>
      </w:r>
      <w:r w:rsidRPr="002021AE">
        <w:rPr>
          <w:lang w:val="zh-CN"/>
        </w:rPr>
        <w:t>变量赋值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  <w:t>bb.</w:t>
      </w:r>
      <w:r w:rsidRPr="002021AE">
        <w:rPr>
          <w:lang w:val="zh-CN"/>
        </w:rPr>
        <w:t>使用</w:t>
      </w:r>
      <w:r w:rsidRPr="002021AE">
        <w:rPr>
          <w:lang w:val="zh-CN"/>
        </w:rPr>
        <w:t>if</w:t>
      </w:r>
      <w:r w:rsidRPr="002021AE">
        <w:rPr>
          <w:lang w:val="zh-CN"/>
        </w:rPr>
        <w:t>判断，如果</w:t>
      </w:r>
      <w:r w:rsidRPr="002021AE">
        <w:rPr>
          <w:lang w:val="zh-CN"/>
        </w:rPr>
        <w:t>amount</w:t>
      </w:r>
      <w:r w:rsidRPr="002021AE">
        <w:rPr>
          <w:lang w:val="zh-CN"/>
        </w:rPr>
        <w:t>的值在</w:t>
      </w:r>
      <w:r w:rsidRPr="002021AE">
        <w:rPr>
          <w:lang w:val="zh-CN"/>
        </w:rPr>
        <w:t>0</w:t>
      </w:r>
      <w:r w:rsidRPr="002021AE">
        <w:rPr>
          <w:lang w:val="zh-CN"/>
        </w:rPr>
        <w:t>到</w:t>
      </w:r>
      <w:r w:rsidRPr="002021AE">
        <w:rPr>
          <w:lang w:val="zh-CN"/>
        </w:rPr>
        <w:t>1000</w:t>
      </w:r>
      <w:r w:rsidRPr="002021AE">
        <w:rPr>
          <w:lang w:val="zh-CN"/>
        </w:rPr>
        <w:t>之间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>打印</w:t>
      </w:r>
      <w:r w:rsidRPr="002021AE">
        <w:rPr>
          <w:lang w:val="zh-CN"/>
        </w:rPr>
        <w:t>"</w:t>
      </w:r>
      <w:r w:rsidRPr="002021AE">
        <w:rPr>
          <w:lang w:val="zh-CN"/>
        </w:rPr>
        <w:t>取走现金</w:t>
      </w:r>
      <w:r w:rsidRPr="002021AE">
        <w:rPr>
          <w:lang w:val="zh-CN"/>
        </w:rPr>
        <w:t>XX</w:t>
      </w:r>
      <w:r w:rsidRPr="002021AE">
        <w:rPr>
          <w:lang w:val="zh-CN"/>
        </w:rPr>
        <w:t>元</w:t>
      </w:r>
      <w:r w:rsidRPr="002021AE">
        <w:rPr>
          <w:lang w:val="zh-CN"/>
        </w:rPr>
        <w:t>"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  <w:t>isError</w:t>
      </w:r>
      <w:r w:rsidRPr="002021AE">
        <w:rPr>
          <w:lang w:val="zh-CN"/>
        </w:rPr>
        <w:t>赋值为</w:t>
      </w:r>
      <w:r w:rsidRPr="002021AE">
        <w:rPr>
          <w:lang w:val="zh-CN"/>
        </w:rPr>
        <w:t>false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  <w:t>break;//</w:t>
      </w:r>
      <w:r w:rsidRPr="002021AE">
        <w:rPr>
          <w:lang w:val="zh-CN"/>
        </w:rPr>
        <w:t>取款成功，终止</w:t>
      </w:r>
      <w:r w:rsidRPr="002021AE">
        <w:rPr>
          <w:lang w:val="zh-CN"/>
        </w:rPr>
        <w:t>while</w:t>
      </w:r>
      <w:r w:rsidRPr="002021AE">
        <w:rPr>
          <w:lang w:val="zh-CN"/>
        </w:rPr>
        <w:t>循环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  <w:t>cc.</w:t>
      </w:r>
      <w:r w:rsidRPr="002021AE">
        <w:rPr>
          <w:lang w:val="zh-CN"/>
        </w:rPr>
        <w:t>如果</w:t>
      </w:r>
      <w:r w:rsidRPr="002021AE">
        <w:rPr>
          <w:lang w:val="zh-CN"/>
        </w:rPr>
        <w:t>amount</w:t>
      </w:r>
      <w:r w:rsidRPr="002021AE">
        <w:rPr>
          <w:lang w:val="zh-CN"/>
        </w:rPr>
        <w:t>的</w:t>
      </w:r>
      <w:proofErr w:type="gramStart"/>
      <w:r w:rsidRPr="002021AE">
        <w:rPr>
          <w:lang w:val="zh-CN"/>
        </w:rPr>
        <w:t>值不再</w:t>
      </w:r>
      <w:proofErr w:type="gramEnd"/>
      <w:r w:rsidRPr="002021AE">
        <w:rPr>
          <w:lang w:val="zh-CN"/>
        </w:rPr>
        <w:t>0</w:t>
      </w:r>
      <w:r w:rsidRPr="002021AE">
        <w:rPr>
          <w:lang w:val="zh-CN"/>
        </w:rPr>
        <w:t>到</w:t>
      </w:r>
      <w:r w:rsidRPr="002021AE">
        <w:rPr>
          <w:lang w:val="zh-CN"/>
        </w:rPr>
        <w:t>1000</w:t>
      </w:r>
      <w:r w:rsidRPr="002021AE">
        <w:rPr>
          <w:lang w:val="zh-CN"/>
        </w:rPr>
        <w:t>之间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>提示</w:t>
      </w:r>
      <w:r w:rsidRPr="002021AE">
        <w:rPr>
          <w:lang w:val="zh-CN"/>
        </w:rPr>
        <w:t>"</w:t>
      </w:r>
      <w:r w:rsidRPr="002021AE">
        <w:rPr>
          <w:lang w:val="zh-CN"/>
        </w:rPr>
        <w:t>您输入的取款金额有误，请重新输入：</w:t>
      </w:r>
      <w:r w:rsidRPr="002021AE">
        <w:rPr>
          <w:lang w:val="zh-CN"/>
        </w:rPr>
        <w:t>",while</w:t>
      </w:r>
      <w:r w:rsidRPr="002021AE">
        <w:rPr>
          <w:lang w:val="zh-CN"/>
        </w:rPr>
        <w:t>循环继续执行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  <w:r w:rsidRPr="002021AE">
        <w:rPr>
          <w:lang w:val="zh-CN"/>
        </w:rPr>
        <w:tab/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lastRenderedPageBreak/>
        <w:t>4.</w:t>
      </w:r>
      <w:r w:rsidRPr="002021AE">
        <w:rPr>
          <w:lang w:val="zh-CN"/>
        </w:rPr>
        <w:t>使用</w:t>
      </w:r>
      <w:r w:rsidRPr="002021AE">
        <w:rPr>
          <w:lang w:val="zh-CN"/>
        </w:rPr>
        <w:t>if</w:t>
      </w:r>
      <w:r w:rsidRPr="002021AE">
        <w:rPr>
          <w:lang w:val="zh-CN"/>
        </w:rPr>
        <w:t>判断</w:t>
      </w:r>
      <w:r w:rsidRPr="002021AE">
        <w:rPr>
          <w:lang w:val="zh-CN"/>
        </w:rPr>
        <w:t>isError</w:t>
      </w:r>
      <w:r w:rsidRPr="002021AE">
        <w:rPr>
          <w:lang w:val="zh-CN"/>
        </w:rPr>
        <w:t>的值</w:t>
      </w:r>
    </w:p>
    <w:p w:rsidR="00DD4C10" w:rsidRPr="002021AE" w:rsidRDefault="00DD4C10" w:rsidP="00DD4C10">
      <w:pPr>
        <w:ind w:leftChars="200" w:left="420" w:firstLine="420"/>
        <w:rPr>
          <w:lang w:val="zh-CN"/>
        </w:rPr>
      </w:pPr>
      <w:r>
        <w:rPr>
          <w:lang w:val="zh-CN"/>
        </w:rPr>
        <w:tab/>
      </w:r>
      <w:r w:rsidRPr="002021AE">
        <w:rPr>
          <w:lang w:val="zh-CN"/>
        </w:rPr>
        <w:t>(1)</w:t>
      </w:r>
      <w:r w:rsidRPr="002021AE">
        <w:rPr>
          <w:lang w:val="zh-CN"/>
        </w:rPr>
        <w:t>如果</w:t>
      </w:r>
      <w:r w:rsidRPr="002021AE">
        <w:rPr>
          <w:lang w:val="zh-CN"/>
        </w:rPr>
        <w:t>isError</w:t>
      </w:r>
      <w:r w:rsidRPr="002021AE">
        <w:rPr>
          <w:lang w:val="zh-CN"/>
        </w:rPr>
        <w:t>为</w:t>
      </w:r>
      <w:r w:rsidRPr="002021AE">
        <w:rPr>
          <w:lang w:val="zh-CN"/>
        </w:rPr>
        <w:t>true</w:t>
      </w:r>
      <w:r w:rsidRPr="002021AE">
        <w:rPr>
          <w:lang w:val="zh-CN"/>
        </w:rPr>
        <w:t>，打印</w:t>
      </w:r>
      <w:r w:rsidRPr="002021AE">
        <w:rPr>
          <w:lang w:val="zh-CN"/>
        </w:rPr>
        <w:t>"</w:t>
      </w:r>
      <w:r w:rsidRPr="002021AE">
        <w:rPr>
          <w:lang w:val="zh-CN"/>
        </w:rPr>
        <w:t>密码错误，</w:t>
      </w:r>
      <w:proofErr w:type="gramStart"/>
      <w:r w:rsidRPr="002021AE">
        <w:rPr>
          <w:lang w:val="zh-CN"/>
        </w:rPr>
        <w:t>请取卡</w:t>
      </w:r>
      <w:proofErr w:type="gramEnd"/>
      <w:r w:rsidRPr="002021AE">
        <w:rPr>
          <w:lang w:val="zh-CN"/>
        </w:rPr>
        <w:t>"</w:t>
      </w:r>
    </w:p>
    <w:p w:rsidR="00DD4C10" w:rsidRDefault="00DD4C10" w:rsidP="00DD4C10">
      <w:pPr>
        <w:ind w:leftChars="200" w:left="420" w:firstLine="420"/>
        <w:rPr>
          <w:lang w:val="zh-CN"/>
        </w:rPr>
      </w:pPr>
      <w:r w:rsidRPr="002021AE">
        <w:rPr>
          <w:lang w:val="zh-CN"/>
        </w:rPr>
        <w:tab/>
        <w:t>(2)</w:t>
      </w:r>
      <w:r w:rsidRPr="002021AE">
        <w:rPr>
          <w:lang w:val="zh-CN"/>
        </w:rPr>
        <w:t>如果</w:t>
      </w:r>
      <w:r w:rsidRPr="002021AE">
        <w:rPr>
          <w:lang w:val="zh-CN"/>
        </w:rPr>
        <w:t>isError</w:t>
      </w:r>
      <w:r w:rsidRPr="002021AE">
        <w:rPr>
          <w:lang w:val="zh-CN"/>
        </w:rPr>
        <w:t>为</w:t>
      </w:r>
      <w:r w:rsidRPr="002021AE">
        <w:rPr>
          <w:lang w:val="zh-CN"/>
        </w:rPr>
        <w:t>false</w:t>
      </w:r>
      <w:r w:rsidRPr="002021AE">
        <w:rPr>
          <w:lang w:val="zh-CN"/>
        </w:rPr>
        <w:t>，打印</w:t>
      </w:r>
      <w:r w:rsidRPr="002021AE">
        <w:rPr>
          <w:lang w:val="zh-CN"/>
        </w:rPr>
        <w:t>"</w:t>
      </w:r>
      <w:r w:rsidRPr="002021AE">
        <w:rPr>
          <w:lang w:val="zh-CN"/>
        </w:rPr>
        <w:t>交易完成，</w:t>
      </w:r>
      <w:proofErr w:type="gramStart"/>
      <w:r w:rsidRPr="002021AE">
        <w:rPr>
          <w:lang w:val="zh-CN"/>
        </w:rPr>
        <w:t>请取卡</w:t>
      </w:r>
      <w:proofErr w:type="gramEnd"/>
      <w:r w:rsidRPr="002021AE">
        <w:rPr>
          <w:lang w:val="zh-CN"/>
        </w:rPr>
        <w:t>"</w:t>
      </w:r>
    </w:p>
    <w:p w:rsidR="00DD4C10" w:rsidRDefault="00DD4C10" w:rsidP="00DD4C10">
      <w:pPr>
        <w:rPr>
          <w:lang w:val="zh-CN"/>
        </w:rPr>
      </w:pPr>
    </w:p>
    <w:p w:rsidR="00DD4C10" w:rsidRPr="00DC05FF" w:rsidRDefault="00DD4C10" w:rsidP="00160A32">
      <w:pPr>
        <w:autoSpaceDE w:val="0"/>
        <w:autoSpaceDN w:val="0"/>
        <w:adjustRightInd w:val="0"/>
        <w:spacing w:line="240" w:lineRule="auto"/>
        <w:jc w:val="left"/>
        <w:rPr>
          <w:rFonts w:hint="eastAsia"/>
        </w:rPr>
      </w:pPr>
    </w:p>
    <w:sectPr w:rsidR="00DD4C10" w:rsidRPr="00DC05FF" w:rsidSect="009B1933">
      <w:headerReference w:type="default" r:id="rId9"/>
      <w:footerReference w:type="default" r:id="rId10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5CA2" w:rsidRDefault="006A5CA2">
      <w:pPr>
        <w:spacing w:line="240" w:lineRule="auto"/>
      </w:pPr>
      <w:r>
        <w:separator/>
      </w:r>
    </w:p>
  </w:endnote>
  <w:endnote w:type="continuationSeparator" w:id="0">
    <w:p w:rsidR="006A5CA2" w:rsidRDefault="006A5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4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5CA2" w:rsidRDefault="006A5CA2">
      <w:pPr>
        <w:spacing w:line="240" w:lineRule="auto"/>
      </w:pPr>
      <w:r>
        <w:separator/>
      </w:r>
    </w:p>
  </w:footnote>
  <w:footnote w:type="continuationSeparator" w:id="0">
    <w:p w:rsidR="006A5CA2" w:rsidRDefault="006A5C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365" w:rsidRDefault="008B2B1C">
    <w:pPr>
      <w:pStyle w:val="a5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66549"/>
    <w:multiLevelType w:val="hybridMultilevel"/>
    <w:tmpl w:val="DEF61398"/>
    <w:lvl w:ilvl="0" w:tplc="4050A62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137FC0"/>
    <w:multiLevelType w:val="hybridMultilevel"/>
    <w:tmpl w:val="947A769C"/>
    <w:lvl w:ilvl="0" w:tplc="8252FE5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4156E6"/>
    <w:multiLevelType w:val="hybridMultilevel"/>
    <w:tmpl w:val="6B727E2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4EC75D0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A312A9C"/>
    <w:multiLevelType w:val="multilevel"/>
    <w:tmpl w:val="0A312A9C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0AFA49D2"/>
    <w:multiLevelType w:val="hybridMultilevel"/>
    <w:tmpl w:val="8F507236"/>
    <w:lvl w:ilvl="0" w:tplc="DD20B9D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55295C"/>
    <w:multiLevelType w:val="hybridMultilevel"/>
    <w:tmpl w:val="B0D0AE98"/>
    <w:lvl w:ilvl="0" w:tplc="085CEFD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8A242D1"/>
    <w:multiLevelType w:val="hybridMultilevel"/>
    <w:tmpl w:val="949A5554"/>
    <w:lvl w:ilvl="0" w:tplc="78B4FA44">
      <w:start w:val="1"/>
      <w:numFmt w:val="decimal"/>
      <w:lvlText w:val="%1."/>
      <w:lvlJc w:val="left"/>
      <w:pPr>
        <w:ind w:left="165" w:hanging="1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25256D8"/>
    <w:multiLevelType w:val="hybridMultilevel"/>
    <w:tmpl w:val="BA5C089A"/>
    <w:lvl w:ilvl="0" w:tplc="B768981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6CE6502"/>
    <w:multiLevelType w:val="multilevel"/>
    <w:tmpl w:val="26CE6502"/>
    <w:lvl w:ilvl="0">
      <w:start w:val="1"/>
      <w:numFmt w:val="decimal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>
    <w:nsid w:val="30E56E68"/>
    <w:multiLevelType w:val="hybridMultilevel"/>
    <w:tmpl w:val="D5DCD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316A7F67"/>
    <w:multiLevelType w:val="hybridMultilevel"/>
    <w:tmpl w:val="E836DC4E"/>
    <w:lvl w:ilvl="0" w:tplc="C8D0509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A63273"/>
    <w:multiLevelType w:val="hybridMultilevel"/>
    <w:tmpl w:val="3E3870B2"/>
    <w:lvl w:ilvl="0" w:tplc="CA049C8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9086AB2"/>
    <w:multiLevelType w:val="multilevel"/>
    <w:tmpl w:val="49086AB2"/>
    <w:lvl w:ilvl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100" w:hanging="420"/>
      </w:pPr>
    </w:lvl>
    <w:lvl w:ilvl="2">
      <w:start w:val="1"/>
      <w:numFmt w:val="lowerRoman"/>
      <w:lvlText w:val="%3."/>
      <w:lvlJc w:val="right"/>
      <w:pPr>
        <w:ind w:left="2520" w:hanging="420"/>
      </w:pPr>
    </w:lvl>
    <w:lvl w:ilvl="3">
      <w:start w:val="1"/>
      <w:numFmt w:val="decimal"/>
      <w:lvlText w:val="%4."/>
      <w:lvlJc w:val="left"/>
      <w:pPr>
        <w:ind w:left="2940" w:hanging="420"/>
      </w:pPr>
    </w:lvl>
    <w:lvl w:ilvl="4">
      <w:start w:val="1"/>
      <w:numFmt w:val="lowerLetter"/>
      <w:lvlText w:val="%5)"/>
      <w:lvlJc w:val="left"/>
      <w:pPr>
        <w:ind w:left="3360" w:hanging="420"/>
      </w:pPr>
    </w:lvl>
    <w:lvl w:ilvl="5">
      <w:start w:val="1"/>
      <w:numFmt w:val="lowerRoman"/>
      <w:lvlText w:val="%6."/>
      <w:lvlJc w:val="right"/>
      <w:pPr>
        <w:ind w:left="3780" w:hanging="420"/>
      </w:pPr>
    </w:lvl>
    <w:lvl w:ilvl="6">
      <w:start w:val="1"/>
      <w:numFmt w:val="decimal"/>
      <w:lvlText w:val="%7."/>
      <w:lvlJc w:val="left"/>
      <w:pPr>
        <w:ind w:left="4200" w:hanging="420"/>
      </w:pPr>
    </w:lvl>
    <w:lvl w:ilvl="7">
      <w:start w:val="1"/>
      <w:numFmt w:val="lowerLetter"/>
      <w:lvlText w:val="%8)"/>
      <w:lvlJc w:val="left"/>
      <w:pPr>
        <w:ind w:left="4620" w:hanging="420"/>
      </w:pPr>
    </w:lvl>
    <w:lvl w:ilvl="8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4A457D2D"/>
    <w:multiLevelType w:val="hybridMultilevel"/>
    <w:tmpl w:val="D9B48262"/>
    <w:lvl w:ilvl="0" w:tplc="548836B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273336"/>
    <w:multiLevelType w:val="hybridMultilevel"/>
    <w:tmpl w:val="2E086D26"/>
    <w:lvl w:ilvl="0" w:tplc="C4B00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526EAE"/>
    <w:multiLevelType w:val="singleLevel"/>
    <w:tmpl w:val="56526EAE"/>
    <w:lvl w:ilvl="0">
      <w:start w:val="1"/>
      <w:numFmt w:val="decimal"/>
      <w:suff w:val="nothing"/>
      <w:lvlText w:val="%1."/>
      <w:lvlJc w:val="left"/>
    </w:lvl>
  </w:abstractNum>
  <w:abstractNum w:abstractNumId="18">
    <w:nsid w:val="56528773"/>
    <w:multiLevelType w:val="singleLevel"/>
    <w:tmpl w:val="56528773"/>
    <w:lvl w:ilvl="0">
      <w:start w:val="4"/>
      <w:numFmt w:val="decimal"/>
      <w:suff w:val="nothing"/>
      <w:lvlText w:val="%1."/>
      <w:lvlJc w:val="left"/>
    </w:lvl>
  </w:abstractNum>
  <w:abstractNum w:abstractNumId="19">
    <w:nsid w:val="56528ABF"/>
    <w:multiLevelType w:val="singleLevel"/>
    <w:tmpl w:val="56528ABF"/>
    <w:lvl w:ilvl="0">
      <w:start w:val="6"/>
      <w:numFmt w:val="decimal"/>
      <w:suff w:val="nothing"/>
      <w:lvlText w:val="%1."/>
      <w:lvlJc w:val="left"/>
    </w:lvl>
  </w:abstractNum>
  <w:abstractNum w:abstractNumId="20">
    <w:nsid w:val="66CB36FE"/>
    <w:multiLevelType w:val="hybridMultilevel"/>
    <w:tmpl w:val="047E8DF8"/>
    <w:lvl w:ilvl="0" w:tplc="C4B00D6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A91ACB"/>
    <w:multiLevelType w:val="hybridMultilevel"/>
    <w:tmpl w:val="36A60586"/>
    <w:lvl w:ilvl="0" w:tplc="B98257A6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7AC701AE"/>
    <w:multiLevelType w:val="hybridMultilevel"/>
    <w:tmpl w:val="582C0238"/>
    <w:lvl w:ilvl="0" w:tplc="38C08FD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D352154"/>
    <w:multiLevelType w:val="multilevel"/>
    <w:tmpl w:val="7D352154"/>
    <w:lvl w:ilvl="0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</w:num>
  <w:num w:numId="4">
    <w:abstractNumId w:val="18"/>
    <w:lvlOverride w:ilvl="0">
      <w:startOverride w:val="4"/>
    </w:lvlOverride>
  </w:num>
  <w:num w:numId="5">
    <w:abstractNumId w:val="19"/>
    <w:lvlOverride w:ilvl="0">
      <w:startOverride w:val="6"/>
    </w:lvlOverride>
  </w:num>
  <w:num w:numId="6">
    <w:abstractNumId w:val="7"/>
  </w:num>
  <w:num w:numId="7">
    <w:abstractNumId w:val="3"/>
  </w:num>
  <w:num w:numId="8">
    <w:abstractNumId w:val="11"/>
  </w:num>
  <w:num w:numId="9">
    <w:abstractNumId w:val="16"/>
  </w:num>
  <w:num w:numId="10">
    <w:abstractNumId w:val="13"/>
  </w:num>
  <w:num w:numId="11">
    <w:abstractNumId w:val="1"/>
  </w:num>
  <w:num w:numId="12">
    <w:abstractNumId w:val="4"/>
  </w:num>
  <w:num w:numId="13">
    <w:abstractNumId w:val="0"/>
  </w:num>
  <w:num w:numId="14">
    <w:abstractNumId w:val="6"/>
  </w:num>
  <w:num w:numId="15">
    <w:abstractNumId w:val="21"/>
  </w:num>
  <w:num w:numId="16">
    <w:abstractNumId w:val="22"/>
  </w:num>
  <w:num w:numId="17">
    <w:abstractNumId w:val="20"/>
  </w:num>
  <w:num w:numId="18">
    <w:abstractNumId w:val="8"/>
  </w:num>
  <w:num w:numId="19">
    <w:abstractNumId w:val="5"/>
  </w:num>
  <w:num w:numId="20">
    <w:abstractNumId w:val="15"/>
  </w:num>
  <w:num w:numId="21">
    <w:abstractNumId w:val="12"/>
  </w:num>
  <w:num w:numId="22">
    <w:abstractNumId w:val="14"/>
  </w:num>
  <w:num w:numId="23">
    <w:abstractNumId w:val="10"/>
  </w:num>
  <w:num w:numId="24">
    <w:abstractNumId w:val="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03751"/>
    <w:rsid w:val="00034761"/>
    <w:rsid w:val="000454C3"/>
    <w:rsid w:val="0005018B"/>
    <w:rsid w:val="00051AD9"/>
    <w:rsid w:val="00057B06"/>
    <w:rsid w:val="0008249E"/>
    <w:rsid w:val="000868FC"/>
    <w:rsid w:val="000919C5"/>
    <w:rsid w:val="00096A39"/>
    <w:rsid w:val="000A537C"/>
    <w:rsid w:val="000C1DF3"/>
    <w:rsid w:val="000D3628"/>
    <w:rsid w:val="000E4F0B"/>
    <w:rsid w:val="000F238F"/>
    <w:rsid w:val="000F26C4"/>
    <w:rsid w:val="000F43C6"/>
    <w:rsid w:val="00100DA3"/>
    <w:rsid w:val="00110009"/>
    <w:rsid w:val="001116C7"/>
    <w:rsid w:val="0011313E"/>
    <w:rsid w:val="00113784"/>
    <w:rsid w:val="00120BAA"/>
    <w:rsid w:val="001245DC"/>
    <w:rsid w:val="00125EB0"/>
    <w:rsid w:val="00130B10"/>
    <w:rsid w:val="001362F2"/>
    <w:rsid w:val="0014352A"/>
    <w:rsid w:val="00144E51"/>
    <w:rsid w:val="00152E44"/>
    <w:rsid w:val="00160A32"/>
    <w:rsid w:val="00167B01"/>
    <w:rsid w:val="00172D88"/>
    <w:rsid w:val="00181F8C"/>
    <w:rsid w:val="00182DA1"/>
    <w:rsid w:val="0018522E"/>
    <w:rsid w:val="001A0FDF"/>
    <w:rsid w:val="001A12B7"/>
    <w:rsid w:val="001E3F7D"/>
    <w:rsid w:val="001F7F32"/>
    <w:rsid w:val="00202BCA"/>
    <w:rsid w:val="00203578"/>
    <w:rsid w:val="00216602"/>
    <w:rsid w:val="00220239"/>
    <w:rsid w:val="002416BF"/>
    <w:rsid w:val="00255B09"/>
    <w:rsid w:val="00260FC2"/>
    <w:rsid w:val="0026765C"/>
    <w:rsid w:val="0027009F"/>
    <w:rsid w:val="002709AF"/>
    <w:rsid w:val="002755FF"/>
    <w:rsid w:val="0027688B"/>
    <w:rsid w:val="00280466"/>
    <w:rsid w:val="00283F44"/>
    <w:rsid w:val="002A5D9B"/>
    <w:rsid w:val="002B3102"/>
    <w:rsid w:val="002B4BF9"/>
    <w:rsid w:val="002C2A94"/>
    <w:rsid w:val="002D586F"/>
    <w:rsid w:val="002D787E"/>
    <w:rsid w:val="002E2905"/>
    <w:rsid w:val="002E466B"/>
    <w:rsid w:val="002E5A3E"/>
    <w:rsid w:val="002E65B3"/>
    <w:rsid w:val="002E67A5"/>
    <w:rsid w:val="002F5D25"/>
    <w:rsid w:val="002F7EB7"/>
    <w:rsid w:val="00303B11"/>
    <w:rsid w:val="00303E94"/>
    <w:rsid w:val="00304D16"/>
    <w:rsid w:val="00306C9D"/>
    <w:rsid w:val="00310732"/>
    <w:rsid w:val="00312840"/>
    <w:rsid w:val="00313B0E"/>
    <w:rsid w:val="00327446"/>
    <w:rsid w:val="003369A9"/>
    <w:rsid w:val="0034469F"/>
    <w:rsid w:val="00346EC7"/>
    <w:rsid w:val="003474FF"/>
    <w:rsid w:val="00347E92"/>
    <w:rsid w:val="00354D10"/>
    <w:rsid w:val="00371807"/>
    <w:rsid w:val="003722A1"/>
    <w:rsid w:val="0037239A"/>
    <w:rsid w:val="00383E24"/>
    <w:rsid w:val="00385761"/>
    <w:rsid w:val="00395BA3"/>
    <w:rsid w:val="003A5A0D"/>
    <w:rsid w:val="003A777D"/>
    <w:rsid w:val="003A7995"/>
    <w:rsid w:val="003B0329"/>
    <w:rsid w:val="003B097E"/>
    <w:rsid w:val="003C6159"/>
    <w:rsid w:val="003C7017"/>
    <w:rsid w:val="003E551A"/>
    <w:rsid w:val="0040213B"/>
    <w:rsid w:val="00402F7B"/>
    <w:rsid w:val="004044C1"/>
    <w:rsid w:val="004145AA"/>
    <w:rsid w:val="004169DD"/>
    <w:rsid w:val="00420ECF"/>
    <w:rsid w:val="00421E13"/>
    <w:rsid w:val="00422752"/>
    <w:rsid w:val="004269C4"/>
    <w:rsid w:val="0044025C"/>
    <w:rsid w:val="004513E0"/>
    <w:rsid w:val="00460949"/>
    <w:rsid w:val="00471564"/>
    <w:rsid w:val="00481BAB"/>
    <w:rsid w:val="00483119"/>
    <w:rsid w:val="004843CE"/>
    <w:rsid w:val="00492B72"/>
    <w:rsid w:val="00497CEB"/>
    <w:rsid w:val="004A2419"/>
    <w:rsid w:val="004A26FA"/>
    <w:rsid w:val="004A7365"/>
    <w:rsid w:val="004B1FF6"/>
    <w:rsid w:val="004C5283"/>
    <w:rsid w:val="004D3A69"/>
    <w:rsid w:val="004D3A97"/>
    <w:rsid w:val="004E23E0"/>
    <w:rsid w:val="00513E59"/>
    <w:rsid w:val="00522E49"/>
    <w:rsid w:val="005259AA"/>
    <w:rsid w:val="00534A33"/>
    <w:rsid w:val="0054632A"/>
    <w:rsid w:val="00550E73"/>
    <w:rsid w:val="005520F4"/>
    <w:rsid w:val="00553268"/>
    <w:rsid w:val="005563F5"/>
    <w:rsid w:val="00563A40"/>
    <w:rsid w:val="00563F41"/>
    <w:rsid w:val="005674E5"/>
    <w:rsid w:val="0057053A"/>
    <w:rsid w:val="005A6FA5"/>
    <w:rsid w:val="005A7611"/>
    <w:rsid w:val="005A7F97"/>
    <w:rsid w:val="005B1D24"/>
    <w:rsid w:val="005B5EA3"/>
    <w:rsid w:val="005D0161"/>
    <w:rsid w:val="005D037F"/>
    <w:rsid w:val="005D602C"/>
    <w:rsid w:val="005E1460"/>
    <w:rsid w:val="005E158B"/>
    <w:rsid w:val="005E1656"/>
    <w:rsid w:val="005E6E84"/>
    <w:rsid w:val="005F1B05"/>
    <w:rsid w:val="006100DE"/>
    <w:rsid w:val="0061156B"/>
    <w:rsid w:val="0062679D"/>
    <w:rsid w:val="00632D89"/>
    <w:rsid w:val="006344A3"/>
    <w:rsid w:val="00637A87"/>
    <w:rsid w:val="00643D5C"/>
    <w:rsid w:val="006444E8"/>
    <w:rsid w:val="00646B5E"/>
    <w:rsid w:val="00660802"/>
    <w:rsid w:val="006632DA"/>
    <w:rsid w:val="00695AD2"/>
    <w:rsid w:val="006A4C14"/>
    <w:rsid w:val="006A5CA2"/>
    <w:rsid w:val="006B532F"/>
    <w:rsid w:val="006B7E4E"/>
    <w:rsid w:val="006C4FB0"/>
    <w:rsid w:val="006C5A05"/>
    <w:rsid w:val="006D009B"/>
    <w:rsid w:val="006D2677"/>
    <w:rsid w:val="006E31A9"/>
    <w:rsid w:val="006E60E6"/>
    <w:rsid w:val="006F0B33"/>
    <w:rsid w:val="006F1349"/>
    <w:rsid w:val="006F472B"/>
    <w:rsid w:val="0070023D"/>
    <w:rsid w:val="007005FD"/>
    <w:rsid w:val="00707BC7"/>
    <w:rsid w:val="007120CB"/>
    <w:rsid w:val="00732606"/>
    <w:rsid w:val="0073268C"/>
    <w:rsid w:val="00746034"/>
    <w:rsid w:val="007515B8"/>
    <w:rsid w:val="00763802"/>
    <w:rsid w:val="00771E47"/>
    <w:rsid w:val="0077237C"/>
    <w:rsid w:val="00776811"/>
    <w:rsid w:val="007A0572"/>
    <w:rsid w:val="007A7B46"/>
    <w:rsid w:val="007B0700"/>
    <w:rsid w:val="007C0984"/>
    <w:rsid w:val="007D604C"/>
    <w:rsid w:val="007D66FF"/>
    <w:rsid w:val="007E1E60"/>
    <w:rsid w:val="007E380D"/>
    <w:rsid w:val="008009EB"/>
    <w:rsid w:val="00807C20"/>
    <w:rsid w:val="008101F7"/>
    <w:rsid w:val="008146DD"/>
    <w:rsid w:val="0081607D"/>
    <w:rsid w:val="00830536"/>
    <w:rsid w:val="00832CBF"/>
    <w:rsid w:val="00841039"/>
    <w:rsid w:val="00843869"/>
    <w:rsid w:val="00855538"/>
    <w:rsid w:val="00857EF3"/>
    <w:rsid w:val="008633A3"/>
    <w:rsid w:val="00866358"/>
    <w:rsid w:val="00870301"/>
    <w:rsid w:val="00875ACC"/>
    <w:rsid w:val="00882AFC"/>
    <w:rsid w:val="0089781D"/>
    <w:rsid w:val="008B2B1C"/>
    <w:rsid w:val="008B4B1C"/>
    <w:rsid w:val="008B63E1"/>
    <w:rsid w:val="008C0941"/>
    <w:rsid w:val="008C3157"/>
    <w:rsid w:val="008D1767"/>
    <w:rsid w:val="008D1F4D"/>
    <w:rsid w:val="008D6DB7"/>
    <w:rsid w:val="00922BA2"/>
    <w:rsid w:val="00927047"/>
    <w:rsid w:val="009517AC"/>
    <w:rsid w:val="0095244F"/>
    <w:rsid w:val="0096019F"/>
    <w:rsid w:val="00967F33"/>
    <w:rsid w:val="009710FB"/>
    <w:rsid w:val="009838C9"/>
    <w:rsid w:val="00991824"/>
    <w:rsid w:val="00993404"/>
    <w:rsid w:val="0099614C"/>
    <w:rsid w:val="0099784B"/>
    <w:rsid w:val="009B1933"/>
    <w:rsid w:val="009B49CD"/>
    <w:rsid w:val="009B51ED"/>
    <w:rsid w:val="009B5927"/>
    <w:rsid w:val="009B72EC"/>
    <w:rsid w:val="009B7BE7"/>
    <w:rsid w:val="009C590C"/>
    <w:rsid w:val="009D10FC"/>
    <w:rsid w:val="009D2C95"/>
    <w:rsid w:val="009D317A"/>
    <w:rsid w:val="009E2BC4"/>
    <w:rsid w:val="009E3D11"/>
    <w:rsid w:val="009F2207"/>
    <w:rsid w:val="00A060C2"/>
    <w:rsid w:val="00A12BDB"/>
    <w:rsid w:val="00A12FA7"/>
    <w:rsid w:val="00A202D1"/>
    <w:rsid w:val="00A23F77"/>
    <w:rsid w:val="00A243B1"/>
    <w:rsid w:val="00A25DE0"/>
    <w:rsid w:val="00A4096B"/>
    <w:rsid w:val="00A411C1"/>
    <w:rsid w:val="00A448EA"/>
    <w:rsid w:val="00A52104"/>
    <w:rsid w:val="00A52A5A"/>
    <w:rsid w:val="00A60E24"/>
    <w:rsid w:val="00A668EA"/>
    <w:rsid w:val="00A67A8C"/>
    <w:rsid w:val="00A71D36"/>
    <w:rsid w:val="00A82D1D"/>
    <w:rsid w:val="00AB551A"/>
    <w:rsid w:val="00AB7731"/>
    <w:rsid w:val="00AC663A"/>
    <w:rsid w:val="00AE06BC"/>
    <w:rsid w:val="00AF0C2A"/>
    <w:rsid w:val="00AF7BD5"/>
    <w:rsid w:val="00B13048"/>
    <w:rsid w:val="00B24198"/>
    <w:rsid w:val="00B32590"/>
    <w:rsid w:val="00B328C3"/>
    <w:rsid w:val="00B468BA"/>
    <w:rsid w:val="00B622F6"/>
    <w:rsid w:val="00B634EF"/>
    <w:rsid w:val="00B64CBF"/>
    <w:rsid w:val="00B65584"/>
    <w:rsid w:val="00B70676"/>
    <w:rsid w:val="00B7405B"/>
    <w:rsid w:val="00B96C5E"/>
    <w:rsid w:val="00BA394B"/>
    <w:rsid w:val="00BB1EBF"/>
    <w:rsid w:val="00BB42E9"/>
    <w:rsid w:val="00BC08C6"/>
    <w:rsid w:val="00BC6047"/>
    <w:rsid w:val="00BD127E"/>
    <w:rsid w:val="00BD2571"/>
    <w:rsid w:val="00BE2325"/>
    <w:rsid w:val="00BE3CBD"/>
    <w:rsid w:val="00BE4E0B"/>
    <w:rsid w:val="00BF1ABF"/>
    <w:rsid w:val="00BF3431"/>
    <w:rsid w:val="00BF3D23"/>
    <w:rsid w:val="00BF6DC3"/>
    <w:rsid w:val="00C0265A"/>
    <w:rsid w:val="00C061BD"/>
    <w:rsid w:val="00C132C6"/>
    <w:rsid w:val="00C13C53"/>
    <w:rsid w:val="00C236E3"/>
    <w:rsid w:val="00C2413B"/>
    <w:rsid w:val="00C30059"/>
    <w:rsid w:val="00C33D53"/>
    <w:rsid w:val="00C33E91"/>
    <w:rsid w:val="00C348EB"/>
    <w:rsid w:val="00C400D7"/>
    <w:rsid w:val="00C4054C"/>
    <w:rsid w:val="00C47FD6"/>
    <w:rsid w:val="00C505FF"/>
    <w:rsid w:val="00C60A15"/>
    <w:rsid w:val="00C77CE2"/>
    <w:rsid w:val="00C9619B"/>
    <w:rsid w:val="00C970C7"/>
    <w:rsid w:val="00CA5B06"/>
    <w:rsid w:val="00CB78CD"/>
    <w:rsid w:val="00CC39B1"/>
    <w:rsid w:val="00CC77DC"/>
    <w:rsid w:val="00CE38D6"/>
    <w:rsid w:val="00CF5989"/>
    <w:rsid w:val="00D03751"/>
    <w:rsid w:val="00D10742"/>
    <w:rsid w:val="00D136AE"/>
    <w:rsid w:val="00D13A35"/>
    <w:rsid w:val="00D31AD1"/>
    <w:rsid w:val="00D34A69"/>
    <w:rsid w:val="00D37C25"/>
    <w:rsid w:val="00D4066A"/>
    <w:rsid w:val="00D57485"/>
    <w:rsid w:val="00D60CE5"/>
    <w:rsid w:val="00D67798"/>
    <w:rsid w:val="00D752CA"/>
    <w:rsid w:val="00D82410"/>
    <w:rsid w:val="00D836BC"/>
    <w:rsid w:val="00D860C4"/>
    <w:rsid w:val="00D868FB"/>
    <w:rsid w:val="00D92636"/>
    <w:rsid w:val="00D976AF"/>
    <w:rsid w:val="00DA3BC4"/>
    <w:rsid w:val="00DA78BE"/>
    <w:rsid w:val="00DB4003"/>
    <w:rsid w:val="00DB56A4"/>
    <w:rsid w:val="00DC05FF"/>
    <w:rsid w:val="00DC40D6"/>
    <w:rsid w:val="00DC6770"/>
    <w:rsid w:val="00DD1BDD"/>
    <w:rsid w:val="00DD4C10"/>
    <w:rsid w:val="00DD745A"/>
    <w:rsid w:val="00DE2F71"/>
    <w:rsid w:val="00DE3B73"/>
    <w:rsid w:val="00DE7939"/>
    <w:rsid w:val="00DF4A4F"/>
    <w:rsid w:val="00DF4EC2"/>
    <w:rsid w:val="00E0178F"/>
    <w:rsid w:val="00E04736"/>
    <w:rsid w:val="00E1164A"/>
    <w:rsid w:val="00E11EA6"/>
    <w:rsid w:val="00E12790"/>
    <w:rsid w:val="00E15397"/>
    <w:rsid w:val="00E15D68"/>
    <w:rsid w:val="00E26598"/>
    <w:rsid w:val="00E33EB0"/>
    <w:rsid w:val="00E41FF1"/>
    <w:rsid w:val="00E42236"/>
    <w:rsid w:val="00E47D65"/>
    <w:rsid w:val="00E50E61"/>
    <w:rsid w:val="00E651FF"/>
    <w:rsid w:val="00E735A0"/>
    <w:rsid w:val="00E739FD"/>
    <w:rsid w:val="00E909AE"/>
    <w:rsid w:val="00E926C9"/>
    <w:rsid w:val="00E95146"/>
    <w:rsid w:val="00E96B4D"/>
    <w:rsid w:val="00EA030E"/>
    <w:rsid w:val="00EA36C9"/>
    <w:rsid w:val="00EA6E88"/>
    <w:rsid w:val="00EA739F"/>
    <w:rsid w:val="00EB3B5F"/>
    <w:rsid w:val="00EB3D33"/>
    <w:rsid w:val="00EC3EA5"/>
    <w:rsid w:val="00ED7999"/>
    <w:rsid w:val="00EE2A51"/>
    <w:rsid w:val="00EE6C52"/>
    <w:rsid w:val="00EE7A29"/>
    <w:rsid w:val="00EF0048"/>
    <w:rsid w:val="00F17FFE"/>
    <w:rsid w:val="00F30B8B"/>
    <w:rsid w:val="00F54B7A"/>
    <w:rsid w:val="00F55DFE"/>
    <w:rsid w:val="00F57F06"/>
    <w:rsid w:val="00F629B4"/>
    <w:rsid w:val="00F879AE"/>
    <w:rsid w:val="00F94D77"/>
    <w:rsid w:val="00FA7F2A"/>
    <w:rsid w:val="00FB0256"/>
    <w:rsid w:val="00FB13E8"/>
    <w:rsid w:val="00FB1ADD"/>
    <w:rsid w:val="00FB23CE"/>
    <w:rsid w:val="00FB305E"/>
    <w:rsid w:val="00FC6F69"/>
    <w:rsid w:val="00FD0EA3"/>
    <w:rsid w:val="00FD5B77"/>
    <w:rsid w:val="00FD6CE1"/>
    <w:rsid w:val="00FE4FC7"/>
    <w:rsid w:val="068B3A9D"/>
    <w:rsid w:val="083A2BF6"/>
    <w:rsid w:val="0CA54458"/>
    <w:rsid w:val="125E4185"/>
    <w:rsid w:val="147258E3"/>
    <w:rsid w:val="1C3E416F"/>
    <w:rsid w:val="1E8253DE"/>
    <w:rsid w:val="2F281077"/>
    <w:rsid w:val="34B32C51"/>
    <w:rsid w:val="4A816415"/>
    <w:rsid w:val="563C5A53"/>
    <w:rsid w:val="62E44812"/>
    <w:rsid w:val="6D1676F2"/>
    <w:rsid w:val="734746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ED9AC8-A540-4E99-9A4D-79BAEE669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1933"/>
    <w:pPr>
      <w:widowControl w:val="0"/>
      <w:spacing w:line="360" w:lineRule="exact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9B1933"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9B1933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9B1933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qFormat/>
    <w:rsid w:val="009B1933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9B1933"/>
    <w:pPr>
      <w:ind w:leftChars="400" w:left="840"/>
    </w:pPr>
  </w:style>
  <w:style w:type="paragraph" w:styleId="a3">
    <w:name w:val="Balloon Text"/>
    <w:basedOn w:val="a"/>
    <w:link w:val="Char"/>
    <w:uiPriority w:val="99"/>
    <w:unhideWhenUsed/>
    <w:qFormat/>
    <w:rsid w:val="009B1933"/>
    <w:rPr>
      <w:kern w:val="0"/>
      <w:sz w:val="18"/>
      <w:szCs w:val="18"/>
      <w:lang w:val="zh-CN"/>
    </w:rPr>
  </w:style>
  <w:style w:type="paragraph" w:styleId="a4">
    <w:name w:val="footer"/>
    <w:basedOn w:val="a"/>
    <w:link w:val="Char0"/>
    <w:uiPriority w:val="99"/>
    <w:unhideWhenUsed/>
    <w:qFormat/>
    <w:rsid w:val="009B193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5">
    <w:name w:val="header"/>
    <w:basedOn w:val="a"/>
    <w:link w:val="Char1"/>
    <w:uiPriority w:val="99"/>
    <w:unhideWhenUsed/>
    <w:qFormat/>
    <w:rsid w:val="009B19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a"/>
    <w:next w:val="a"/>
    <w:uiPriority w:val="39"/>
    <w:unhideWhenUsed/>
    <w:qFormat/>
    <w:rsid w:val="009B1933"/>
  </w:style>
  <w:style w:type="paragraph" w:styleId="40">
    <w:name w:val="toc 4"/>
    <w:basedOn w:val="a"/>
    <w:next w:val="a"/>
    <w:uiPriority w:val="39"/>
    <w:unhideWhenUsed/>
    <w:qFormat/>
    <w:rsid w:val="009B1933"/>
    <w:pPr>
      <w:ind w:leftChars="600" w:left="1260"/>
    </w:pPr>
  </w:style>
  <w:style w:type="paragraph" w:styleId="20">
    <w:name w:val="toc 2"/>
    <w:basedOn w:val="a"/>
    <w:next w:val="a"/>
    <w:uiPriority w:val="39"/>
    <w:unhideWhenUsed/>
    <w:qFormat/>
    <w:rsid w:val="009B1933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9B19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6">
    <w:name w:val="Title"/>
    <w:basedOn w:val="a"/>
    <w:next w:val="a"/>
    <w:link w:val="Char2"/>
    <w:qFormat/>
    <w:rsid w:val="009B1933"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7">
    <w:name w:val="Hyperlink"/>
    <w:uiPriority w:val="99"/>
    <w:unhideWhenUsed/>
    <w:qFormat/>
    <w:rsid w:val="009B1933"/>
    <w:rPr>
      <w:color w:val="0000FF"/>
      <w:u w:val="single"/>
    </w:rPr>
  </w:style>
  <w:style w:type="character" w:customStyle="1" w:styleId="Char0">
    <w:name w:val="页脚 Char"/>
    <w:link w:val="a4"/>
    <w:uiPriority w:val="99"/>
    <w:qFormat/>
    <w:rsid w:val="009B1933"/>
    <w:rPr>
      <w:sz w:val="18"/>
      <w:szCs w:val="18"/>
      <w:lang w:val="zh-CN" w:eastAsia="zh-CN"/>
    </w:rPr>
  </w:style>
  <w:style w:type="character" w:customStyle="1" w:styleId="Char">
    <w:name w:val="批注框文本 Char"/>
    <w:link w:val="a3"/>
    <w:uiPriority w:val="99"/>
    <w:qFormat/>
    <w:rsid w:val="009B1933"/>
    <w:rPr>
      <w:sz w:val="18"/>
      <w:szCs w:val="18"/>
      <w:lang w:val="zh-CN" w:eastAsia="zh-CN"/>
    </w:rPr>
  </w:style>
  <w:style w:type="character" w:customStyle="1" w:styleId="Char1">
    <w:name w:val="页眉 Char"/>
    <w:link w:val="a5"/>
    <w:uiPriority w:val="99"/>
    <w:qFormat/>
    <w:rsid w:val="009B1933"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rsid w:val="009B1933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Char">
    <w:name w:val="标题 1 Char"/>
    <w:link w:val="1"/>
    <w:qFormat/>
    <w:rsid w:val="009B1933"/>
    <w:rPr>
      <w:rFonts w:eastAsia="黑体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9B1933"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qFormat/>
    <w:rsid w:val="009B1933"/>
    <w:rPr>
      <w:b/>
      <w:bCs/>
      <w:kern w:val="2"/>
      <w:sz w:val="28"/>
      <w:szCs w:val="32"/>
    </w:rPr>
  </w:style>
  <w:style w:type="character" w:customStyle="1" w:styleId="4Char">
    <w:name w:val="标题 4 Char"/>
    <w:link w:val="4"/>
    <w:uiPriority w:val="9"/>
    <w:qFormat/>
    <w:rsid w:val="009B1933"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uiPriority w:val="34"/>
    <w:qFormat/>
    <w:rsid w:val="009B1933"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Char2">
    <w:name w:val="标题 Char"/>
    <w:link w:val="a6"/>
    <w:qFormat/>
    <w:rsid w:val="009B1933"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Char">
    <w:name w:val="HTML 预设格式 Char"/>
    <w:basedOn w:val="a0"/>
    <w:link w:val="HTML"/>
    <w:uiPriority w:val="99"/>
    <w:qFormat/>
    <w:rsid w:val="009B1933"/>
    <w:rPr>
      <w:rFonts w:ascii="宋体" w:hAnsi="宋体"/>
      <w:sz w:val="24"/>
      <w:szCs w:val="24"/>
    </w:rPr>
  </w:style>
  <w:style w:type="paragraph" w:styleId="a8">
    <w:name w:val="List Paragraph"/>
    <w:basedOn w:val="a"/>
    <w:uiPriority w:val="99"/>
    <w:rsid w:val="005A6FA5"/>
    <w:pPr>
      <w:ind w:firstLineChars="200" w:firstLine="420"/>
    </w:pPr>
  </w:style>
  <w:style w:type="paragraph" w:styleId="a9">
    <w:name w:val="Document Map"/>
    <w:basedOn w:val="a"/>
    <w:link w:val="Char3"/>
    <w:uiPriority w:val="99"/>
    <w:semiHidden/>
    <w:unhideWhenUsed/>
    <w:rsid w:val="00216602"/>
    <w:rPr>
      <w:rFonts w:ascii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216602"/>
    <w:rPr>
      <w:rFonts w:ascii="宋体"/>
      <w:kern w:val="2"/>
      <w:sz w:val="18"/>
      <w:szCs w:val="18"/>
    </w:rPr>
  </w:style>
  <w:style w:type="table" w:styleId="aa">
    <w:name w:val="Table Grid"/>
    <w:basedOn w:val="a1"/>
    <w:uiPriority w:val="59"/>
    <w:rsid w:val="002F7EB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例程代码（无行号）"/>
    <w:basedOn w:val="a"/>
    <w:qFormat/>
    <w:rsid w:val="002F7EB7"/>
    <w:pPr>
      <w:shd w:val="clear" w:color="auto" w:fill="E0E0E0"/>
      <w:spacing w:line="240" w:lineRule="auto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styleId="ac">
    <w:name w:val="annotation reference"/>
    <w:basedOn w:val="a0"/>
    <w:uiPriority w:val="99"/>
    <w:semiHidden/>
    <w:unhideWhenUsed/>
    <w:rsid w:val="000D3628"/>
    <w:rPr>
      <w:sz w:val="21"/>
      <w:szCs w:val="21"/>
    </w:rPr>
  </w:style>
  <w:style w:type="paragraph" w:styleId="ad">
    <w:name w:val="annotation text"/>
    <w:basedOn w:val="a"/>
    <w:link w:val="Char4"/>
    <w:uiPriority w:val="99"/>
    <w:semiHidden/>
    <w:unhideWhenUsed/>
    <w:rsid w:val="000D3628"/>
    <w:pPr>
      <w:jc w:val="left"/>
    </w:pPr>
  </w:style>
  <w:style w:type="character" w:customStyle="1" w:styleId="Char4">
    <w:name w:val="批注文字 Char"/>
    <w:basedOn w:val="a0"/>
    <w:link w:val="ad"/>
    <w:uiPriority w:val="99"/>
    <w:semiHidden/>
    <w:rsid w:val="000D3628"/>
    <w:rPr>
      <w:kern w:val="2"/>
      <w:sz w:val="21"/>
      <w:szCs w:val="22"/>
    </w:rPr>
  </w:style>
  <w:style w:type="paragraph" w:styleId="ae">
    <w:name w:val="annotation subject"/>
    <w:basedOn w:val="ad"/>
    <w:next w:val="ad"/>
    <w:link w:val="Char5"/>
    <w:uiPriority w:val="99"/>
    <w:semiHidden/>
    <w:unhideWhenUsed/>
    <w:rsid w:val="000D3628"/>
    <w:rPr>
      <w:b/>
      <w:bCs/>
    </w:rPr>
  </w:style>
  <w:style w:type="character" w:customStyle="1" w:styleId="Char5">
    <w:name w:val="批注主题 Char"/>
    <w:basedOn w:val="Char4"/>
    <w:link w:val="ae"/>
    <w:uiPriority w:val="99"/>
    <w:semiHidden/>
    <w:rsid w:val="000D3628"/>
    <w:rPr>
      <w:b/>
      <w:bCs/>
      <w:kern w:val="2"/>
      <w:sz w:val="21"/>
      <w:szCs w:val="22"/>
    </w:rPr>
  </w:style>
  <w:style w:type="paragraph" w:customStyle="1" w:styleId="21">
    <w:name w:val="列出段落2"/>
    <w:basedOn w:val="a"/>
    <w:uiPriority w:val="34"/>
    <w:unhideWhenUsed/>
    <w:qFormat/>
    <w:rsid w:val="00DD4C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here\&#24037;&#20316;&#25991;&#26723;\VI\&#24120;&#29992;&#25991;&#26723;&#27169;&#26495;%20(1)\&#24120;&#29992;&#25991;&#26723;&#27169;&#26495;\&#40657;&#39532;word&#27169;&#26495;20160828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807CDED-C7C1-4926-BB1B-80DE4FDC9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TotalTime>779</TotalTime>
  <Pages>10</Pages>
  <Words>558</Words>
  <Characters>3186</Characters>
  <Application>Microsoft Office Word</Application>
  <DocSecurity>0</DocSecurity>
  <Lines>26</Lines>
  <Paragraphs>7</Paragraphs>
  <ScaleCrop>false</ScaleCrop>
  <Company>Microsoft</Company>
  <LinksUpToDate>false</LinksUpToDate>
  <CharactersWithSpaces>3737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smhjx2006</cp:lastModifiedBy>
  <cp:revision>344</cp:revision>
  <dcterms:created xsi:type="dcterms:W3CDTF">2017-02-27T09:33:00Z</dcterms:created>
  <dcterms:modified xsi:type="dcterms:W3CDTF">2017-08-24T09:18:00Z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