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EAAC0" w14:textId="77777777" w:rsidR="004A7365" w:rsidRDefault="004A7365">
      <w:pPr>
        <w:spacing w:line="276" w:lineRule="auto"/>
        <w:rPr>
          <w:rFonts w:hint="eastAsia"/>
          <w:lang w:val="zh-CN"/>
        </w:rPr>
      </w:pPr>
    </w:p>
    <w:p w14:paraId="4DC971FF" w14:textId="77777777" w:rsidR="004A7365" w:rsidRDefault="004A7365">
      <w:pPr>
        <w:spacing w:line="276" w:lineRule="auto"/>
        <w:rPr>
          <w:lang w:val="zh-CN"/>
        </w:rPr>
      </w:pPr>
    </w:p>
    <w:p w14:paraId="44273334" w14:textId="77777777" w:rsidR="004A7365" w:rsidRDefault="004A7365">
      <w:pPr>
        <w:spacing w:line="276" w:lineRule="auto"/>
        <w:rPr>
          <w:lang w:val="zh-CN"/>
        </w:rPr>
      </w:pPr>
    </w:p>
    <w:p w14:paraId="2EE43D7D" w14:textId="77777777" w:rsidR="004A7365" w:rsidRDefault="004A7365">
      <w:pPr>
        <w:spacing w:line="276" w:lineRule="auto"/>
        <w:rPr>
          <w:lang w:val="zh-CN"/>
        </w:rPr>
      </w:pPr>
    </w:p>
    <w:p w14:paraId="0517B7F6" w14:textId="77777777" w:rsidR="004A7365" w:rsidRDefault="004A7365">
      <w:pPr>
        <w:spacing w:line="276" w:lineRule="auto"/>
        <w:rPr>
          <w:lang w:val="zh-CN"/>
        </w:rPr>
      </w:pPr>
    </w:p>
    <w:p w14:paraId="79F8F9C8" w14:textId="77777777" w:rsidR="004A7365" w:rsidRDefault="004A7365">
      <w:pPr>
        <w:spacing w:line="276" w:lineRule="auto"/>
        <w:rPr>
          <w:lang w:val="zh-CN"/>
        </w:rPr>
      </w:pPr>
    </w:p>
    <w:p w14:paraId="5F936E4E" w14:textId="77777777" w:rsidR="004A7365" w:rsidRDefault="004A7365">
      <w:pPr>
        <w:spacing w:line="276" w:lineRule="auto"/>
        <w:rPr>
          <w:lang w:val="zh-CN"/>
        </w:rPr>
      </w:pPr>
    </w:p>
    <w:p w14:paraId="35FBA1E5" w14:textId="77777777"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14:paraId="117E95D3" w14:textId="77777777" w:rsidR="004A7365" w:rsidRDefault="004A7365">
      <w:pPr>
        <w:spacing w:line="276" w:lineRule="auto"/>
        <w:rPr>
          <w:lang w:val="zh-CN"/>
        </w:rPr>
      </w:pPr>
    </w:p>
    <w:p w14:paraId="40468C01" w14:textId="77CDC6C3" w:rsidR="00EF4DC6" w:rsidRDefault="00EF4DC6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AB502D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1</w:t>
      </w:r>
      <w:r w:rsidR="00D07F00"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14:paraId="6D75DFB9" w14:textId="1E444264" w:rsidR="004A7365" w:rsidRPr="00EF4DC6" w:rsidRDefault="00D07F00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36"/>
          <w:szCs w:val="36"/>
          <w:lang w:val="zh-CN"/>
        </w:rPr>
      </w:pPr>
      <w:r>
        <w:rPr>
          <w:rFonts w:ascii="方正姚体" w:eastAsia="方正姚体" w:hAnsi="方正姚体" w:cs="方正姚体"/>
          <w:b/>
          <w:bCs/>
          <w:sz w:val="36"/>
          <w:szCs w:val="36"/>
        </w:rPr>
        <w:t>Set</w:t>
      </w:r>
      <w:r w:rsidR="0036729F">
        <w:rPr>
          <w:rFonts w:ascii="方正姚体" w:eastAsia="方正姚体" w:hAnsi="方正姚体" w:cs="方正姚体" w:hint="eastAsia"/>
          <w:b/>
          <w:bCs/>
          <w:sz w:val="36"/>
          <w:szCs w:val="36"/>
        </w:rPr>
        <w:t>接口</w:t>
      </w:r>
      <w:r w:rsidR="00D43064">
        <w:rPr>
          <w:rFonts w:ascii="方正姚体" w:eastAsia="方正姚体" w:hAnsi="方正姚体" w:cs="方正姚体"/>
          <w:b/>
          <w:bCs/>
          <w:sz w:val="36"/>
          <w:szCs w:val="36"/>
        </w:rPr>
        <w:t>、</w:t>
      </w:r>
      <w:proofErr w:type="spellStart"/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HashSet</w:t>
      </w:r>
      <w:proofErr w:type="spellEnd"/>
      <w:r>
        <w:rPr>
          <w:rFonts w:ascii="方正姚体" w:eastAsia="方正姚体" w:hAnsi="方正姚体" w:cs="方正姚体" w:hint="eastAsia"/>
          <w:b/>
          <w:bCs/>
          <w:sz w:val="36"/>
          <w:szCs w:val="36"/>
        </w:rPr>
        <w:t>类</w:t>
      </w:r>
      <w:r>
        <w:rPr>
          <w:rFonts w:ascii="方正姚体" w:eastAsia="方正姚体" w:hAnsi="方正姚体" w:cs="方正姚体"/>
          <w:b/>
          <w:bCs/>
          <w:sz w:val="36"/>
          <w:szCs w:val="36"/>
        </w:rPr>
        <w:t>、Map</w:t>
      </w:r>
      <w:r w:rsidR="0036729F">
        <w:rPr>
          <w:rFonts w:ascii="方正姚体" w:eastAsia="方正姚体" w:hAnsi="方正姚体" w:cs="方正姚体" w:hint="eastAsia"/>
          <w:b/>
          <w:bCs/>
          <w:sz w:val="36"/>
          <w:szCs w:val="36"/>
        </w:rPr>
        <w:t>接口</w:t>
      </w:r>
      <w:r w:rsidR="00EF4DC6" w:rsidRPr="00EF4DC6">
        <w:rPr>
          <w:rFonts w:ascii="方正姚体" w:eastAsia="方正姚体" w:hAnsi="方正姚体" w:cs="方正姚体" w:hint="eastAsia"/>
          <w:b/>
          <w:bCs/>
          <w:sz w:val="36"/>
          <w:szCs w:val="36"/>
        </w:rPr>
        <w:t>、</w:t>
      </w:r>
      <w:proofErr w:type="spellStart"/>
      <w:r>
        <w:rPr>
          <w:rFonts w:ascii="方正姚体" w:eastAsia="方正姚体" w:hAnsi="方正姚体" w:cs="方正姚体"/>
          <w:b/>
          <w:bCs/>
          <w:sz w:val="36"/>
          <w:szCs w:val="36"/>
        </w:rPr>
        <w:t>HashMap</w:t>
      </w:r>
      <w:proofErr w:type="spellEnd"/>
      <w:r w:rsidR="00B26D34">
        <w:rPr>
          <w:rFonts w:ascii="方正姚体" w:eastAsia="方正姚体" w:hAnsi="方正姚体" w:cs="方正姚体" w:hint="eastAsia"/>
          <w:b/>
          <w:bCs/>
          <w:sz w:val="36"/>
          <w:szCs w:val="36"/>
        </w:rPr>
        <w:t>类</w:t>
      </w:r>
    </w:p>
    <w:p w14:paraId="5E14A27C" w14:textId="77777777" w:rsidR="004A7365" w:rsidRDefault="004A7365">
      <w:pPr>
        <w:spacing w:line="276" w:lineRule="auto"/>
        <w:rPr>
          <w:lang w:val="zh-CN"/>
        </w:rPr>
      </w:pPr>
    </w:p>
    <w:p w14:paraId="58AA46A3" w14:textId="77777777" w:rsidR="004A7365" w:rsidRDefault="004A7365">
      <w:pPr>
        <w:spacing w:line="276" w:lineRule="auto"/>
        <w:rPr>
          <w:lang w:val="zh-CN"/>
        </w:rPr>
      </w:pPr>
    </w:p>
    <w:p w14:paraId="1764C205" w14:textId="77777777" w:rsidR="004A7365" w:rsidRDefault="004A7365">
      <w:pPr>
        <w:spacing w:line="276" w:lineRule="auto"/>
        <w:rPr>
          <w:lang w:val="zh-CN"/>
        </w:rPr>
      </w:pPr>
    </w:p>
    <w:p w14:paraId="0F73F563" w14:textId="77777777" w:rsidR="004A7365" w:rsidRDefault="004A7365">
      <w:pPr>
        <w:spacing w:line="276" w:lineRule="auto"/>
        <w:rPr>
          <w:lang w:val="zh-CN"/>
        </w:rPr>
      </w:pPr>
    </w:p>
    <w:p w14:paraId="6E9999F3" w14:textId="77777777" w:rsidR="004A7365" w:rsidRDefault="004A7365">
      <w:pPr>
        <w:spacing w:line="276" w:lineRule="auto"/>
        <w:rPr>
          <w:lang w:val="zh-CN"/>
        </w:rPr>
      </w:pPr>
    </w:p>
    <w:p w14:paraId="15B3E7F5" w14:textId="77777777" w:rsidR="004A7365" w:rsidRDefault="004A7365">
      <w:pPr>
        <w:spacing w:line="276" w:lineRule="auto"/>
        <w:rPr>
          <w:lang w:val="zh-CN"/>
        </w:rPr>
      </w:pPr>
    </w:p>
    <w:p w14:paraId="31D64C0A" w14:textId="77777777" w:rsidR="004A7365" w:rsidRDefault="004A7365">
      <w:pPr>
        <w:spacing w:line="276" w:lineRule="auto"/>
        <w:rPr>
          <w:lang w:val="zh-CN"/>
        </w:rPr>
      </w:pPr>
    </w:p>
    <w:p w14:paraId="052FF1A8" w14:textId="77777777" w:rsidR="004A7365" w:rsidRDefault="004A7365">
      <w:pPr>
        <w:spacing w:line="276" w:lineRule="auto"/>
        <w:rPr>
          <w:lang w:val="zh-CN"/>
        </w:rPr>
      </w:pPr>
    </w:p>
    <w:p w14:paraId="1B565B3A" w14:textId="77777777" w:rsidR="004A7365" w:rsidRDefault="004A7365">
      <w:pPr>
        <w:spacing w:line="276" w:lineRule="auto"/>
        <w:rPr>
          <w:lang w:val="zh-CN"/>
        </w:rPr>
      </w:pPr>
    </w:p>
    <w:p w14:paraId="5AF68574" w14:textId="77777777"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14:paraId="3E6A949F" w14:textId="77777777" w:rsidR="004A7365" w:rsidRDefault="004A7365">
      <w:pPr>
        <w:spacing w:line="276" w:lineRule="auto"/>
        <w:rPr>
          <w:lang w:val="zh-CN"/>
        </w:rPr>
      </w:pPr>
    </w:p>
    <w:p w14:paraId="19D47DAB" w14:textId="77777777" w:rsidR="004A7365" w:rsidRDefault="004A7365">
      <w:pPr>
        <w:spacing w:line="276" w:lineRule="auto"/>
        <w:rPr>
          <w:lang w:val="zh-CN"/>
        </w:rPr>
      </w:pPr>
    </w:p>
    <w:p w14:paraId="07E5BDCD" w14:textId="77777777"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14:paraId="13AF0930" w14:textId="77777777" w:rsidR="004A7365" w:rsidRDefault="004A7365">
      <w:pPr>
        <w:spacing w:line="276" w:lineRule="auto"/>
        <w:rPr>
          <w:lang w:val="zh-CN"/>
        </w:rPr>
      </w:pPr>
    </w:p>
    <w:p w14:paraId="3D003441" w14:textId="77777777" w:rsidR="004A7365" w:rsidRDefault="004A7365">
      <w:pPr>
        <w:spacing w:line="276" w:lineRule="auto"/>
        <w:rPr>
          <w:lang w:val="zh-CN"/>
        </w:rPr>
      </w:pPr>
    </w:p>
    <w:p w14:paraId="4BE175D5" w14:textId="77777777" w:rsidR="004A7365" w:rsidRDefault="004A7365">
      <w:pPr>
        <w:spacing w:line="276" w:lineRule="auto"/>
        <w:rPr>
          <w:lang w:val="zh-CN"/>
        </w:rPr>
      </w:pPr>
    </w:p>
    <w:p w14:paraId="23724C84" w14:textId="77777777" w:rsidR="004A7365" w:rsidRDefault="004A7365">
      <w:pPr>
        <w:spacing w:line="276" w:lineRule="auto"/>
        <w:rPr>
          <w:lang w:val="zh-CN"/>
        </w:rPr>
      </w:pPr>
    </w:p>
    <w:p w14:paraId="72EE1926" w14:textId="77777777" w:rsidR="004A7365" w:rsidRDefault="004A7365">
      <w:pPr>
        <w:spacing w:line="276" w:lineRule="auto"/>
        <w:rPr>
          <w:lang w:val="zh-CN"/>
        </w:rPr>
      </w:pPr>
    </w:p>
    <w:p w14:paraId="3347C5A9" w14:textId="77777777" w:rsidR="004A7365" w:rsidRDefault="004A7365">
      <w:pPr>
        <w:spacing w:line="276" w:lineRule="auto"/>
        <w:rPr>
          <w:lang w:val="zh-CN"/>
        </w:rPr>
      </w:pPr>
    </w:p>
    <w:p w14:paraId="6376ABCD" w14:textId="77777777" w:rsidR="00927047" w:rsidRDefault="00927047">
      <w:pPr>
        <w:spacing w:line="276" w:lineRule="auto"/>
        <w:rPr>
          <w:lang w:val="zh-CN"/>
        </w:rPr>
      </w:pPr>
    </w:p>
    <w:p w14:paraId="5AA9B548" w14:textId="77777777" w:rsidR="00927047" w:rsidRDefault="00927047">
      <w:pPr>
        <w:spacing w:line="276" w:lineRule="auto"/>
        <w:rPr>
          <w:lang w:val="zh-CN"/>
        </w:rPr>
      </w:pPr>
    </w:p>
    <w:p w14:paraId="3B9C74E1" w14:textId="77777777" w:rsidR="00927047" w:rsidRDefault="00927047">
      <w:pPr>
        <w:spacing w:line="276" w:lineRule="auto"/>
        <w:rPr>
          <w:lang w:val="zh-CN"/>
        </w:rPr>
      </w:pPr>
    </w:p>
    <w:p w14:paraId="7C3CC0E3" w14:textId="77777777" w:rsidR="00927047" w:rsidRDefault="00927047">
      <w:pPr>
        <w:spacing w:line="276" w:lineRule="auto"/>
        <w:rPr>
          <w:lang w:val="zh-CN"/>
        </w:rPr>
      </w:pPr>
    </w:p>
    <w:p w14:paraId="73E1C494" w14:textId="162F9299" w:rsidR="00483119" w:rsidRDefault="00F2744E" w:rsidP="00483119">
      <w:pPr>
        <w:pStyle w:val="1"/>
        <w:rPr>
          <w:lang w:val="zh-CN"/>
        </w:rPr>
      </w:pPr>
      <w:r>
        <w:rPr>
          <w:rFonts w:hint="eastAsia"/>
          <w:lang w:val="zh-CN"/>
        </w:rPr>
        <w:t>基础案例</w:t>
      </w:r>
    </w:p>
    <w:p w14:paraId="7C2EE24C" w14:textId="77777777" w:rsidR="000F4EB2" w:rsidRPr="0077237C" w:rsidRDefault="000F4EB2" w:rsidP="000F4EB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1</w:t>
      </w:r>
    </w:p>
    <w:p w14:paraId="2DAC6BAE" w14:textId="7737A616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D07F00">
        <w:rPr>
          <w:lang w:val="zh-CN"/>
        </w:rPr>
        <w:t>HashSet</w:t>
      </w:r>
      <w:r w:rsidR="00D07F00">
        <w:rPr>
          <w:rFonts w:hint="eastAsia"/>
          <w:lang w:val="zh-CN"/>
        </w:rPr>
        <w:t>类</w:t>
      </w:r>
      <w:r>
        <w:rPr>
          <w:rFonts w:hint="eastAsia"/>
          <w:lang w:val="zh-CN"/>
        </w:rPr>
        <w:t>】</w:t>
      </w:r>
    </w:p>
    <w:p w14:paraId="3AC8AB84" w14:textId="75489153" w:rsidR="000F4EB2" w:rsidRDefault="000F4EB2" w:rsidP="002372D8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</w:t>
      </w:r>
      <w:r w:rsidR="0036729F">
        <w:rPr>
          <w:rFonts w:hint="eastAsia"/>
          <w:lang w:val="zh-CN"/>
        </w:rPr>
        <w:t>自定义一个学生</w:t>
      </w:r>
      <w:r w:rsidR="0036729F">
        <w:rPr>
          <w:lang w:val="zh-CN"/>
        </w:rPr>
        <w:t>类</w:t>
      </w:r>
      <w:r w:rsidR="0036729F">
        <w:rPr>
          <w:rFonts w:hint="eastAsia"/>
          <w:lang w:val="zh-CN"/>
        </w:rPr>
        <w:t>，</w:t>
      </w:r>
      <w:r w:rsidR="0036729F">
        <w:rPr>
          <w:lang w:val="zh-CN"/>
        </w:rPr>
        <w:t>给出成员变量</w:t>
      </w:r>
      <w:r w:rsidR="0036729F">
        <w:rPr>
          <w:rFonts w:hint="eastAsia"/>
          <w:lang w:val="zh-CN"/>
        </w:rPr>
        <w:t>name</w:t>
      </w:r>
      <w:r w:rsidR="0036729F">
        <w:rPr>
          <w:lang w:val="zh-CN"/>
        </w:rPr>
        <w:t>和</w:t>
      </w:r>
      <w:r w:rsidR="0036729F">
        <w:rPr>
          <w:lang w:val="zh-CN"/>
        </w:rPr>
        <w:t>age</w:t>
      </w:r>
      <w:r w:rsidR="00BD7B58">
        <w:rPr>
          <w:rFonts w:hint="eastAsia"/>
          <w:lang w:val="zh-CN"/>
        </w:rPr>
        <w:t>，使用</w:t>
      </w:r>
      <w:r w:rsidR="00D07F00">
        <w:rPr>
          <w:lang w:val="zh-CN"/>
        </w:rPr>
        <w:t>HashSet</w:t>
      </w:r>
      <w:r w:rsidR="00BD7B58">
        <w:rPr>
          <w:rFonts w:hint="eastAsia"/>
          <w:lang w:val="zh-CN"/>
        </w:rPr>
        <w:t>集合</w:t>
      </w:r>
      <w:r w:rsidR="00BD7B58">
        <w:rPr>
          <w:lang w:val="zh-CN"/>
        </w:rPr>
        <w:t>存储自定义对象并遍历，</w:t>
      </w:r>
      <w:r w:rsidR="0036729F">
        <w:rPr>
          <w:rFonts w:hint="eastAsia"/>
          <w:lang w:val="zh-CN"/>
        </w:rPr>
        <w:t>遍历</w:t>
      </w:r>
      <w:r w:rsidR="0036729F">
        <w:rPr>
          <w:lang w:val="zh-CN"/>
        </w:rPr>
        <w:t>集合</w:t>
      </w:r>
      <w:r w:rsidR="0036729F">
        <w:rPr>
          <w:rFonts w:hint="eastAsia"/>
          <w:lang w:val="zh-CN"/>
        </w:rPr>
        <w:t>的</w:t>
      </w:r>
      <w:r w:rsidR="0036729F">
        <w:rPr>
          <w:lang w:val="zh-CN"/>
        </w:rPr>
        <w:t>时候</w:t>
      </w:r>
      <w:r w:rsidR="0036729F">
        <w:rPr>
          <w:rFonts w:hint="eastAsia"/>
          <w:lang w:val="zh-CN"/>
        </w:rPr>
        <w:t>，</w:t>
      </w:r>
      <w:r w:rsidR="0036729F">
        <w:rPr>
          <w:lang w:val="zh-CN"/>
        </w:rPr>
        <w:t>在控制台</w:t>
      </w:r>
      <w:r w:rsidR="0036729F">
        <w:rPr>
          <w:rFonts w:hint="eastAsia"/>
          <w:lang w:val="zh-CN"/>
        </w:rPr>
        <w:t>输出学生</w:t>
      </w:r>
      <w:r w:rsidR="0036729F">
        <w:rPr>
          <w:lang w:val="zh-CN"/>
        </w:rPr>
        <w:t>对象的</w:t>
      </w:r>
      <w:r w:rsidR="0036729F">
        <w:rPr>
          <w:rFonts w:hint="eastAsia"/>
          <w:lang w:val="zh-CN"/>
        </w:rPr>
        <w:t>成员</w:t>
      </w:r>
      <w:r w:rsidR="0036729F">
        <w:rPr>
          <w:lang w:val="zh-CN"/>
        </w:rPr>
        <w:t>变量</w:t>
      </w:r>
      <w:r w:rsidR="0036729F">
        <w:rPr>
          <w:rFonts w:hint="eastAsia"/>
          <w:lang w:val="zh-CN"/>
        </w:rPr>
        <w:t>值</w:t>
      </w:r>
      <w:r w:rsidR="0036729F">
        <w:rPr>
          <w:lang w:val="zh-CN"/>
        </w:rPr>
        <w:t>。</w:t>
      </w:r>
      <w:r w:rsidR="00D07F00">
        <w:rPr>
          <w:rFonts w:hint="eastAsia"/>
          <w:lang w:val="zh-CN"/>
        </w:rPr>
        <w:t>要求</w:t>
      </w:r>
      <w:r w:rsidR="00D07F00">
        <w:rPr>
          <w:lang w:val="zh-CN"/>
        </w:rPr>
        <w:t>使用两种方式进行遍历</w:t>
      </w:r>
      <w:r w:rsidR="00D07F00">
        <w:rPr>
          <w:rFonts w:hint="eastAsia"/>
          <w:lang w:val="zh-CN"/>
        </w:rPr>
        <w:t>(</w:t>
      </w:r>
      <w:r w:rsidR="00D07F00">
        <w:rPr>
          <w:rFonts w:hint="eastAsia"/>
          <w:lang w:val="zh-CN"/>
        </w:rPr>
        <w:t>迭代器</w:t>
      </w:r>
      <w:r w:rsidR="00D07F00">
        <w:rPr>
          <w:lang w:val="zh-CN"/>
        </w:rPr>
        <w:t>、</w:t>
      </w:r>
      <w:r w:rsidR="00D07F00">
        <w:rPr>
          <w:rFonts w:hint="eastAsia"/>
          <w:lang w:val="zh-CN"/>
        </w:rPr>
        <w:t>增强</w:t>
      </w:r>
      <w:r w:rsidR="00D07F00">
        <w:rPr>
          <w:lang w:val="zh-CN"/>
        </w:rPr>
        <w:t>for</w:t>
      </w:r>
      <w:r w:rsidR="00D07F00">
        <w:rPr>
          <w:rFonts w:hint="eastAsia"/>
          <w:lang w:val="zh-CN"/>
        </w:rPr>
        <w:t>)</w:t>
      </w:r>
      <w:r w:rsidR="00D07F00">
        <w:rPr>
          <w:rFonts w:hint="eastAsia"/>
          <w:lang w:val="zh-CN"/>
        </w:rPr>
        <w:t>。</w:t>
      </w:r>
    </w:p>
    <w:p w14:paraId="5E1FC12E" w14:textId="45208C81" w:rsidR="00A22B2B" w:rsidRPr="00D07F00" w:rsidRDefault="00A22B2B" w:rsidP="002372D8">
      <w:pPr>
        <w:pStyle w:val="a8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当</w:t>
      </w:r>
      <w:r>
        <w:rPr>
          <w:lang w:val="zh-CN"/>
        </w:rPr>
        <w:t>上述内容解决完毕以后，</w:t>
      </w:r>
      <w:r>
        <w:rPr>
          <w:rFonts w:hint="eastAsia"/>
          <w:lang w:val="zh-CN"/>
        </w:rPr>
        <w:t>如果</w:t>
      </w:r>
      <w:r>
        <w:rPr>
          <w:lang w:val="zh-CN"/>
        </w:rPr>
        <w:t>集合中存储的学生对象，年龄和姓名都相同，认为是</w:t>
      </w:r>
      <w:r>
        <w:rPr>
          <w:rFonts w:hint="eastAsia"/>
          <w:lang w:val="zh-CN"/>
        </w:rPr>
        <w:t>同一个人</w:t>
      </w:r>
      <w:r>
        <w:rPr>
          <w:lang w:val="zh-CN"/>
        </w:rPr>
        <w:t>，就不</w:t>
      </w:r>
      <w:r>
        <w:rPr>
          <w:rFonts w:hint="eastAsia"/>
          <w:lang w:val="zh-CN"/>
        </w:rPr>
        <w:t>存储在</w:t>
      </w:r>
      <w:r>
        <w:rPr>
          <w:lang w:val="zh-CN"/>
        </w:rPr>
        <w:t>集合中，该如何做呢。</w:t>
      </w:r>
    </w:p>
    <w:p w14:paraId="3F68C97C" w14:textId="77777777" w:rsidR="000F4EB2" w:rsidRDefault="000F4EB2" w:rsidP="000F4EB2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C1C76E0" w14:textId="484C94E7" w:rsidR="00BD7B58" w:rsidRDefault="00BD7B58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创建学生类</w:t>
      </w:r>
      <w:r w:rsidR="00702E29">
        <w:rPr>
          <w:rFonts w:hint="eastAsia"/>
          <w:lang w:val="zh-CN"/>
        </w:rPr>
        <w:t>。</w:t>
      </w:r>
    </w:p>
    <w:p w14:paraId="32066E6B" w14:textId="5B094C36" w:rsidR="000F4EB2" w:rsidRDefault="0036729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 w:rsidR="000F4EB2">
        <w:rPr>
          <w:rFonts w:hint="eastAsia"/>
          <w:lang w:val="zh-CN"/>
        </w:rPr>
        <w:t>。</w:t>
      </w:r>
    </w:p>
    <w:p w14:paraId="623BD615" w14:textId="7F1E819B" w:rsidR="000F4EB2" w:rsidRPr="00CE31BE" w:rsidRDefault="0036729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创建元素</w:t>
      </w:r>
      <w:r>
        <w:rPr>
          <w:lang w:val="zh-CN"/>
        </w:rPr>
        <w:t>对象</w:t>
      </w:r>
      <w:r w:rsidR="00294177">
        <w:rPr>
          <w:lang w:val="zh-CN"/>
        </w:rPr>
        <w:t>。</w:t>
      </w:r>
    </w:p>
    <w:p w14:paraId="2C90DDFD" w14:textId="4825F035" w:rsidR="000F4EB2" w:rsidRDefault="0036729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</w:t>
      </w:r>
      <w:r w:rsidR="00294177">
        <w:rPr>
          <w:lang w:val="zh-CN"/>
        </w:rPr>
        <w:t>。</w:t>
      </w:r>
    </w:p>
    <w:p w14:paraId="727CEE0D" w14:textId="0DB25FCA" w:rsidR="0036729F" w:rsidRDefault="0036729F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0CBB0888" w14:textId="6F4F974B" w:rsidR="00A22B2B" w:rsidRDefault="00A22B2B" w:rsidP="002372D8">
      <w:pPr>
        <w:pStyle w:val="a8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为了</w:t>
      </w:r>
      <w:r>
        <w:rPr>
          <w:lang w:val="zh-CN"/>
        </w:rPr>
        <w:t>保证</w:t>
      </w:r>
      <w:r>
        <w:rPr>
          <w:rFonts w:hint="eastAsia"/>
          <w:lang w:val="zh-CN"/>
        </w:rPr>
        <w:t>集合</w:t>
      </w:r>
      <w:r>
        <w:rPr>
          <w:lang w:val="zh-CN"/>
        </w:rPr>
        <w:t>存储元素的唯一性</w:t>
      </w:r>
      <w:r>
        <w:rPr>
          <w:rFonts w:hint="eastAsia"/>
          <w:lang w:val="zh-CN"/>
        </w:rPr>
        <w:t>，需要</w:t>
      </w:r>
      <w:r>
        <w:rPr>
          <w:lang w:val="zh-CN"/>
        </w:rPr>
        <w:t>在学生类中重写</w:t>
      </w:r>
      <w:r>
        <w:rPr>
          <w:lang w:val="zh-CN"/>
        </w:rPr>
        <w:t>equals()</w:t>
      </w:r>
      <w:r>
        <w:rPr>
          <w:lang w:val="zh-CN"/>
        </w:rPr>
        <w:t>和</w:t>
      </w:r>
      <w:r>
        <w:rPr>
          <w:rFonts w:hint="eastAsia"/>
          <w:lang w:val="zh-CN"/>
        </w:rPr>
        <w:t>hash</w:t>
      </w:r>
      <w:r>
        <w:rPr>
          <w:lang w:val="zh-CN"/>
        </w:rPr>
        <w:t>Code()</w:t>
      </w:r>
      <w:r>
        <w:rPr>
          <w:rFonts w:hint="eastAsia"/>
          <w:lang w:val="zh-CN"/>
        </w:rPr>
        <w:t>方法。</w:t>
      </w:r>
    </w:p>
    <w:p w14:paraId="602B89C4" w14:textId="26BB620B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2</w:t>
      </w:r>
    </w:p>
    <w:p w14:paraId="015120AA" w14:textId="6336514B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A22B2B">
        <w:rPr>
          <w:lang w:val="zh-CN"/>
        </w:rPr>
        <w:t>HashMap</w:t>
      </w:r>
      <w:r>
        <w:rPr>
          <w:rFonts w:hint="eastAsia"/>
          <w:lang w:val="zh-CN"/>
        </w:rPr>
        <w:t>】</w:t>
      </w:r>
    </w:p>
    <w:p w14:paraId="205EC1EC" w14:textId="590D3428" w:rsidR="00A744C9" w:rsidRPr="00A744C9" w:rsidRDefault="00A744C9" w:rsidP="002372D8">
      <w:pPr>
        <w:pStyle w:val="a8"/>
        <w:numPr>
          <w:ilvl w:val="0"/>
          <w:numId w:val="6"/>
        </w:numPr>
        <w:ind w:firstLineChars="0"/>
        <w:rPr>
          <w:lang w:val="zh-CN"/>
        </w:rPr>
      </w:pPr>
      <w:r w:rsidRPr="00A744C9">
        <w:rPr>
          <w:rFonts w:hint="eastAsia"/>
          <w:lang w:val="zh-CN"/>
        </w:rPr>
        <w:t>需求说明：</w:t>
      </w:r>
      <w:r w:rsidR="00BD7B58">
        <w:rPr>
          <w:rFonts w:hint="eastAsia"/>
          <w:lang w:val="zh-CN"/>
        </w:rPr>
        <w:t>自定义一个学生</w:t>
      </w:r>
      <w:r w:rsidR="00BD7B58">
        <w:rPr>
          <w:lang w:val="zh-CN"/>
        </w:rPr>
        <w:t>类</w:t>
      </w:r>
      <w:r w:rsidR="00BD7B58">
        <w:rPr>
          <w:rFonts w:hint="eastAsia"/>
          <w:lang w:val="zh-CN"/>
        </w:rPr>
        <w:t>，</w:t>
      </w:r>
      <w:r w:rsidR="00BD7B58">
        <w:rPr>
          <w:lang w:val="zh-CN"/>
        </w:rPr>
        <w:t>给出成员变量</w:t>
      </w:r>
      <w:r w:rsidR="00BD7B58">
        <w:rPr>
          <w:rFonts w:hint="eastAsia"/>
          <w:lang w:val="zh-CN"/>
        </w:rPr>
        <w:t>name</w:t>
      </w:r>
      <w:r w:rsidR="00BD7B58">
        <w:rPr>
          <w:lang w:val="zh-CN"/>
        </w:rPr>
        <w:t>和</w:t>
      </w:r>
      <w:r w:rsidR="00BD7B58">
        <w:rPr>
          <w:lang w:val="zh-CN"/>
        </w:rPr>
        <w:t>age</w:t>
      </w:r>
      <w:r w:rsidR="00BD7B58">
        <w:rPr>
          <w:rFonts w:hint="eastAsia"/>
          <w:lang w:val="zh-CN"/>
        </w:rPr>
        <w:t>，</w:t>
      </w:r>
      <w:r w:rsidR="00A22B2B">
        <w:rPr>
          <w:rFonts w:hint="eastAsia"/>
          <w:lang w:val="zh-CN"/>
        </w:rPr>
        <w:t>创建</w:t>
      </w:r>
      <w:r w:rsidR="00A22B2B">
        <w:rPr>
          <w:lang w:val="zh-CN"/>
        </w:rPr>
        <w:t>HashMap</w:t>
      </w:r>
      <w:r w:rsidR="00BD7B58">
        <w:rPr>
          <w:rFonts w:hint="eastAsia"/>
          <w:lang w:val="zh-CN"/>
        </w:rPr>
        <w:t>集合</w:t>
      </w:r>
      <w:r w:rsidR="00A22B2B">
        <w:rPr>
          <w:rFonts w:hint="eastAsia"/>
          <w:lang w:val="zh-CN"/>
        </w:rPr>
        <w:t>键</w:t>
      </w:r>
      <w:r w:rsidR="00A22B2B">
        <w:rPr>
          <w:lang w:val="zh-CN"/>
        </w:rPr>
        <w:t>是</w:t>
      </w:r>
      <w:r w:rsidR="00A22B2B">
        <w:rPr>
          <w:rFonts w:hint="eastAsia"/>
          <w:lang w:val="zh-CN"/>
        </w:rPr>
        <w:t>String</w:t>
      </w:r>
      <w:r w:rsidR="00A22B2B">
        <w:rPr>
          <w:rFonts w:hint="eastAsia"/>
          <w:lang w:val="zh-CN"/>
        </w:rPr>
        <w:t>，代表</w:t>
      </w:r>
      <w:r w:rsidR="00A22B2B">
        <w:rPr>
          <w:lang w:val="zh-CN"/>
        </w:rPr>
        <w:t>学号，值是</w:t>
      </w:r>
      <w:r w:rsidR="00BD7B58">
        <w:rPr>
          <w:lang w:val="zh-CN"/>
        </w:rPr>
        <w:t>自定义</w:t>
      </w:r>
      <w:r w:rsidR="00A22B2B">
        <w:rPr>
          <w:rFonts w:hint="eastAsia"/>
          <w:lang w:val="zh-CN"/>
        </w:rPr>
        <w:t>学生</w:t>
      </w:r>
      <w:r w:rsidR="00BD7B58">
        <w:rPr>
          <w:lang w:val="zh-CN"/>
        </w:rPr>
        <w:t>对象</w:t>
      </w:r>
      <w:r w:rsidR="00A22B2B">
        <w:rPr>
          <w:rFonts w:hint="eastAsia"/>
          <w:lang w:val="zh-CN"/>
        </w:rPr>
        <w:t>，</w:t>
      </w:r>
      <w:r w:rsidR="00A22B2B">
        <w:rPr>
          <w:lang w:val="zh-CN"/>
        </w:rPr>
        <w:t>代表每一个学生，</w:t>
      </w:r>
      <w:r w:rsidR="00A22B2B">
        <w:rPr>
          <w:rFonts w:hint="eastAsia"/>
          <w:lang w:val="zh-CN"/>
        </w:rPr>
        <w:t>给</w:t>
      </w:r>
      <w:r w:rsidR="00A22B2B">
        <w:rPr>
          <w:lang w:val="zh-CN"/>
        </w:rPr>
        <w:t>集合中添加一些元素，并使用两种方式</w:t>
      </w:r>
      <w:r w:rsidR="00BD7B58">
        <w:rPr>
          <w:lang w:val="zh-CN"/>
        </w:rPr>
        <w:t>遍历</w:t>
      </w:r>
      <w:r w:rsidR="00A22B2B">
        <w:rPr>
          <w:rFonts w:hint="eastAsia"/>
          <w:lang w:val="zh-CN"/>
        </w:rPr>
        <w:t>Hash</w:t>
      </w:r>
      <w:r w:rsidR="00A22B2B">
        <w:rPr>
          <w:lang w:val="zh-CN"/>
        </w:rPr>
        <w:t>Map</w:t>
      </w:r>
      <w:r w:rsidR="00A22B2B">
        <w:rPr>
          <w:rFonts w:hint="eastAsia"/>
          <w:lang w:val="zh-CN"/>
        </w:rPr>
        <w:t>集合</w:t>
      </w:r>
      <w:r w:rsidR="00BD7B58">
        <w:rPr>
          <w:rFonts w:hint="eastAsia"/>
          <w:lang w:val="zh-CN"/>
        </w:rPr>
        <w:t>。</w:t>
      </w:r>
    </w:p>
    <w:p w14:paraId="6E423BFF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ED029C9" w14:textId="574FA19E" w:rsidR="00BD7B58" w:rsidRDefault="00BD7B58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lang w:val="zh-CN"/>
        </w:rPr>
        <w:t>学生类</w:t>
      </w:r>
      <w:r>
        <w:rPr>
          <w:rFonts w:hint="eastAsia"/>
          <w:lang w:val="zh-CN"/>
        </w:rPr>
        <w:t>。</w:t>
      </w:r>
    </w:p>
    <w:p w14:paraId="62844052" w14:textId="6FFCFBAA" w:rsidR="00BD7B58" w:rsidRDefault="00BD7B58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>
        <w:rPr>
          <w:rFonts w:hint="eastAsia"/>
          <w:lang w:val="zh-CN"/>
        </w:rPr>
        <w:t>。</w:t>
      </w:r>
    </w:p>
    <w:p w14:paraId="18D21794" w14:textId="42CEEAA9" w:rsidR="00BD7B58" w:rsidRPr="00CE31BE" w:rsidRDefault="00BD7B58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lastRenderedPageBreak/>
        <w:t>创建</w:t>
      </w:r>
      <w:r w:rsidR="00C137FE">
        <w:rPr>
          <w:rFonts w:hint="eastAsia"/>
          <w:lang w:val="zh-CN"/>
        </w:rPr>
        <w:t>学生</w:t>
      </w:r>
      <w:r>
        <w:rPr>
          <w:lang w:val="zh-CN"/>
        </w:rPr>
        <w:t>对象。</w:t>
      </w:r>
    </w:p>
    <w:p w14:paraId="66251C09" w14:textId="77777777" w:rsidR="00BD7B58" w:rsidRDefault="00BD7B58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元素添加到集合。</w:t>
      </w:r>
    </w:p>
    <w:p w14:paraId="24F803CA" w14:textId="3BA08400" w:rsidR="00BD7B58" w:rsidRDefault="00BD7B58" w:rsidP="002372D8">
      <w:pPr>
        <w:pStyle w:val="a8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7F3CE12B" w14:textId="5A3A1134" w:rsidR="00A744C9" w:rsidRPr="0077237C" w:rsidRDefault="00A744C9" w:rsidP="00A744C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 w14:paraId="5D971D70" w14:textId="47153914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 w:rsidR="006355BC">
        <w:rPr>
          <w:lang w:val="zh-CN"/>
        </w:rPr>
        <w:t>HashMap</w:t>
      </w:r>
      <w:r>
        <w:rPr>
          <w:rFonts w:hint="eastAsia"/>
          <w:lang w:val="zh-CN"/>
        </w:rPr>
        <w:t>】</w:t>
      </w:r>
    </w:p>
    <w:p w14:paraId="09514468" w14:textId="53B53921" w:rsidR="00A744C9" w:rsidRPr="00A54CBB" w:rsidRDefault="00A744C9" w:rsidP="002372D8">
      <w:pPr>
        <w:pStyle w:val="a8"/>
        <w:numPr>
          <w:ilvl w:val="0"/>
          <w:numId w:val="5"/>
        </w:numPr>
        <w:ind w:firstLineChars="0"/>
        <w:rPr>
          <w:lang w:val="zh-CN"/>
        </w:rPr>
      </w:pPr>
      <w:r w:rsidRPr="00A54CBB">
        <w:rPr>
          <w:rFonts w:hint="eastAsia"/>
          <w:lang w:val="zh-CN"/>
        </w:rPr>
        <w:t>需求说明：</w:t>
      </w:r>
      <w:r w:rsidR="00227B6A">
        <w:rPr>
          <w:rFonts w:hint="eastAsia"/>
          <w:lang w:val="zh-CN"/>
        </w:rPr>
        <w:t>自定义一个学生</w:t>
      </w:r>
      <w:r w:rsidR="00227B6A">
        <w:rPr>
          <w:lang w:val="zh-CN"/>
        </w:rPr>
        <w:t>类</w:t>
      </w:r>
      <w:r w:rsidR="00227B6A">
        <w:rPr>
          <w:rFonts w:hint="eastAsia"/>
          <w:lang w:val="zh-CN"/>
        </w:rPr>
        <w:t>，</w:t>
      </w:r>
      <w:r w:rsidR="00227B6A">
        <w:rPr>
          <w:lang w:val="zh-CN"/>
        </w:rPr>
        <w:t>给出成员变量</w:t>
      </w:r>
      <w:r w:rsidR="00227B6A">
        <w:rPr>
          <w:rFonts w:hint="eastAsia"/>
          <w:lang w:val="zh-CN"/>
        </w:rPr>
        <w:t>name</w:t>
      </w:r>
      <w:r w:rsidR="00227B6A">
        <w:rPr>
          <w:lang w:val="zh-CN"/>
        </w:rPr>
        <w:t>和</w:t>
      </w:r>
      <w:r w:rsidR="00227B6A">
        <w:rPr>
          <w:lang w:val="zh-CN"/>
        </w:rPr>
        <w:t>age</w:t>
      </w:r>
      <w:r w:rsidR="00227B6A">
        <w:rPr>
          <w:rFonts w:hint="eastAsia"/>
          <w:lang w:val="zh-CN"/>
        </w:rPr>
        <w:t>，创建</w:t>
      </w:r>
      <w:r w:rsidR="00227B6A">
        <w:rPr>
          <w:lang w:val="zh-CN"/>
        </w:rPr>
        <w:t>HashMap</w:t>
      </w:r>
      <w:r w:rsidR="00227B6A">
        <w:rPr>
          <w:rFonts w:hint="eastAsia"/>
          <w:lang w:val="zh-CN"/>
        </w:rPr>
        <w:t>集合键</w:t>
      </w:r>
      <w:r w:rsidR="00227B6A">
        <w:rPr>
          <w:lang w:val="zh-CN"/>
        </w:rPr>
        <w:t>是</w:t>
      </w:r>
      <w:r w:rsidR="00561DA0">
        <w:rPr>
          <w:lang w:val="zh-CN"/>
        </w:rPr>
        <w:t>自定义</w:t>
      </w:r>
      <w:r w:rsidR="00561DA0">
        <w:rPr>
          <w:rFonts w:hint="eastAsia"/>
          <w:lang w:val="zh-CN"/>
        </w:rPr>
        <w:t>学生</w:t>
      </w:r>
      <w:r w:rsidR="00561DA0">
        <w:rPr>
          <w:lang w:val="zh-CN"/>
        </w:rPr>
        <w:t>对象</w:t>
      </w:r>
      <w:r w:rsidR="00561DA0">
        <w:rPr>
          <w:rFonts w:hint="eastAsia"/>
          <w:lang w:val="zh-CN"/>
        </w:rPr>
        <w:t>，</w:t>
      </w:r>
      <w:r w:rsidR="00561DA0">
        <w:rPr>
          <w:lang w:val="zh-CN"/>
        </w:rPr>
        <w:t>代表每一个学生</w:t>
      </w:r>
      <w:r w:rsidR="00227B6A">
        <w:rPr>
          <w:lang w:val="zh-CN"/>
        </w:rPr>
        <w:t>，值是</w:t>
      </w:r>
      <w:r w:rsidR="00561DA0">
        <w:rPr>
          <w:rFonts w:hint="eastAsia"/>
          <w:lang w:val="zh-CN"/>
        </w:rPr>
        <w:t>String</w:t>
      </w:r>
      <w:r w:rsidR="00561DA0">
        <w:rPr>
          <w:rFonts w:hint="eastAsia"/>
          <w:lang w:val="zh-CN"/>
        </w:rPr>
        <w:t>，代表学生</w:t>
      </w:r>
      <w:r w:rsidR="00561DA0">
        <w:rPr>
          <w:lang w:val="zh-CN"/>
        </w:rPr>
        <w:t>地址</w:t>
      </w:r>
      <w:r w:rsidR="00227B6A">
        <w:rPr>
          <w:lang w:val="zh-CN"/>
        </w:rPr>
        <w:t>，</w:t>
      </w:r>
      <w:r w:rsidR="00227B6A">
        <w:rPr>
          <w:rFonts w:hint="eastAsia"/>
          <w:lang w:val="zh-CN"/>
        </w:rPr>
        <w:t>给</w:t>
      </w:r>
      <w:r w:rsidR="00227B6A">
        <w:rPr>
          <w:lang w:val="zh-CN"/>
        </w:rPr>
        <w:t>集合中添加一些元素，并使用两种方式遍历</w:t>
      </w:r>
      <w:r w:rsidR="00227B6A">
        <w:rPr>
          <w:rFonts w:hint="eastAsia"/>
          <w:lang w:val="zh-CN"/>
        </w:rPr>
        <w:t>Hash</w:t>
      </w:r>
      <w:r w:rsidR="00227B6A">
        <w:rPr>
          <w:lang w:val="zh-CN"/>
        </w:rPr>
        <w:t>Map</w:t>
      </w:r>
      <w:r w:rsidR="00227B6A">
        <w:rPr>
          <w:rFonts w:hint="eastAsia"/>
          <w:lang w:val="zh-CN"/>
        </w:rPr>
        <w:t>集合</w:t>
      </w:r>
      <w:r w:rsidR="00702E29">
        <w:rPr>
          <w:rFonts w:hint="eastAsia"/>
          <w:lang w:val="zh-CN"/>
        </w:rPr>
        <w:t>。</w:t>
      </w:r>
      <w:r w:rsidR="00227B6A">
        <w:rPr>
          <w:rFonts w:hint="eastAsia"/>
          <w:lang w:val="zh-CN"/>
        </w:rPr>
        <w:t>如果学生</w:t>
      </w:r>
      <w:r w:rsidR="00227B6A">
        <w:rPr>
          <w:lang w:val="zh-CN"/>
        </w:rPr>
        <w:t>对象的</w:t>
      </w:r>
      <w:r w:rsidR="00227B6A">
        <w:rPr>
          <w:rFonts w:hint="eastAsia"/>
          <w:lang w:val="zh-CN"/>
        </w:rPr>
        <w:t>成员</w:t>
      </w:r>
      <w:r w:rsidR="00227B6A">
        <w:rPr>
          <w:lang w:val="zh-CN"/>
        </w:rPr>
        <w:t>变量</w:t>
      </w:r>
      <w:r w:rsidR="00227B6A">
        <w:rPr>
          <w:rFonts w:hint="eastAsia"/>
          <w:lang w:val="zh-CN"/>
        </w:rPr>
        <w:t>值</w:t>
      </w:r>
      <w:r w:rsidR="00227B6A">
        <w:rPr>
          <w:lang w:val="zh-CN"/>
        </w:rPr>
        <w:t>相同，</w:t>
      </w:r>
      <w:r w:rsidR="00227B6A">
        <w:rPr>
          <w:rFonts w:hint="eastAsia"/>
          <w:lang w:val="zh-CN"/>
        </w:rPr>
        <w:t>就说明</w:t>
      </w:r>
      <w:r w:rsidR="00227B6A">
        <w:rPr>
          <w:lang w:val="zh-CN"/>
        </w:rPr>
        <w:t>是</w:t>
      </w:r>
      <w:r w:rsidR="00227B6A">
        <w:rPr>
          <w:rFonts w:hint="eastAsia"/>
          <w:lang w:val="zh-CN"/>
        </w:rPr>
        <w:t>同一个</w:t>
      </w:r>
      <w:r w:rsidR="00227B6A">
        <w:rPr>
          <w:lang w:val="zh-CN"/>
        </w:rPr>
        <w:t>键</w:t>
      </w:r>
      <w:r w:rsidR="00227B6A">
        <w:rPr>
          <w:rFonts w:hint="eastAsia"/>
          <w:lang w:val="zh-CN"/>
        </w:rPr>
        <w:t>。</w:t>
      </w:r>
    </w:p>
    <w:p w14:paraId="0DBA00C8" w14:textId="77777777" w:rsidR="00A744C9" w:rsidRDefault="00A744C9" w:rsidP="00A744C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6BF808E2" w14:textId="3A55E7DC" w:rsidR="00702E29" w:rsidRPr="00702E29" w:rsidRDefault="00702E29" w:rsidP="002372D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创建学生类。</w:t>
      </w:r>
    </w:p>
    <w:p w14:paraId="2579C1BC" w14:textId="77777777" w:rsidR="00702E29" w:rsidRDefault="00702E29" w:rsidP="002372D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创建集合</w:t>
      </w:r>
      <w:r>
        <w:rPr>
          <w:lang w:val="zh-CN"/>
        </w:rPr>
        <w:t>对象</w:t>
      </w:r>
      <w:r>
        <w:rPr>
          <w:rFonts w:hint="eastAsia"/>
          <w:lang w:val="zh-CN"/>
        </w:rPr>
        <w:t>。</w:t>
      </w:r>
    </w:p>
    <w:p w14:paraId="4B0A180C" w14:textId="77777777" w:rsidR="00702E29" w:rsidRPr="00CE31BE" w:rsidRDefault="00702E29" w:rsidP="002372D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创建元素</w:t>
      </w:r>
      <w:r>
        <w:rPr>
          <w:lang w:val="zh-CN"/>
        </w:rPr>
        <w:t>对象。</w:t>
      </w:r>
    </w:p>
    <w:p w14:paraId="5D495A87" w14:textId="77777777" w:rsidR="00702E29" w:rsidRDefault="00702E29" w:rsidP="002372D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把</w:t>
      </w:r>
      <w:r>
        <w:rPr>
          <w:lang w:val="zh-CN"/>
        </w:rPr>
        <w:t>元素添加到集合。</w:t>
      </w:r>
    </w:p>
    <w:p w14:paraId="2BF140F0" w14:textId="21A0677D" w:rsidR="00FD351E" w:rsidRDefault="00702E29" w:rsidP="002372D8">
      <w:pPr>
        <w:pStyle w:val="a8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遍历</w:t>
      </w:r>
      <w:r>
        <w:rPr>
          <w:lang w:val="zh-CN"/>
        </w:rPr>
        <w:t>集合。</w:t>
      </w:r>
    </w:p>
    <w:p w14:paraId="37A4AAD1" w14:textId="753379CE" w:rsidR="00FD351E" w:rsidRPr="0077237C" w:rsidRDefault="00FD351E" w:rsidP="00FD351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4</w:t>
      </w:r>
    </w:p>
    <w:p w14:paraId="4339E96B" w14:textId="261A0096" w:rsidR="00FD351E" w:rsidRDefault="00FD351E" w:rsidP="00FD351E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Arra</w:t>
      </w:r>
      <w:r>
        <w:rPr>
          <w:lang w:val="zh-CN"/>
        </w:rPr>
        <w:t>yList</w:t>
      </w:r>
      <w:r>
        <w:rPr>
          <w:rFonts w:hint="eastAsia"/>
          <w:lang w:val="zh-CN"/>
        </w:rPr>
        <w:t>类</w:t>
      </w:r>
      <w:r w:rsidR="005B411C">
        <w:rPr>
          <w:rFonts w:hint="eastAsia"/>
          <w:lang w:val="zh-CN"/>
        </w:rPr>
        <w:t>、</w:t>
      </w:r>
      <w:r w:rsidR="005B411C">
        <w:rPr>
          <w:lang w:val="zh-CN"/>
        </w:rPr>
        <w:t>HashMap</w:t>
      </w:r>
      <w:r>
        <w:rPr>
          <w:rFonts w:hint="eastAsia"/>
          <w:lang w:val="zh-CN"/>
        </w:rPr>
        <w:t>】</w:t>
      </w:r>
    </w:p>
    <w:p w14:paraId="1FBC9161" w14:textId="423C2F3D" w:rsidR="00FD351E" w:rsidRDefault="00FD351E" w:rsidP="002372D8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A54CBB">
        <w:rPr>
          <w:rFonts w:hint="eastAsia"/>
          <w:lang w:val="zh-CN"/>
        </w:rPr>
        <w:t>需求说明：</w:t>
      </w:r>
      <w:r w:rsidR="005B411C">
        <w:rPr>
          <w:rFonts w:hint="eastAsia"/>
          <w:lang w:val="zh-CN"/>
        </w:rPr>
        <w:t>Array</w:t>
      </w:r>
      <w:r w:rsidR="005B411C">
        <w:rPr>
          <w:lang w:val="zh-CN"/>
        </w:rPr>
        <w:t>List</w:t>
      </w:r>
      <w:r w:rsidR="005B411C">
        <w:rPr>
          <w:rFonts w:hint="eastAsia"/>
          <w:lang w:val="zh-CN"/>
        </w:rPr>
        <w:t>集合</w:t>
      </w:r>
      <w:r w:rsidR="005B411C">
        <w:rPr>
          <w:lang w:val="zh-CN"/>
        </w:rPr>
        <w:t>嵌套</w:t>
      </w:r>
      <w:r w:rsidR="005B411C">
        <w:rPr>
          <w:rFonts w:hint="eastAsia"/>
          <w:lang w:val="zh-CN"/>
        </w:rPr>
        <w:t>Hash</w:t>
      </w:r>
      <w:r w:rsidR="005B411C">
        <w:rPr>
          <w:lang w:val="zh-CN"/>
        </w:rPr>
        <w:t>Map</w:t>
      </w:r>
      <w:r w:rsidR="005B411C">
        <w:rPr>
          <w:rFonts w:hint="eastAsia"/>
          <w:lang w:val="zh-CN"/>
        </w:rPr>
        <w:t>集合</w:t>
      </w:r>
      <w:r w:rsidR="005B411C">
        <w:rPr>
          <w:lang w:val="zh-CN"/>
        </w:rPr>
        <w:t>并遍历</w:t>
      </w:r>
      <w:r>
        <w:rPr>
          <w:rFonts w:hint="eastAsia"/>
          <w:lang w:val="zh-CN"/>
        </w:rPr>
        <w:t>。</w:t>
      </w:r>
    </w:p>
    <w:p w14:paraId="4E954BCA" w14:textId="15FADD3E" w:rsidR="005B411C" w:rsidRDefault="005B411C" w:rsidP="005B411C">
      <w:pPr>
        <w:pStyle w:val="a8"/>
        <w:ind w:left="1260" w:firstLineChars="0" w:firstLine="0"/>
        <w:rPr>
          <w:lang w:val="zh-CN"/>
        </w:rPr>
      </w:pPr>
      <w:r w:rsidRPr="005B411C">
        <w:rPr>
          <w:rFonts w:hint="eastAsia"/>
          <w:lang w:val="zh-CN"/>
        </w:rPr>
        <w:t>定义一个</w:t>
      </w:r>
      <w:r w:rsidRPr="005B411C">
        <w:rPr>
          <w:rFonts w:hint="eastAsia"/>
          <w:lang w:val="zh-CN"/>
        </w:rPr>
        <w:t>ArrayList</w:t>
      </w:r>
      <w:r w:rsidRPr="005B411C">
        <w:rPr>
          <w:rFonts w:hint="eastAsia"/>
          <w:lang w:val="zh-CN"/>
        </w:rPr>
        <w:t>集合，它包含三个元素，每一个元素都是</w:t>
      </w:r>
      <w:r w:rsidRPr="005B411C">
        <w:rPr>
          <w:rFonts w:hint="eastAsia"/>
          <w:lang w:val="zh-CN"/>
        </w:rPr>
        <w:t>HashMap</w:t>
      </w:r>
      <w:r w:rsidRPr="005B411C">
        <w:rPr>
          <w:rFonts w:hint="eastAsia"/>
          <w:lang w:val="zh-CN"/>
        </w:rPr>
        <w:t>类型的。每一个</w:t>
      </w:r>
      <w:r w:rsidRPr="005B411C">
        <w:rPr>
          <w:rFonts w:hint="eastAsia"/>
          <w:lang w:val="zh-CN"/>
        </w:rPr>
        <w:t>HashMap</w:t>
      </w:r>
      <w:r w:rsidRPr="005B411C">
        <w:rPr>
          <w:rFonts w:hint="eastAsia"/>
          <w:lang w:val="zh-CN"/>
        </w:rPr>
        <w:t>集合的键和值都是</w:t>
      </w:r>
      <w:r w:rsidRPr="005B411C">
        <w:rPr>
          <w:rFonts w:hint="eastAsia"/>
          <w:lang w:val="zh-CN"/>
        </w:rPr>
        <w:t>String</w:t>
      </w:r>
      <w:r w:rsidRPr="005B411C">
        <w:rPr>
          <w:rFonts w:hint="eastAsia"/>
          <w:lang w:val="zh-CN"/>
        </w:rPr>
        <w:t>类型的，</w:t>
      </w:r>
    </w:p>
    <w:p w14:paraId="54063E9B" w14:textId="756187E3" w:rsidR="005B411C" w:rsidRDefault="005B411C" w:rsidP="005B411C">
      <w:pPr>
        <w:pStyle w:val="a8"/>
        <w:ind w:left="1260" w:firstLineChars="0" w:firstLine="0"/>
        <w:rPr>
          <w:lang w:val="zh-CN"/>
        </w:rPr>
      </w:pPr>
      <w:r w:rsidRPr="005B411C">
        <w:rPr>
          <w:rFonts w:hint="eastAsia"/>
          <w:lang w:val="zh-CN"/>
        </w:rPr>
        <w:t>键：</w:t>
      </w:r>
      <w:r w:rsidRPr="005B411C">
        <w:rPr>
          <w:rFonts w:hint="eastAsia"/>
          <w:lang w:val="zh-CN"/>
        </w:rPr>
        <w:t>String</w:t>
      </w:r>
      <w:r w:rsidRPr="005B411C">
        <w:rPr>
          <w:rFonts w:hint="eastAsia"/>
          <w:lang w:val="zh-CN"/>
        </w:rPr>
        <w:tab/>
      </w:r>
      <w:r w:rsidRPr="005B411C">
        <w:rPr>
          <w:rFonts w:hint="eastAsia"/>
          <w:lang w:val="zh-CN"/>
        </w:rPr>
        <w:tab/>
      </w:r>
      <w:r w:rsidRPr="005B411C">
        <w:rPr>
          <w:rFonts w:hint="eastAsia"/>
          <w:lang w:val="zh-CN"/>
        </w:rPr>
        <w:t>丈夫的姓名</w:t>
      </w:r>
    </w:p>
    <w:p w14:paraId="39A70C5F" w14:textId="45C7C2E9" w:rsidR="005B411C" w:rsidRDefault="005B411C" w:rsidP="005B411C">
      <w:pPr>
        <w:pStyle w:val="a8"/>
        <w:ind w:left="1260" w:firstLineChars="0" w:firstLine="0"/>
        <w:rPr>
          <w:lang w:val="zh-CN"/>
        </w:rPr>
      </w:pPr>
      <w:r w:rsidRPr="005B411C">
        <w:rPr>
          <w:rFonts w:hint="eastAsia"/>
          <w:lang w:val="zh-CN"/>
        </w:rPr>
        <w:t>值</w:t>
      </w:r>
      <w:r w:rsidRPr="005B411C">
        <w:rPr>
          <w:rFonts w:hint="eastAsia"/>
        </w:rPr>
        <w:t>：</w:t>
      </w:r>
      <w:r w:rsidRPr="005B411C">
        <w:rPr>
          <w:rFonts w:hint="eastAsia"/>
        </w:rPr>
        <w:t>String</w:t>
      </w:r>
      <w:r w:rsidRPr="005B411C">
        <w:rPr>
          <w:rFonts w:hint="eastAsia"/>
        </w:rPr>
        <w:tab/>
      </w:r>
      <w:r w:rsidRPr="005B411C">
        <w:rPr>
          <w:rFonts w:hint="eastAsia"/>
        </w:rPr>
        <w:tab/>
      </w:r>
      <w:r w:rsidRPr="005B411C">
        <w:rPr>
          <w:rFonts w:hint="eastAsia"/>
          <w:lang w:val="zh-CN"/>
        </w:rPr>
        <w:t>妻子的姓名</w:t>
      </w:r>
    </w:p>
    <w:p w14:paraId="1B8D3246" w14:textId="6F5D42F8" w:rsidR="005B411C" w:rsidRDefault="005B411C" w:rsidP="005B411C">
      <w:pPr>
        <w:pStyle w:val="a8"/>
        <w:ind w:left="1260" w:firstLineChars="0" w:firstLine="0"/>
      </w:pPr>
      <w:r w:rsidRPr="005B411C">
        <w:rPr>
          <w:rFonts w:hint="eastAsia"/>
        </w:rPr>
        <w:t>给出如下的字符串数据，请用代码实现需求。</w:t>
      </w:r>
    </w:p>
    <w:p w14:paraId="7F7CC74B" w14:textId="77777777" w:rsidR="005B411C" w:rsidRDefault="005B411C" w:rsidP="005B411C">
      <w:pPr>
        <w:ind w:left="840" w:firstLine="420"/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集合的元素：</w:t>
      </w:r>
    </w:p>
    <w:p w14:paraId="70F67411" w14:textId="432423B5" w:rsidR="005B411C" w:rsidRDefault="005B411C" w:rsidP="005B411C">
      <w:pPr>
        <w:ind w:left="1260" w:firstLine="420"/>
      </w:pPr>
      <w:r>
        <w:rPr>
          <w:rFonts w:hint="eastAsia"/>
        </w:rPr>
        <w:t>孙策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大乔</w:t>
      </w:r>
    </w:p>
    <w:p w14:paraId="39CF98B4" w14:textId="489092A2" w:rsidR="005B411C" w:rsidRDefault="005B411C" w:rsidP="005B411C">
      <w:pPr>
        <w:pStyle w:val="a8"/>
        <w:ind w:left="1260"/>
      </w:pPr>
      <w:r>
        <w:rPr>
          <w:rFonts w:hint="eastAsia"/>
        </w:rPr>
        <w:t>周瑜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小乔</w:t>
      </w:r>
    </w:p>
    <w:p w14:paraId="6C21F3DA" w14:textId="6D56261E" w:rsidR="005B411C" w:rsidRDefault="005B411C" w:rsidP="005B411C">
      <w:pPr>
        <w:ind w:left="840" w:firstLine="420"/>
      </w:pPr>
      <w:r>
        <w:rPr>
          <w:rFonts w:hint="eastAsia"/>
        </w:rPr>
        <w:t>第二个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集合的元素：</w:t>
      </w:r>
    </w:p>
    <w:p w14:paraId="6D94D074" w14:textId="5C08446E" w:rsidR="005B411C" w:rsidRDefault="005B411C" w:rsidP="005B411C">
      <w:pPr>
        <w:pStyle w:val="a8"/>
        <w:ind w:left="1260"/>
      </w:pPr>
      <w:r>
        <w:rPr>
          <w:rFonts w:hint="eastAsia"/>
        </w:rPr>
        <w:t>郭靖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黄蓉</w:t>
      </w:r>
    </w:p>
    <w:p w14:paraId="010DDF77" w14:textId="44361065" w:rsidR="005B411C" w:rsidRDefault="005B411C" w:rsidP="005B411C">
      <w:pPr>
        <w:ind w:left="1260" w:firstLine="420"/>
      </w:pPr>
      <w:r>
        <w:rPr>
          <w:rFonts w:hint="eastAsia"/>
        </w:rPr>
        <w:t>杨过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小龙女</w:t>
      </w:r>
    </w:p>
    <w:p w14:paraId="0C428C4F" w14:textId="691FC3C3" w:rsidR="005B411C" w:rsidRDefault="005B411C" w:rsidP="005B411C">
      <w:pPr>
        <w:ind w:left="840" w:firstLine="420"/>
      </w:pPr>
      <w:r>
        <w:rPr>
          <w:rFonts w:hint="eastAsia"/>
        </w:rPr>
        <w:t>第三个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集合的元素：</w:t>
      </w:r>
    </w:p>
    <w:p w14:paraId="700D6F64" w14:textId="3A414D92" w:rsidR="005B411C" w:rsidRDefault="005B411C" w:rsidP="005B411C">
      <w:pPr>
        <w:ind w:left="1260" w:firstLine="420"/>
      </w:pPr>
      <w:r>
        <w:rPr>
          <w:rFonts w:hint="eastAsia"/>
        </w:rPr>
        <w:lastRenderedPageBreak/>
        <w:t>令狐冲</w:t>
      </w:r>
      <w:r>
        <w:rPr>
          <w:rFonts w:hint="eastAsia"/>
        </w:rPr>
        <w:tab/>
      </w:r>
      <w:r>
        <w:rPr>
          <w:rFonts w:hint="eastAsia"/>
        </w:rPr>
        <w:t>任盈盈</w:t>
      </w:r>
    </w:p>
    <w:p w14:paraId="67DF14C9" w14:textId="6EF7641A" w:rsidR="005B411C" w:rsidRPr="005B411C" w:rsidRDefault="005B411C" w:rsidP="005B411C">
      <w:pPr>
        <w:pStyle w:val="a8"/>
        <w:ind w:left="12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林平之</w:t>
      </w:r>
      <w:r>
        <w:rPr>
          <w:rFonts w:hint="eastAsia"/>
        </w:rPr>
        <w:tab/>
      </w:r>
      <w:r>
        <w:rPr>
          <w:rFonts w:hint="eastAsia"/>
        </w:rPr>
        <w:t>岳灵珊</w:t>
      </w:r>
    </w:p>
    <w:p w14:paraId="2021F21C" w14:textId="77777777" w:rsidR="00FD351E" w:rsidRDefault="00FD351E" w:rsidP="00FD351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1AEEEF1" w14:textId="55C28B47" w:rsidR="00FD351E" w:rsidRDefault="005B411C" w:rsidP="005B411C">
      <w:pPr>
        <w:ind w:firstLine="420"/>
        <w:rPr>
          <w:lang w:val="zh-CN"/>
        </w:rPr>
      </w:pPr>
      <w:r>
        <w:rPr>
          <w:rFonts w:hint="eastAsia"/>
          <w:lang w:val="zh-CN"/>
        </w:rPr>
        <w:t>略</w:t>
      </w:r>
    </w:p>
    <w:p w14:paraId="0E006F16" w14:textId="1420BDB1" w:rsidR="005E31D7" w:rsidRPr="0077237C" w:rsidRDefault="005E31D7" w:rsidP="005E31D7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5</w:t>
      </w:r>
    </w:p>
    <w:p w14:paraId="41B2643A" w14:textId="77777777" w:rsidR="005E31D7" w:rsidRDefault="005E31D7" w:rsidP="005E31D7">
      <w:pPr>
        <w:pStyle w:val="3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zh-CN"/>
        </w:rPr>
        <w:t>Arra</w:t>
      </w:r>
      <w:r>
        <w:rPr>
          <w:lang w:val="zh-CN"/>
        </w:rPr>
        <w:t>yList</w:t>
      </w:r>
      <w:r>
        <w:rPr>
          <w:rFonts w:hint="eastAsia"/>
          <w:lang w:val="zh-CN"/>
        </w:rPr>
        <w:t>类、</w:t>
      </w:r>
      <w:r>
        <w:rPr>
          <w:lang w:val="zh-CN"/>
        </w:rPr>
        <w:t>HashMap</w:t>
      </w:r>
      <w:r>
        <w:rPr>
          <w:rFonts w:hint="eastAsia"/>
          <w:lang w:val="zh-CN"/>
        </w:rPr>
        <w:t>】</w:t>
      </w:r>
    </w:p>
    <w:p w14:paraId="73BBD89D" w14:textId="3311E322" w:rsidR="005E31D7" w:rsidRDefault="005E31D7" w:rsidP="002372D8">
      <w:pPr>
        <w:pStyle w:val="a8"/>
        <w:numPr>
          <w:ilvl w:val="0"/>
          <w:numId w:val="16"/>
        </w:numPr>
        <w:ind w:firstLineChars="0"/>
        <w:rPr>
          <w:lang w:val="zh-CN"/>
        </w:rPr>
      </w:pPr>
      <w:r w:rsidRPr="00A54CBB">
        <w:rPr>
          <w:rFonts w:hint="eastAsia"/>
          <w:lang w:val="zh-CN"/>
        </w:rPr>
        <w:t>需求说明：</w:t>
      </w:r>
      <w:r w:rsidRPr="005E31D7">
        <w:rPr>
          <w:rFonts w:hint="eastAsia"/>
          <w:lang w:val="zh-CN"/>
        </w:rPr>
        <w:t>HashMap</w:t>
      </w:r>
      <w:r w:rsidRPr="005E31D7">
        <w:rPr>
          <w:rFonts w:hint="eastAsia"/>
          <w:lang w:val="zh-CN"/>
        </w:rPr>
        <w:t>集合嵌套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>集合并遍历</w:t>
      </w:r>
      <w:r>
        <w:rPr>
          <w:rFonts w:hint="eastAsia"/>
          <w:lang w:val="zh-CN"/>
        </w:rPr>
        <w:t>。</w:t>
      </w:r>
    </w:p>
    <w:p w14:paraId="42235820" w14:textId="77777777" w:rsidR="005E31D7" w:rsidRDefault="005E31D7" w:rsidP="005E31D7">
      <w:pPr>
        <w:pStyle w:val="a8"/>
        <w:ind w:left="1260" w:firstLineChars="0" w:firstLine="0"/>
        <w:rPr>
          <w:lang w:val="zh-CN"/>
        </w:rPr>
      </w:pPr>
      <w:r w:rsidRPr="005E31D7">
        <w:rPr>
          <w:rFonts w:hint="eastAsia"/>
          <w:lang w:val="zh-CN"/>
        </w:rPr>
        <w:t>定义一个</w:t>
      </w:r>
      <w:r w:rsidRPr="005E31D7">
        <w:rPr>
          <w:rFonts w:hint="eastAsia"/>
          <w:lang w:val="zh-CN"/>
        </w:rPr>
        <w:t>HashMap</w:t>
      </w:r>
      <w:r w:rsidRPr="005E31D7">
        <w:rPr>
          <w:rFonts w:hint="eastAsia"/>
          <w:lang w:val="zh-CN"/>
        </w:rPr>
        <w:t>集合，它包含三个元素，每一个元素的键是</w:t>
      </w:r>
      <w:r w:rsidRPr="005E31D7">
        <w:rPr>
          <w:rFonts w:hint="eastAsia"/>
          <w:lang w:val="zh-CN"/>
        </w:rPr>
        <w:t>String</w:t>
      </w:r>
      <w:r w:rsidRPr="005E31D7">
        <w:rPr>
          <w:rFonts w:hint="eastAsia"/>
          <w:lang w:val="zh-CN"/>
        </w:rPr>
        <w:t>类型，值是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>类型。</w:t>
      </w:r>
    </w:p>
    <w:p w14:paraId="79371A56" w14:textId="77777777" w:rsidR="005E31D7" w:rsidRDefault="005E31D7" w:rsidP="005E31D7">
      <w:pPr>
        <w:pStyle w:val="a8"/>
        <w:ind w:left="1260" w:firstLineChars="0" w:firstLine="0"/>
        <w:rPr>
          <w:lang w:val="zh-CN"/>
        </w:rPr>
      </w:pPr>
      <w:r w:rsidRPr="005E31D7">
        <w:rPr>
          <w:rFonts w:hint="eastAsia"/>
          <w:lang w:val="zh-CN"/>
        </w:rPr>
        <w:t>键：</w:t>
      </w:r>
      <w:r w:rsidRPr="005E31D7">
        <w:rPr>
          <w:rFonts w:hint="eastAsia"/>
          <w:lang w:val="zh-CN"/>
        </w:rPr>
        <w:t>String</w:t>
      </w:r>
      <w:r w:rsidRPr="005E31D7">
        <w:rPr>
          <w:rFonts w:hint="eastAsia"/>
          <w:lang w:val="zh-CN"/>
        </w:rPr>
        <w:tab/>
      </w:r>
      <w:r w:rsidRPr="005E31D7">
        <w:rPr>
          <w:rFonts w:hint="eastAsia"/>
          <w:lang w:val="zh-CN"/>
        </w:rPr>
        <w:tab/>
      </w:r>
      <w:r w:rsidRPr="005E31D7">
        <w:rPr>
          <w:rFonts w:hint="eastAsia"/>
          <w:lang w:val="zh-CN"/>
        </w:rPr>
        <w:tab/>
      </w:r>
      <w:r w:rsidRPr="005E31D7">
        <w:rPr>
          <w:rFonts w:hint="eastAsia"/>
          <w:lang w:val="zh-CN"/>
        </w:rPr>
        <w:t>人物来自哪部电视剧</w:t>
      </w:r>
    </w:p>
    <w:p w14:paraId="0AC3F2B7" w14:textId="4B096A49" w:rsidR="005E31D7" w:rsidRDefault="005E31D7" w:rsidP="005E31D7">
      <w:pPr>
        <w:pStyle w:val="a8"/>
        <w:ind w:left="1260" w:firstLineChars="0" w:firstLine="0"/>
        <w:rPr>
          <w:lang w:val="zh-CN"/>
        </w:rPr>
      </w:pPr>
      <w:r w:rsidRPr="005E31D7">
        <w:rPr>
          <w:rFonts w:hint="eastAsia"/>
          <w:lang w:val="zh-CN"/>
        </w:rPr>
        <w:t>值：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ab/>
      </w:r>
      <w:r w:rsidRPr="005E31D7">
        <w:rPr>
          <w:rFonts w:hint="eastAsia"/>
          <w:lang w:val="zh-CN"/>
        </w:rPr>
        <w:tab/>
      </w:r>
      <w:r w:rsidRPr="005E31D7">
        <w:rPr>
          <w:rFonts w:hint="eastAsia"/>
          <w:lang w:val="zh-CN"/>
        </w:rPr>
        <w:t>人物的名称</w:t>
      </w:r>
    </w:p>
    <w:p w14:paraId="433F4ADC" w14:textId="17EF556B" w:rsidR="005E31D7" w:rsidRDefault="005E31D7" w:rsidP="005E31D7">
      <w:pPr>
        <w:pStyle w:val="a8"/>
        <w:ind w:left="1260" w:firstLineChars="0" w:firstLine="0"/>
        <w:rPr>
          <w:lang w:val="zh-CN"/>
        </w:rPr>
      </w:pPr>
      <w:r w:rsidRPr="005E31D7">
        <w:rPr>
          <w:rFonts w:hint="eastAsia"/>
          <w:lang w:val="zh-CN"/>
        </w:rPr>
        <w:t>每一个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>集合的数据是</w:t>
      </w:r>
      <w:r w:rsidRPr="005E31D7">
        <w:rPr>
          <w:rFonts w:hint="eastAsia"/>
          <w:lang w:val="zh-CN"/>
        </w:rPr>
        <w:t>String</w:t>
      </w:r>
      <w:r w:rsidRPr="005E31D7">
        <w:rPr>
          <w:rFonts w:hint="eastAsia"/>
          <w:lang w:val="zh-CN"/>
        </w:rPr>
        <w:t>类型的。</w:t>
      </w:r>
    </w:p>
    <w:p w14:paraId="53ACB64C" w14:textId="3267B93C" w:rsidR="005E31D7" w:rsidRDefault="005E31D7" w:rsidP="005E31D7">
      <w:pPr>
        <w:pStyle w:val="a8"/>
        <w:ind w:left="1260" w:firstLineChars="0" w:firstLine="0"/>
        <w:rPr>
          <w:lang w:val="zh-CN"/>
        </w:rPr>
      </w:pPr>
      <w:r w:rsidRPr="005E31D7">
        <w:rPr>
          <w:rFonts w:hint="eastAsia"/>
          <w:lang w:val="zh-CN"/>
        </w:rPr>
        <w:t>给出如下的字符串数据，请用代码实现需求。</w:t>
      </w:r>
    </w:p>
    <w:p w14:paraId="503A043E" w14:textId="5E24BC13" w:rsidR="005E31D7" w:rsidRDefault="005E31D7" w:rsidP="005E31D7">
      <w:pPr>
        <w:pStyle w:val="a8"/>
        <w:ind w:left="1260" w:firstLineChars="0" w:firstLine="0"/>
        <w:rPr>
          <w:lang w:val="zh-CN"/>
        </w:rPr>
      </w:pPr>
      <w:r w:rsidRPr="005E31D7">
        <w:rPr>
          <w:rFonts w:hint="eastAsia"/>
          <w:lang w:val="zh-CN"/>
        </w:rPr>
        <w:t>第一个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>集合的元素：</w:t>
      </w:r>
      <w:r w:rsidRPr="005E31D7">
        <w:rPr>
          <w:rFonts w:hint="eastAsia"/>
          <w:lang w:val="zh-CN"/>
        </w:rPr>
        <w:t>(</w:t>
      </w:r>
      <w:r w:rsidRPr="005E31D7">
        <w:rPr>
          <w:rFonts w:hint="eastAsia"/>
          <w:lang w:val="zh-CN"/>
        </w:rPr>
        <w:t>三国演义</w:t>
      </w:r>
      <w:r w:rsidRPr="005E31D7">
        <w:rPr>
          <w:rFonts w:hint="eastAsia"/>
          <w:lang w:val="zh-CN"/>
        </w:rPr>
        <w:t>)</w:t>
      </w:r>
    </w:p>
    <w:p w14:paraId="424FFB72" w14:textId="563CB594" w:rsidR="005E31D7" w:rsidRDefault="005E31D7" w:rsidP="005E31D7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 w:rsidRPr="005E31D7">
        <w:rPr>
          <w:rFonts w:hint="eastAsia"/>
          <w:lang w:val="zh-CN"/>
        </w:rPr>
        <w:t>诸葛亮</w:t>
      </w:r>
    </w:p>
    <w:p w14:paraId="720ED318" w14:textId="167F0DAF" w:rsidR="005E31D7" w:rsidRDefault="005E31D7" w:rsidP="005E31D7">
      <w:pPr>
        <w:pStyle w:val="a8"/>
        <w:ind w:left="1260" w:firstLineChars="0" w:firstLine="0"/>
        <w:rPr>
          <w:lang w:val="zh-CN"/>
        </w:rPr>
      </w:pPr>
      <w:r>
        <w:rPr>
          <w:lang w:val="zh-CN"/>
        </w:rPr>
        <w:tab/>
      </w:r>
      <w:r w:rsidRPr="005E31D7">
        <w:rPr>
          <w:rFonts w:hint="eastAsia"/>
          <w:lang w:val="zh-CN"/>
        </w:rPr>
        <w:t>赵云</w:t>
      </w:r>
    </w:p>
    <w:p w14:paraId="15B356D8" w14:textId="77777777" w:rsidR="005E31D7" w:rsidRPr="005E31D7" w:rsidRDefault="005E31D7" w:rsidP="005E31D7">
      <w:pPr>
        <w:ind w:left="840" w:firstLine="420"/>
        <w:rPr>
          <w:rFonts w:hint="eastAsia"/>
          <w:lang w:val="zh-CN"/>
        </w:rPr>
      </w:pPr>
      <w:r w:rsidRPr="005E31D7">
        <w:rPr>
          <w:rFonts w:hint="eastAsia"/>
          <w:lang w:val="zh-CN"/>
        </w:rPr>
        <w:t>第二个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>集合的元素：</w:t>
      </w:r>
      <w:r w:rsidRPr="005E31D7">
        <w:rPr>
          <w:rFonts w:hint="eastAsia"/>
          <w:lang w:val="zh-CN"/>
        </w:rPr>
        <w:t>(</w:t>
      </w:r>
      <w:r w:rsidRPr="005E31D7">
        <w:rPr>
          <w:rFonts w:hint="eastAsia"/>
          <w:lang w:val="zh-CN"/>
        </w:rPr>
        <w:t>西游记</w:t>
      </w:r>
      <w:r w:rsidRPr="005E31D7">
        <w:rPr>
          <w:rFonts w:hint="eastAsia"/>
          <w:lang w:val="zh-CN"/>
        </w:rPr>
        <w:t>)</w:t>
      </w:r>
    </w:p>
    <w:p w14:paraId="1C176753" w14:textId="7DCB4171" w:rsidR="005E31D7" w:rsidRPr="005E31D7" w:rsidRDefault="005E31D7" w:rsidP="005E31D7">
      <w:pPr>
        <w:pStyle w:val="a8"/>
        <w:ind w:left="1260"/>
        <w:rPr>
          <w:rFonts w:hint="eastAsia"/>
          <w:lang w:val="zh-CN"/>
        </w:rPr>
      </w:pPr>
      <w:r w:rsidRPr="005E31D7">
        <w:rPr>
          <w:rFonts w:hint="eastAsia"/>
          <w:lang w:val="zh-CN"/>
        </w:rPr>
        <w:t>唐僧</w:t>
      </w:r>
    </w:p>
    <w:p w14:paraId="48E3A03C" w14:textId="205201EA" w:rsidR="005E31D7" w:rsidRPr="005E31D7" w:rsidRDefault="005E31D7" w:rsidP="005E31D7">
      <w:pPr>
        <w:pStyle w:val="a8"/>
        <w:ind w:left="1260"/>
        <w:rPr>
          <w:rFonts w:hint="eastAsia"/>
          <w:lang w:val="zh-CN"/>
        </w:rPr>
      </w:pPr>
      <w:r w:rsidRPr="005E31D7">
        <w:rPr>
          <w:rFonts w:hint="eastAsia"/>
          <w:lang w:val="zh-CN"/>
        </w:rPr>
        <w:t>孙悟空</w:t>
      </w:r>
    </w:p>
    <w:p w14:paraId="5F8709C4" w14:textId="05202B01" w:rsidR="005E31D7" w:rsidRPr="005E31D7" w:rsidRDefault="005E31D7" w:rsidP="005E31D7">
      <w:pPr>
        <w:ind w:left="840" w:firstLine="420"/>
        <w:rPr>
          <w:rFonts w:hint="eastAsia"/>
          <w:lang w:val="zh-CN"/>
        </w:rPr>
      </w:pPr>
      <w:r w:rsidRPr="005E31D7">
        <w:rPr>
          <w:rFonts w:hint="eastAsia"/>
          <w:lang w:val="zh-CN"/>
        </w:rPr>
        <w:t>第三个</w:t>
      </w:r>
      <w:r w:rsidRPr="005E31D7">
        <w:rPr>
          <w:rFonts w:hint="eastAsia"/>
          <w:lang w:val="zh-CN"/>
        </w:rPr>
        <w:t>ArrayList</w:t>
      </w:r>
      <w:r w:rsidRPr="005E31D7">
        <w:rPr>
          <w:rFonts w:hint="eastAsia"/>
          <w:lang w:val="zh-CN"/>
        </w:rPr>
        <w:t>集合的元素：</w:t>
      </w:r>
      <w:r w:rsidRPr="005E31D7">
        <w:rPr>
          <w:rFonts w:hint="eastAsia"/>
          <w:lang w:val="zh-CN"/>
        </w:rPr>
        <w:t>(</w:t>
      </w:r>
      <w:r w:rsidRPr="005E31D7">
        <w:rPr>
          <w:rFonts w:hint="eastAsia"/>
          <w:lang w:val="zh-CN"/>
        </w:rPr>
        <w:t>水浒传</w:t>
      </w:r>
      <w:r w:rsidRPr="005E31D7">
        <w:rPr>
          <w:rFonts w:hint="eastAsia"/>
          <w:lang w:val="zh-CN"/>
        </w:rPr>
        <w:t>)</w:t>
      </w:r>
    </w:p>
    <w:p w14:paraId="5A8E9A97" w14:textId="0BE260F9" w:rsidR="005E31D7" w:rsidRPr="005E31D7" w:rsidRDefault="005E31D7" w:rsidP="005E31D7">
      <w:pPr>
        <w:ind w:left="1260" w:firstLine="420"/>
        <w:rPr>
          <w:rFonts w:hint="eastAsia"/>
          <w:lang w:val="zh-CN"/>
        </w:rPr>
      </w:pPr>
      <w:r w:rsidRPr="005E31D7">
        <w:rPr>
          <w:rFonts w:hint="eastAsia"/>
          <w:lang w:val="zh-CN"/>
        </w:rPr>
        <w:t>武松</w:t>
      </w:r>
    </w:p>
    <w:p w14:paraId="2CB61102" w14:textId="2967601B" w:rsidR="005E31D7" w:rsidRPr="005E31D7" w:rsidRDefault="005E31D7" w:rsidP="005E31D7">
      <w:pPr>
        <w:pStyle w:val="a8"/>
        <w:ind w:left="1260" w:firstLineChars="0"/>
        <w:rPr>
          <w:rFonts w:hint="eastAsia"/>
          <w:lang w:val="zh-CN"/>
        </w:rPr>
      </w:pPr>
      <w:r w:rsidRPr="005E31D7">
        <w:rPr>
          <w:rFonts w:hint="eastAsia"/>
          <w:lang w:val="zh-CN"/>
        </w:rPr>
        <w:t>鲁智深</w:t>
      </w:r>
    </w:p>
    <w:p w14:paraId="5FB744E1" w14:textId="77777777" w:rsidR="005E31D7" w:rsidRDefault="005E31D7" w:rsidP="005E31D7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721FD55" w14:textId="77D0B625" w:rsidR="005E31D7" w:rsidRPr="005B411C" w:rsidRDefault="005E31D7" w:rsidP="002C2EAE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略</w:t>
      </w:r>
    </w:p>
    <w:p w14:paraId="6E1E6F6A" w14:textId="61C747D5" w:rsidR="00B5059F" w:rsidRPr="00B7037B" w:rsidRDefault="00F2744E" w:rsidP="00B5059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14:paraId="20A521EE" w14:textId="2579B5D5"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654326">
        <w:rPr>
          <w:rFonts w:hint="eastAsia"/>
          <w:lang w:val="zh-CN"/>
        </w:rPr>
        <w:t>1</w:t>
      </w:r>
    </w:p>
    <w:p w14:paraId="7A137B01" w14:textId="7059ED5B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  <w:r w:rsidR="00547E83">
        <w:rPr>
          <w:rFonts w:hint="eastAsia"/>
          <w:lang w:val="zh-CN"/>
        </w:rPr>
        <w:t>：</w:t>
      </w:r>
    </w:p>
    <w:p w14:paraId="30103943" w14:textId="2D610B08" w:rsidR="00547E83" w:rsidRPr="00A072EC" w:rsidRDefault="00547E83" w:rsidP="002372D8">
      <w:pPr>
        <w:pStyle w:val="a8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分析</w:t>
      </w:r>
      <w:r>
        <w:rPr>
          <w:lang w:val="zh-CN"/>
        </w:rPr>
        <w:t>以下需求，</w:t>
      </w:r>
      <w:r>
        <w:rPr>
          <w:rFonts w:hint="eastAsia"/>
          <w:lang w:val="zh-CN"/>
        </w:rPr>
        <w:t>并</w:t>
      </w:r>
      <w:r>
        <w:rPr>
          <w:lang w:val="zh-CN"/>
        </w:rPr>
        <w:t>用代码实现：</w:t>
      </w:r>
      <w:r>
        <w:rPr>
          <w:lang w:val="zh-CN"/>
        </w:rPr>
        <w:t xml:space="preserve"> </w:t>
      </w:r>
    </w:p>
    <w:p w14:paraId="3CA7F00C" w14:textId="78350CE5" w:rsidR="002C2EAE" w:rsidRPr="002C2EAE" w:rsidRDefault="002C2EAE" w:rsidP="002372D8">
      <w:pPr>
        <w:pStyle w:val="a8"/>
        <w:numPr>
          <w:ilvl w:val="0"/>
          <w:numId w:val="4"/>
        </w:numPr>
        <w:ind w:firstLineChars="0"/>
        <w:rPr>
          <w:rFonts w:hint="eastAsia"/>
          <w:lang w:val="zh-CN"/>
        </w:rPr>
      </w:pPr>
      <w:r w:rsidRPr="002C2EAE">
        <w:rPr>
          <w:rFonts w:hint="eastAsia"/>
          <w:lang w:val="zh-CN"/>
        </w:rPr>
        <w:t>定义一个长度为</w:t>
      </w:r>
      <w:r w:rsidRPr="002C2EAE">
        <w:rPr>
          <w:rFonts w:hint="eastAsia"/>
          <w:lang w:val="zh-CN"/>
        </w:rPr>
        <w:t>10</w:t>
      </w:r>
      <w:r w:rsidRPr="002C2EAE">
        <w:rPr>
          <w:rFonts w:hint="eastAsia"/>
          <w:lang w:val="zh-CN"/>
        </w:rPr>
        <w:t>的</w:t>
      </w:r>
      <w:r w:rsidRPr="002C2EAE">
        <w:rPr>
          <w:rFonts w:hint="eastAsia"/>
          <w:lang w:val="zh-CN"/>
        </w:rPr>
        <w:t>int</w:t>
      </w:r>
      <w:r w:rsidRPr="002C2EAE">
        <w:rPr>
          <w:rFonts w:hint="eastAsia"/>
          <w:lang w:val="zh-CN"/>
        </w:rPr>
        <w:t>数组</w:t>
      </w:r>
      <w:r w:rsidRPr="002C2EAE">
        <w:rPr>
          <w:rFonts w:hint="eastAsia"/>
          <w:lang w:val="zh-CN"/>
        </w:rPr>
        <w:t>,</w:t>
      </w:r>
      <w:r w:rsidRPr="002C2EAE">
        <w:rPr>
          <w:rFonts w:hint="eastAsia"/>
          <w:lang w:val="zh-CN"/>
        </w:rPr>
        <w:t>并存入</w:t>
      </w:r>
      <w:r w:rsidRPr="002C2EAE">
        <w:rPr>
          <w:rFonts w:hint="eastAsia"/>
          <w:lang w:val="zh-CN"/>
        </w:rPr>
        <w:t>10</w:t>
      </w:r>
      <w:r w:rsidRPr="002C2EAE">
        <w:rPr>
          <w:rFonts w:hint="eastAsia"/>
          <w:lang w:val="zh-CN"/>
        </w:rPr>
        <w:t>个</w:t>
      </w:r>
      <w:r w:rsidRPr="002C2EAE">
        <w:rPr>
          <w:rFonts w:hint="eastAsia"/>
          <w:lang w:val="zh-CN"/>
        </w:rPr>
        <w:t>int</w:t>
      </w:r>
      <w:r w:rsidRPr="002C2EAE">
        <w:rPr>
          <w:rFonts w:hint="eastAsia"/>
          <w:lang w:val="zh-CN"/>
        </w:rPr>
        <w:t>类型的数据</w:t>
      </w:r>
      <w:r w:rsidRPr="002C2EAE">
        <w:rPr>
          <w:rFonts w:hint="eastAsia"/>
          <w:lang w:val="zh-CN"/>
        </w:rPr>
        <w:t>,</w:t>
      </w:r>
      <w:r w:rsidRPr="002C2EAE">
        <w:rPr>
          <w:rFonts w:hint="eastAsia"/>
          <w:lang w:val="zh-CN"/>
        </w:rPr>
        <w:t>其中有一些数据是重复的</w:t>
      </w:r>
    </w:p>
    <w:p w14:paraId="11B0D7ED" w14:textId="11DD7743" w:rsidR="002C2EAE" w:rsidRPr="002C2EAE" w:rsidRDefault="002C2EAE" w:rsidP="002372D8">
      <w:pPr>
        <w:pStyle w:val="a8"/>
        <w:numPr>
          <w:ilvl w:val="0"/>
          <w:numId w:val="4"/>
        </w:numPr>
        <w:ind w:firstLineChars="0"/>
        <w:rPr>
          <w:rFonts w:hint="eastAsia"/>
          <w:lang w:val="zh-CN"/>
        </w:rPr>
      </w:pPr>
      <w:r w:rsidRPr="002C2EAE">
        <w:rPr>
          <w:rFonts w:hint="eastAsia"/>
          <w:lang w:val="zh-CN"/>
        </w:rPr>
        <w:t>利用集合的知识对数组进行去重</w:t>
      </w:r>
      <w:r w:rsidRPr="002C2EAE">
        <w:rPr>
          <w:rFonts w:hint="eastAsia"/>
          <w:lang w:val="zh-CN"/>
        </w:rPr>
        <w:t>,</w:t>
      </w:r>
      <w:r w:rsidRPr="002C2EAE">
        <w:rPr>
          <w:rFonts w:hint="eastAsia"/>
          <w:lang w:val="zh-CN"/>
        </w:rPr>
        <w:t>产生新数组</w:t>
      </w:r>
      <w:r w:rsidRPr="002C2EAE">
        <w:rPr>
          <w:rFonts w:hint="eastAsia"/>
          <w:lang w:val="zh-CN"/>
        </w:rPr>
        <w:t>,</w:t>
      </w:r>
      <w:r w:rsidRPr="002C2EAE">
        <w:rPr>
          <w:rFonts w:hint="eastAsia"/>
          <w:lang w:val="zh-CN"/>
        </w:rPr>
        <w:t>不能改变数组中原来数字的大小顺序</w:t>
      </w:r>
    </w:p>
    <w:p w14:paraId="7EF102AD" w14:textId="7784183F" w:rsidR="00A072EC" w:rsidRPr="002C2EAE" w:rsidRDefault="002C2EAE" w:rsidP="002372D8">
      <w:pPr>
        <w:pStyle w:val="a8"/>
        <w:numPr>
          <w:ilvl w:val="0"/>
          <w:numId w:val="4"/>
        </w:numPr>
        <w:ind w:firstLineChars="0"/>
        <w:rPr>
          <w:rFonts w:hint="eastAsia"/>
          <w:lang w:val="zh-CN"/>
        </w:rPr>
      </w:pPr>
      <w:r w:rsidRPr="002C2EAE">
        <w:rPr>
          <w:rFonts w:hint="eastAsia"/>
          <w:lang w:val="zh-CN"/>
        </w:rPr>
        <w:t>打印新数组中的内容</w:t>
      </w:r>
      <w:r w:rsidR="00A072EC" w:rsidRPr="00A072EC">
        <w:rPr>
          <w:rFonts w:hint="eastAsia"/>
          <w:lang w:val="zh-CN"/>
        </w:rPr>
        <w:t>按照以下描述完成类的定义。</w:t>
      </w:r>
    </w:p>
    <w:p w14:paraId="4DAA2D7A" w14:textId="77777777"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49F795D" w14:textId="3AF17071" w:rsidR="00BA394B" w:rsidRPr="00BA394B" w:rsidRDefault="008E2A1C" w:rsidP="00547E83">
      <w:pPr>
        <w:ind w:left="840"/>
        <w:rPr>
          <w:lang w:val="zh-CN"/>
        </w:rPr>
      </w:pPr>
      <w:r>
        <w:rPr>
          <w:rFonts w:hint="eastAsia"/>
          <w:lang w:val="zh-CN"/>
        </w:rPr>
        <w:t>略</w:t>
      </w:r>
    </w:p>
    <w:p w14:paraId="247C3286" w14:textId="0F91AAE8" w:rsidR="001C0992" w:rsidRPr="0077237C" w:rsidRDefault="001C0992" w:rsidP="001C0992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300B86">
        <w:rPr>
          <w:rFonts w:hint="eastAsia"/>
          <w:lang w:val="zh-CN"/>
        </w:rPr>
        <w:t>2</w:t>
      </w:r>
    </w:p>
    <w:p w14:paraId="7D851BBC" w14:textId="499566FC" w:rsidR="001C0992" w:rsidRDefault="001C0992" w:rsidP="001C0992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706992AC" w14:textId="778C75E8" w:rsidR="00491FBA" w:rsidRPr="00077BBA" w:rsidRDefault="00492148" w:rsidP="002372D8">
      <w:pPr>
        <w:pStyle w:val="a8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需求分析</w:t>
      </w:r>
      <w:r>
        <w:rPr>
          <w:lang w:val="zh-CN"/>
        </w:rPr>
        <w:t>：</w:t>
      </w:r>
      <w:r w:rsidRPr="00492148">
        <w:rPr>
          <w:rFonts w:hint="eastAsia"/>
          <w:lang w:val="zh-CN"/>
        </w:rPr>
        <w:t>键盘读取一行输入</w:t>
      </w:r>
      <w:r w:rsidRPr="00492148">
        <w:rPr>
          <w:rFonts w:hint="eastAsia"/>
          <w:lang w:val="zh-CN"/>
        </w:rPr>
        <w:t>,</w:t>
      </w:r>
      <w:r w:rsidRPr="00492148">
        <w:rPr>
          <w:rFonts w:hint="eastAsia"/>
          <w:lang w:val="zh-CN"/>
        </w:rPr>
        <w:t>去掉其中重复字符</w:t>
      </w:r>
      <w:r w:rsidRPr="00492148">
        <w:rPr>
          <w:rFonts w:hint="eastAsia"/>
          <w:lang w:val="zh-CN"/>
        </w:rPr>
        <w:t xml:space="preserve">, </w:t>
      </w:r>
      <w:r w:rsidRPr="00492148">
        <w:rPr>
          <w:rFonts w:hint="eastAsia"/>
          <w:lang w:val="zh-CN"/>
        </w:rPr>
        <w:t>打印出不同的那些字符</w:t>
      </w:r>
    </w:p>
    <w:p w14:paraId="45F76DCC" w14:textId="77777777" w:rsidR="008226B4" w:rsidRDefault="008226B4" w:rsidP="008226B4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1C869555" w14:textId="2D23D2C2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键盘录入字符串</w:t>
      </w:r>
    </w:p>
    <w:p w14:paraId="721BA9EE" w14:textId="2D36EC2C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遍历字符串，将每个字符存储到集合中</w:t>
      </w:r>
    </w:p>
    <w:p w14:paraId="2A52F750" w14:textId="7C7B1150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将集合中重复的字符去掉</w:t>
      </w:r>
    </w:p>
    <w:p w14:paraId="4BE6889C" w14:textId="109AC8D4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创建新集合，</w:t>
      </w:r>
      <w:proofErr w:type="gramStart"/>
      <w:r w:rsidRPr="00492148">
        <w:rPr>
          <w:rFonts w:hint="eastAsia"/>
          <w:lang w:val="zh-CN"/>
        </w:rPr>
        <w:t>遍历老</w:t>
      </w:r>
      <w:proofErr w:type="gramEnd"/>
      <w:r w:rsidRPr="00492148">
        <w:rPr>
          <w:rFonts w:hint="eastAsia"/>
          <w:lang w:val="zh-CN"/>
        </w:rPr>
        <w:t>集合，获取老集合中的元素，判断新集合中是否包含这个元素</w:t>
      </w:r>
    </w:p>
    <w:p w14:paraId="6613ACA0" w14:textId="61F1827A" w:rsidR="00492148" w:rsidRPr="00492148" w:rsidRDefault="00492148" w:rsidP="002372D8">
      <w:pPr>
        <w:pStyle w:val="a8"/>
        <w:numPr>
          <w:ilvl w:val="1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如果不包含，则将这个元素添加到新集合中</w:t>
      </w:r>
    </w:p>
    <w:p w14:paraId="1BD25BCE" w14:textId="0655CAAA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清空老集合中元素</w:t>
      </w:r>
    </w:p>
    <w:p w14:paraId="7018B3F7" w14:textId="035E6532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将新集合中的元素添加到老集合中</w:t>
      </w:r>
    </w:p>
    <w:p w14:paraId="61669DB9" w14:textId="5F985A68" w:rsidR="00492148" w:rsidRPr="00492148" w:rsidRDefault="00492148" w:rsidP="002372D8">
      <w:pPr>
        <w:pStyle w:val="a8"/>
        <w:numPr>
          <w:ilvl w:val="0"/>
          <w:numId w:val="17"/>
        </w:numPr>
        <w:ind w:firstLineChars="0"/>
        <w:rPr>
          <w:rFonts w:hint="eastAsia"/>
          <w:lang w:val="zh-CN"/>
        </w:rPr>
      </w:pPr>
      <w:proofErr w:type="gramStart"/>
      <w:r w:rsidRPr="00492148">
        <w:rPr>
          <w:rFonts w:hint="eastAsia"/>
          <w:lang w:val="zh-CN"/>
        </w:rPr>
        <w:t>遍历老</w:t>
      </w:r>
      <w:proofErr w:type="gramEnd"/>
      <w:r w:rsidRPr="00492148">
        <w:rPr>
          <w:rFonts w:hint="eastAsia"/>
          <w:lang w:val="zh-CN"/>
        </w:rPr>
        <w:t>集合</w:t>
      </w:r>
    </w:p>
    <w:p w14:paraId="76D51815" w14:textId="7B9C9101" w:rsidR="004A658C" w:rsidRPr="0077237C" w:rsidRDefault="004A658C" w:rsidP="004A658C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3</w:t>
      </w:r>
    </w:p>
    <w:p w14:paraId="6809E339" w14:textId="77777777" w:rsidR="004A658C" w:rsidRDefault="004A658C" w:rsidP="004A658C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5E5EFCD0" w14:textId="77777777" w:rsidR="004A658C" w:rsidRPr="00077BBA" w:rsidRDefault="004A658C" w:rsidP="002372D8">
      <w:pPr>
        <w:pStyle w:val="a8"/>
        <w:numPr>
          <w:ilvl w:val="0"/>
          <w:numId w:val="10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249131B7" w14:textId="65938D44" w:rsidR="00492148" w:rsidRPr="00492148" w:rsidRDefault="00492148" w:rsidP="002372D8">
      <w:pPr>
        <w:pStyle w:val="a8"/>
        <w:numPr>
          <w:ilvl w:val="1"/>
          <w:numId w:val="11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产生</w:t>
      </w:r>
      <w:r w:rsidRPr="00492148">
        <w:rPr>
          <w:rFonts w:hint="eastAsia"/>
          <w:lang w:val="zh-CN"/>
        </w:rPr>
        <w:t>10</w:t>
      </w:r>
      <w:r w:rsidRPr="00492148">
        <w:rPr>
          <w:rFonts w:hint="eastAsia"/>
          <w:lang w:val="zh-CN"/>
        </w:rPr>
        <w:t>个</w:t>
      </w:r>
      <w:r w:rsidRPr="00492148">
        <w:rPr>
          <w:rFonts w:hint="eastAsia"/>
          <w:lang w:val="zh-CN"/>
        </w:rPr>
        <w:t>1-20</w:t>
      </w:r>
      <w:r w:rsidRPr="00492148">
        <w:rPr>
          <w:rFonts w:hint="eastAsia"/>
          <w:lang w:val="zh-CN"/>
        </w:rPr>
        <w:t>之间的随机数要求随机数不能重复</w:t>
      </w:r>
    </w:p>
    <w:p w14:paraId="4679A453" w14:textId="33061049" w:rsidR="004A658C" w:rsidRPr="000578E9" w:rsidRDefault="00492148" w:rsidP="002372D8">
      <w:pPr>
        <w:pStyle w:val="a8"/>
        <w:numPr>
          <w:ilvl w:val="1"/>
          <w:numId w:val="11"/>
        </w:numPr>
        <w:ind w:firstLineChars="0"/>
        <w:rPr>
          <w:rFonts w:hint="eastAsia"/>
          <w:lang w:val="zh-CN"/>
        </w:rPr>
      </w:pPr>
      <w:r w:rsidRPr="00492148">
        <w:rPr>
          <w:rFonts w:hint="eastAsia"/>
          <w:lang w:val="zh-CN"/>
        </w:rPr>
        <w:t>产生</w:t>
      </w:r>
      <w:r w:rsidRPr="00492148">
        <w:rPr>
          <w:rFonts w:hint="eastAsia"/>
          <w:lang w:val="zh-CN"/>
        </w:rPr>
        <w:t>10</w:t>
      </w:r>
      <w:r w:rsidRPr="00492148">
        <w:rPr>
          <w:rFonts w:hint="eastAsia"/>
          <w:lang w:val="zh-CN"/>
        </w:rPr>
        <w:t>个长度为</w:t>
      </w:r>
      <w:r w:rsidRPr="00492148">
        <w:rPr>
          <w:rFonts w:hint="eastAsia"/>
          <w:lang w:val="zh-CN"/>
        </w:rPr>
        <w:t>10</w:t>
      </w:r>
      <w:r w:rsidRPr="00492148">
        <w:rPr>
          <w:rFonts w:hint="eastAsia"/>
          <w:lang w:val="zh-CN"/>
        </w:rPr>
        <w:t>的不能重复的字符串</w:t>
      </w:r>
      <w:r w:rsidRPr="00492148">
        <w:rPr>
          <w:rFonts w:hint="eastAsia"/>
          <w:lang w:val="zh-CN"/>
        </w:rPr>
        <w:t>(</w:t>
      </w:r>
      <w:r w:rsidRPr="00492148">
        <w:rPr>
          <w:rFonts w:hint="eastAsia"/>
          <w:lang w:val="zh-CN"/>
        </w:rPr>
        <w:t>里面只能出现大写字母、小写字母、</w:t>
      </w:r>
      <w:r w:rsidRPr="00492148">
        <w:rPr>
          <w:rFonts w:hint="eastAsia"/>
          <w:lang w:val="zh-CN"/>
        </w:rPr>
        <w:t>0-9</w:t>
      </w:r>
      <w:r w:rsidRPr="00492148">
        <w:rPr>
          <w:rFonts w:hint="eastAsia"/>
          <w:lang w:val="zh-CN"/>
        </w:rPr>
        <w:t>的数字</w:t>
      </w:r>
      <w:r w:rsidRPr="00492148">
        <w:rPr>
          <w:rFonts w:hint="eastAsia"/>
          <w:lang w:val="zh-CN"/>
        </w:rPr>
        <w:t>)</w:t>
      </w:r>
      <w:r w:rsidRPr="00492148">
        <w:rPr>
          <w:rFonts w:hint="eastAsia"/>
          <w:lang w:val="zh-CN"/>
        </w:rPr>
        <w:t>，并遍历打印输出</w:t>
      </w:r>
    </w:p>
    <w:p w14:paraId="2A030963" w14:textId="77777777" w:rsidR="004A658C" w:rsidRDefault="004A658C" w:rsidP="004A658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518BF690" w14:textId="77777777" w:rsidR="004A658C" w:rsidRDefault="004A658C" w:rsidP="004A658C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4757B131" w14:textId="2FD34832" w:rsidR="0007792D" w:rsidRPr="0077237C" w:rsidRDefault="0007792D" w:rsidP="0007792D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14:paraId="0A357D99" w14:textId="77777777" w:rsidR="0007792D" w:rsidRDefault="0007792D" w:rsidP="0007792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411FFB72" w14:textId="77777777" w:rsidR="0007792D" w:rsidRPr="00077BBA" w:rsidRDefault="0007792D" w:rsidP="002372D8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6550B592" w14:textId="27F39BE7" w:rsidR="000578E9" w:rsidRPr="000578E9" w:rsidRDefault="000578E9" w:rsidP="002372D8">
      <w:pPr>
        <w:pStyle w:val="a8"/>
        <w:numPr>
          <w:ilvl w:val="1"/>
          <w:numId w:val="13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利用键盘录入，输入一个字符串</w:t>
      </w:r>
    </w:p>
    <w:p w14:paraId="64528E75" w14:textId="47B0B11A" w:rsidR="000578E9" w:rsidRPr="000578E9" w:rsidRDefault="000578E9" w:rsidP="002372D8">
      <w:pPr>
        <w:pStyle w:val="a8"/>
        <w:numPr>
          <w:ilvl w:val="1"/>
          <w:numId w:val="13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统计该字符串中各个字符的数量</w:t>
      </w:r>
      <w:r w:rsidRPr="000578E9">
        <w:rPr>
          <w:rFonts w:hint="eastAsia"/>
          <w:lang w:val="zh-CN"/>
        </w:rPr>
        <w:t>(</w:t>
      </w:r>
      <w:r w:rsidRPr="000578E9">
        <w:rPr>
          <w:rFonts w:hint="eastAsia"/>
          <w:lang w:val="zh-CN"/>
        </w:rPr>
        <w:t>提示</w:t>
      </w:r>
      <w:r w:rsidRPr="000578E9">
        <w:rPr>
          <w:rFonts w:hint="eastAsia"/>
          <w:lang w:val="zh-CN"/>
        </w:rPr>
        <w:t>:</w:t>
      </w:r>
      <w:r w:rsidRPr="000578E9">
        <w:rPr>
          <w:rFonts w:hint="eastAsia"/>
          <w:lang w:val="zh-CN"/>
        </w:rPr>
        <w:t>字符不用排序</w:t>
      </w:r>
      <w:r w:rsidRPr="000578E9">
        <w:rPr>
          <w:rFonts w:hint="eastAsia"/>
          <w:lang w:val="zh-CN"/>
        </w:rPr>
        <w:t>)</w:t>
      </w:r>
    </w:p>
    <w:p w14:paraId="6446CC07" w14:textId="77777777" w:rsidR="000578E9" w:rsidRDefault="000578E9" w:rsidP="002372D8">
      <w:pPr>
        <w:pStyle w:val="a8"/>
        <w:numPr>
          <w:ilvl w:val="1"/>
          <w:numId w:val="13"/>
        </w:numPr>
        <w:ind w:firstLineChars="0"/>
        <w:rPr>
          <w:lang w:val="zh-CN"/>
        </w:rPr>
      </w:pPr>
      <w:r w:rsidRPr="000578E9">
        <w:rPr>
          <w:rFonts w:hint="eastAsia"/>
          <w:lang w:val="zh-CN"/>
        </w:rPr>
        <w:t>如：</w:t>
      </w:r>
    </w:p>
    <w:p w14:paraId="2622826C" w14:textId="0B0E0323" w:rsidR="000578E9" w:rsidRPr="000578E9" w:rsidRDefault="000578E9" w:rsidP="000578E9">
      <w:pPr>
        <w:ind w:left="210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用户输入字符串</w:t>
      </w:r>
      <w:r w:rsidRPr="000578E9">
        <w:rPr>
          <w:rFonts w:hint="eastAsia"/>
          <w:lang w:val="zh-CN"/>
        </w:rPr>
        <w:t>"If~you-want~to~change-your_fate_I_think~you~must~come-to-the-dark-horse-to-learn-java"</w:t>
      </w:r>
    </w:p>
    <w:p w14:paraId="43588440" w14:textId="73DD8DD4" w:rsidR="0007792D" w:rsidRPr="0007792D" w:rsidRDefault="000578E9" w:rsidP="000578E9">
      <w:pPr>
        <w:ind w:left="210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程序输出结果：</w:t>
      </w:r>
      <w:r w:rsidRPr="000578E9">
        <w:rPr>
          <w:rFonts w:hint="eastAsia"/>
          <w:lang w:val="zh-CN"/>
        </w:rPr>
        <w:t>-(9)I(2)_(3)a(7)c(2)d(1)e(6)f(2)g(1)h(4)i(1)j(1)k(2)l(1)m(2)n(4)o(8)r(4)s(2)t(8)u(4)v(1)w(1)y(3)~(6)</w:t>
      </w:r>
      <w:r w:rsidRPr="0007792D">
        <w:rPr>
          <w:lang w:val="zh-CN"/>
        </w:rPr>
        <w:t xml:space="preserve"> </w:t>
      </w:r>
    </w:p>
    <w:p w14:paraId="1426F512" w14:textId="77777777" w:rsidR="0007792D" w:rsidRDefault="0007792D" w:rsidP="0007792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4C6ED891" w14:textId="2DCF02A2" w:rsidR="000578E9" w:rsidRPr="000578E9" w:rsidRDefault="000578E9" w:rsidP="002372D8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创建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集合，键为</w:t>
      </w:r>
      <w:r w:rsidRPr="000578E9">
        <w:rPr>
          <w:rFonts w:hint="eastAsia"/>
          <w:lang w:val="zh-CN"/>
        </w:rPr>
        <w:t>Character</w:t>
      </w:r>
      <w:r w:rsidRPr="000578E9">
        <w:rPr>
          <w:rFonts w:hint="eastAsia"/>
          <w:lang w:val="zh-CN"/>
        </w:rPr>
        <w:t>，值为</w:t>
      </w:r>
      <w:r w:rsidRPr="000578E9">
        <w:rPr>
          <w:rFonts w:hint="eastAsia"/>
          <w:lang w:val="zh-CN"/>
        </w:rPr>
        <w:t>Integer</w:t>
      </w:r>
    </w:p>
    <w:p w14:paraId="5377034C" w14:textId="11BC7F92" w:rsidR="000578E9" w:rsidRPr="000578E9" w:rsidRDefault="000578E9" w:rsidP="002372D8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键盘录入字符串</w:t>
      </w:r>
      <w:r w:rsidRPr="000578E9">
        <w:rPr>
          <w:rFonts w:hint="eastAsia"/>
          <w:lang w:val="zh-CN"/>
        </w:rPr>
        <w:t xml:space="preserve"> str</w:t>
      </w:r>
    </w:p>
    <w:p w14:paraId="17C66589" w14:textId="39929A71" w:rsidR="000578E9" w:rsidRPr="000578E9" w:rsidRDefault="000578E9" w:rsidP="002372D8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将字符串转换为字符数组，并遍历这个字符数组，获取每个字符</w:t>
      </w:r>
    </w:p>
    <w:p w14:paraId="3131F3F7" w14:textId="46E17E7C" w:rsidR="000578E9" w:rsidRPr="000578E9" w:rsidRDefault="000578E9" w:rsidP="002372D8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在循环中判断集合中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集合中的键是否包含这个字符，如果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集合中的键不包含这</w:t>
      </w:r>
    </w:p>
    <w:p w14:paraId="6469113C" w14:textId="45404174" w:rsidR="000578E9" w:rsidRPr="000578E9" w:rsidRDefault="000578E9" w:rsidP="002372D8">
      <w:pPr>
        <w:pStyle w:val="a8"/>
        <w:numPr>
          <w:ilvl w:val="1"/>
          <w:numId w:val="18"/>
        </w:numPr>
        <w:ind w:firstLineChars="0"/>
        <w:rPr>
          <w:rFonts w:hint="eastAsia"/>
          <w:lang w:val="zh-CN"/>
        </w:rPr>
      </w:pPr>
      <w:proofErr w:type="gramStart"/>
      <w:r w:rsidRPr="000578E9">
        <w:rPr>
          <w:rFonts w:hint="eastAsia"/>
          <w:lang w:val="zh-CN"/>
        </w:rPr>
        <w:t>个</w:t>
      </w:r>
      <w:proofErr w:type="gramEnd"/>
      <w:r w:rsidRPr="000578E9">
        <w:rPr>
          <w:rFonts w:hint="eastAsia"/>
          <w:lang w:val="zh-CN"/>
        </w:rPr>
        <w:t>字符，那么就让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执行</w:t>
      </w:r>
      <w:r w:rsidRPr="000578E9">
        <w:rPr>
          <w:rFonts w:hint="eastAsia"/>
          <w:lang w:val="zh-CN"/>
        </w:rPr>
        <w:t>put</w:t>
      </w:r>
      <w:r w:rsidRPr="000578E9">
        <w:rPr>
          <w:rFonts w:hint="eastAsia"/>
          <w:lang w:val="zh-CN"/>
        </w:rPr>
        <w:t>方法，键就是遍历到的字符，值为</w:t>
      </w:r>
      <w:r w:rsidRPr="000578E9">
        <w:rPr>
          <w:rFonts w:hint="eastAsia"/>
          <w:lang w:val="zh-CN"/>
        </w:rPr>
        <w:t>1</w:t>
      </w:r>
    </w:p>
    <w:p w14:paraId="2DC72814" w14:textId="3538D2D7" w:rsidR="000578E9" w:rsidRPr="000578E9" w:rsidRDefault="000578E9" w:rsidP="002372D8">
      <w:pPr>
        <w:pStyle w:val="a8"/>
        <w:numPr>
          <w:ilvl w:val="1"/>
          <w:numId w:val="18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如果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集合中包含这个键，就让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集合的值</w:t>
      </w:r>
      <w:r w:rsidRPr="000578E9">
        <w:rPr>
          <w:rFonts w:hint="eastAsia"/>
          <w:lang w:val="zh-CN"/>
        </w:rPr>
        <w:t xml:space="preserve"> + 1</w:t>
      </w:r>
      <w:r w:rsidRPr="000578E9">
        <w:rPr>
          <w:rFonts w:hint="eastAsia"/>
          <w:lang w:val="zh-CN"/>
        </w:rPr>
        <w:t>存储</w:t>
      </w:r>
    </w:p>
    <w:p w14:paraId="35947806" w14:textId="6BAD3A5F" w:rsidR="0007792D" w:rsidRPr="000578E9" w:rsidRDefault="000578E9" w:rsidP="002372D8">
      <w:pPr>
        <w:pStyle w:val="a8"/>
        <w:numPr>
          <w:ilvl w:val="0"/>
          <w:numId w:val="18"/>
        </w:numPr>
        <w:ind w:firstLineChars="0"/>
        <w:rPr>
          <w:rFonts w:hint="eastAsia"/>
          <w:lang w:val="zh-CN"/>
        </w:rPr>
      </w:pPr>
      <w:r w:rsidRPr="000578E9">
        <w:rPr>
          <w:rFonts w:hint="eastAsia"/>
          <w:lang w:val="zh-CN"/>
        </w:rPr>
        <w:t>循环完毕后，遍历</w:t>
      </w:r>
      <w:r w:rsidRPr="000578E9">
        <w:rPr>
          <w:rFonts w:hint="eastAsia"/>
          <w:lang w:val="zh-CN"/>
        </w:rPr>
        <w:t>map</w:t>
      </w:r>
      <w:r w:rsidRPr="000578E9">
        <w:rPr>
          <w:rFonts w:hint="eastAsia"/>
          <w:lang w:val="zh-CN"/>
        </w:rPr>
        <w:t>集合进行打印，打印过程中按照指定格式来进行。</w:t>
      </w:r>
    </w:p>
    <w:p w14:paraId="1A20D806" w14:textId="529ECBB4" w:rsidR="004B4BDD" w:rsidRPr="0077237C" w:rsidRDefault="004B4BDD" w:rsidP="004B4BDD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  <w:lang w:val="zh-CN"/>
        </w:rPr>
        <w:t>5</w:t>
      </w:r>
    </w:p>
    <w:p w14:paraId="790C2AFA" w14:textId="77777777" w:rsidR="004B4BDD" w:rsidRDefault="004B4BDD" w:rsidP="004B4BDD">
      <w:pPr>
        <w:pStyle w:val="3"/>
        <w:rPr>
          <w:lang w:val="zh-CN"/>
        </w:rPr>
      </w:pPr>
      <w:r>
        <w:rPr>
          <w:rFonts w:hint="eastAsia"/>
          <w:lang w:val="zh-CN"/>
        </w:rPr>
        <w:t>训练描述：</w:t>
      </w:r>
    </w:p>
    <w:p w14:paraId="62D9BFFD" w14:textId="77777777" w:rsidR="004B4BDD" w:rsidRDefault="004B4BDD" w:rsidP="002372D8">
      <w:pPr>
        <w:pStyle w:val="a8"/>
        <w:numPr>
          <w:ilvl w:val="0"/>
          <w:numId w:val="14"/>
        </w:numPr>
        <w:ind w:firstLineChars="0"/>
        <w:rPr>
          <w:lang w:val="zh-CN"/>
        </w:rPr>
      </w:pPr>
      <w:r w:rsidRPr="00077BBA">
        <w:rPr>
          <w:rFonts w:hint="eastAsia"/>
          <w:lang w:val="zh-CN"/>
        </w:rPr>
        <w:t>分析以下需求，并用代码实现</w:t>
      </w:r>
    </w:p>
    <w:p w14:paraId="3AFECB2A" w14:textId="55838CE2" w:rsidR="000578E9" w:rsidRDefault="000578E9" w:rsidP="002372D8">
      <w:pPr>
        <w:pStyle w:val="a8"/>
        <w:numPr>
          <w:ilvl w:val="1"/>
          <w:numId w:val="15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统计每个单词出现的次数</w:t>
      </w:r>
    </w:p>
    <w:p w14:paraId="5BC4E418" w14:textId="19045026" w:rsidR="000578E9" w:rsidRDefault="000578E9" w:rsidP="002372D8">
      <w:pPr>
        <w:pStyle w:val="a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有如下字符串</w:t>
      </w:r>
      <w:r>
        <w:rPr>
          <w:rFonts w:hint="eastAsia"/>
        </w:rPr>
        <w:t>"If you want to change your fate I think you must come to the dark horse to learn java"(</w:t>
      </w:r>
      <w:r>
        <w:rPr>
          <w:rFonts w:hint="eastAsia"/>
        </w:rPr>
        <w:t>用空格间隔</w:t>
      </w:r>
      <w:r>
        <w:rPr>
          <w:rFonts w:hint="eastAsia"/>
        </w:rPr>
        <w:t>)</w:t>
      </w:r>
    </w:p>
    <w:p w14:paraId="2B6F64C1" w14:textId="32C09417" w:rsidR="000578E9" w:rsidRDefault="000578E9" w:rsidP="002372D8">
      <w:pPr>
        <w:pStyle w:val="a8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打印格式：</w:t>
      </w:r>
    </w:p>
    <w:p w14:paraId="6B791980" w14:textId="20FE15F7" w:rsidR="000578E9" w:rsidRDefault="000578E9" w:rsidP="000578E9">
      <w:pPr>
        <w:pStyle w:val="a8"/>
        <w:ind w:left="1680" w:firstLineChars="0"/>
      </w:pPr>
      <w:proofErr w:type="gramStart"/>
      <w:r>
        <w:t>to=</w:t>
      </w:r>
      <w:proofErr w:type="gramEnd"/>
      <w:r>
        <w:t>3</w:t>
      </w:r>
    </w:p>
    <w:p w14:paraId="1FD43817" w14:textId="4E9D75E1" w:rsidR="000578E9" w:rsidRDefault="000578E9" w:rsidP="000578E9">
      <w:pPr>
        <w:pStyle w:val="a8"/>
        <w:ind w:left="1680" w:firstLineChars="0"/>
      </w:pPr>
      <w:proofErr w:type="gramStart"/>
      <w:r>
        <w:t>think=</w:t>
      </w:r>
      <w:proofErr w:type="gramEnd"/>
      <w:r>
        <w:t>1</w:t>
      </w:r>
    </w:p>
    <w:p w14:paraId="2B78961C" w14:textId="690E24BE" w:rsidR="000578E9" w:rsidRDefault="000578E9" w:rsidP="000578E9">
      <w:r>
        <w:tab/>
      </w:r>
      <w:r>
        <w:tab/>
      </w:r>
      <w:r>
        <w:tab/>
      </w:r>
      <w:r>
        <w:tab/>
      </w:r>
      <w:r>
        <w:tab/>
      </w:r>
      <w:proofErr w:type="gramStart"/>
      <w:r>
        <w:t>you=</w:t>
      </w:r>
      <w:proofErr w:type="gramEnd"/>
      <w:r>
        <w:t>2</w:t>
      </w:r>
    </w:p>
    <w:p w14:paraId="0EE1433F" w14:textId="3D19DC1E" w:rsidR="000578E9" w:rsidRPr="004B4BDD" w:rsidRDefault="000578E9" w:rsidP="000578E9">
      <w:pPr>
        <w:pStyle w:val="a8"/>
        <w:ind w:left="1680" w:firstLineChars="0"/>
        <w:rPr>
          <w:lang w:val="zh-CN"/>
        </w:rPr>
      </w:pPr>
      <w:r>
        <w:t>//........</w:t>
      </w:r>
    </w:p>
    <w:p w14:paraId="199CB176" w14:textId="77777777" w:rsidR="004B4BDD" w:rsidRDefault="004B4BDD" w:rsidP="004B4BDD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14:paraId="2B50B710" w14:textId="77777777" w:rsidR="004B4BDD" w:rsidRDefault="004B4BDD" w:rsidP="004B4BDD">
      <w:pPr>
        <w:ind w:left="420"/>
        <w:rPr>
          <w:lang w:val="zh-CN"/>
        </w:rPr>
      </w:pPr>
      <w:r>
        <w:rPr>
          <w:rFonts w:hint="eastAsia"/>
          <w:lang w:val="zh-CN"/>
        </w:rPr>
        <w:t>略</w:t>
      </w:r>
    </w:p>
    <w:p w14:paraId="740FB85E" w14:textId="77777777" w:rsidR="004B4BDD" w:rsidRDefault="004B4BDD" w:rsidP="004B4BDD">
      <w:pPr>
        <w:rPr>
          <w:lang w:val="zh-CN"/>
        </w:rPr>
      </w:pPr>
    </w:p>
    <w:p w14:paraId="003333D2" w14:textId="77777777" w:rsidR="0007792D" w:rsidRDefault="0007792D" w:rsidP="0007792D">
      <w:pPr>
        <w:rPr>
          <w:lang w:val="zh-CN"/>
        </w:rPr>
      </w:pPr>
    </w:p>
    <w:p w14:paraId="5A24F894" w14:textId="77777777" w:rsidR="00AF4896" w:rsidRDefault="00AF4896" w:rsidP="00AF4896">
      <w:pPr>
        <w:rPr>
          <w:lang w:val="zh-CN"/>
        </w:rPr>
      </w:pPr>
    </w:p>
    <w:p w14:paraId="6D126C64" w14:textId="77777777" w:rsidR="004A658C" w:rsidRDefault="004A658C" w:rsidP="004A658C">
      <w:pPr>
        <w:rPr>
          <w:lang w:val="zh-CN"/>
        </w:rPr>
      </w:pPr>
    </w:p>
    <w:p w14:paraId="73D2BDD7" w14:textId="77777777" w:rsidR="00410712" w:rsidRPr="0097746F" w:rsidRDefault="00410712" w:rsidP="00410712">
      <w:pPr>
        <w:rPr>
          <w:lang w:val="zh-CN"/>
        </w:rPr>
      </w:pPr>
    </w:p>
    <w:sectPr w:rsidR="00410712" w:rsidRPr="0097746F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84D36" w14:textId="77777777" w:rsidR="002372D8" w:rsidRDefault="002372D8">
      <w:pPr>
        <w:spacing w:line="240" w:lineRule="auto"/>
      </w:pPr>
      <w:r>
        <w:separator/>
      </w:r>
    </w:p>
  </w:endnote>
  <w:endnote w:type="continuationSeparator" w:id="0">
    <w:p w14:paraId="790ACD2C" w14:textId="77777777" w:rsidR="002372D8" w:rsidRDefault="00237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37629" w14:textId="77777777" w:rsidR="00661725" w:rsidRDefault="00661725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 wp14:anchorId="3921E707" wp14:editId="64A8C7B7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C9D4F" w14:textId="77777777" w:rsidR="002372D8" w:rsidRDefault="002372D8">
      <w:pPr>
        <w:spacing w:line="240" w:lineRule="auto"/>
      </w:pPr>
      <w:r>
        <w:separator/>
      </w:r>
    </w:p>
  </w:footnote>
  <w:footnote w:type="continuationSeparator" w:id="0">
    <w:p w14:paraId="05C3F0D1" w14:textId="77777777" w:rsidR="002372D8" w:rsidRDefault="00237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551EB" w14:textId="77777777" w:rsidR="00661725" w:rsidRDefault="00661725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B6A0C92" wp14:editId="5E713C44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3" name="图片 3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45A45"/>
    <w:multiLevelType w:val="hybridMultilevel"/>
    <w:tmpl w:val="5C1E6764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741543"/>
    <w:multiLevelType w:val="hybridMultilevel"/>
    <w:tmpl w:val="DD280438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375D48"/>
    <w:multiLevelType w:val="hybridMultilevel"/>
    <w:tmpl w:val="C2060922"/>
    <w:lvl w:ilvl="0" w:tplc="C8C8433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152601"/>
    <w:multiLevelType w:val="hybridMultilevel"/>
    <w:tmpl w:val="CECE7098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DB110B6"/>
    <w:multiLevelType w:val="hybridMultilevel"/>
    <w:tmpl w:val="03AE8C58"/>
    <w:lvl w:ilvl="0" w:tplc="B2B8DA9E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3ADC432E"/>
    <w:multiLevelType w:val="hybridMultilevel"/>
    <w:tmpl w:val="DA5C7B4C"/>
    <w:lvl w:ilvl="0" w:tplc="04090013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506F6E"/>
    <w:multiLevelType w:val="hybridMultilevel"/>
    <w:tmpl w:val="9B186E3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80FCF"/>
    <w:multiLevelType w:val="hybridMultilevel"/>
    <w:tmpl w:val="50A4202E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5672A52"/>
    <w:multiLevelType w:val="hybridMultilevel"/>
    <w:tmpl w:val="8380660A"/>
    <w:lvl w:ilvl="0" w:tplc="37D8B29C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8B145EF"/>
    <w:multiLevelType w:val="hybridMultilevel"/>
    <w:tmpl w:val="5ACCDBA4"/>
    <w:lvl w:ilvl="0" w:tplc="5A6EB47C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1D7488"/>
    <w:multiLevelType w:val="hybridMultilevel"/>
    <w:tmpl w:val="0D6680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8735BEB"/>
    <w:multiLevelType w:val="hybridMultilevel"/>
    <w:tmpl w:val="9C90B78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693327C3"/>
    <w:multiLevelType w:val="hybridMultilevel"/>
    <w:tmpl w:val="329AA662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0FF25B4"/>
    <w:multiLevelType w:val="hybridMultilevel"/>
    <w:tmpl w:val="6E2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5AC1529"/>
    <w:multiLevelType w:val="hybridMultilevel"/>
    <w:tmpl w:val="FD5AF230"/>
    <w:lvl w:ilvl="0" w:tplc="18C47CA2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plc="87A2F836">
      <w:start w:val="1"/>
      <w:numFmt w:val="decimal"/>
      <w:lvlText w:val="%2."/>
      <w:lvlJc w:val="left"/>
      <w:pPr>
        <w:ind w:left="578" w:hanging="15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E21434"/>
    <w:multiLevelType w:val="hybridMultilevel"/>
    <w:tmpl w:val="92DC9BAA"/>
    <w:lvl w:ilvl="0" w:tplc="7A60499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7A604990">
      <w:start w:val="1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7E7D42F9"/>
    <w:multiLevelType w:val="hybridMultilevel"/>
    <w:tmpl w:val="3F040B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2"/>
  </w:num>
  <w:num w:numId="5">
    <w:abstractNumId w:val="6"/>
  </w:num>
  <w:num w:numId="6">
    <w:abstractNumId w:val="13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3"/>
  </w:num>
  <w:num w:numId="12">
    <w:abstractNumId w:val="15"/>
  </w:num>
  <w:num w:numId="13">
    <w:abstractNumId w:val="16"/>
  </w:num>
  <w:num w:numId="14">
    <w:abstractNumId w:val="10"/>
  </w:num>
  <w:num w:numId="15">
    <w:abstractNumId w:val="7"/>
  </w:num>
  <w:num w:numId="16">
    <w:abstractNumId w:val="2"/>
  </w:num>
  <w:num w:numId="17">
    <w:abstractNumId w:val="17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4046"/>
    <w:rsid w:val="00021A43"/>
    <w:rsid w:val="0002280E"/>
    <w:rsid w:val="00023A29"/>
    <w:rsid w:val="00023C72"/>
    <w:rsid w:val="00026757"/>
    <w:rsid w:val="00031893"/>
    <w:rsid w:val="000375AF"/>
    <w:rsid w:val="00045A50"/>
    <w:rsid w:val="000578E9"/>
    <w:rsid w:val="00065177"/>
    <w:rsid w:val="0007792D"/>
    <w:rsid w:val="00077BBA"/>
    <w:rsid w:val="000E4046"/>
    <w:rsid w:val="000E4593"/>
    <w:rsid w:val="000F4EB2"/>
    <w:rsid w:val="000F59B0"/>
    <w:rsid w:val="000F5D2F"/>
    <w:rsid w:val="000F62A1"/>
    <w:rsid w:val="00100D7C"/>
    <w:rsid w:val="0010149B"/>
    <w:rsid w:val="001116C7"/>
    <w:rsid w:val="00113784"/>
    <w:rsid w:val="001230FE"/>
    <w:rsid w:val="00127627"/>
    <w:rsid w:val="00132FEB"/>
    <w:rsid w:val="00133A5C"/>
    <w:rsid w:val="00143C5E"/>
    <w:rsid w:val="00147F00"/>
    <w:rsid w:val="001502E4"/>
    <w:rsid w:val="00152D1E"/>
    <w:rsid w:val="00154486"/>
    <w:rsid w:val="001742A1"/>
    <w:rsid w:val="0017474A"/>
    <w:rsid w:val="00174752"/>
    <w:rsid w:val="001762F5"/>
    <w:rsid w:val="00184546"/>
    <w:rsid w:val="0018522E"/>
    <w:rsid w:val="00195107"/>
    <w:rsid w:val="00196304"/>
    <w:rsid w:val="001A12B7"/>
    <w:rsid w:val="001B0267"/>
    <w:rsid w:val="001C0992"/>
    <w:rsid w:val="001C4495"/>
    <w:rsid w:val="001D37D7"/>
    <w:rsid w:val="001D4DC6"/>
    <w:rsid w:val="001D673A"/>
    <w:rsid w:val="001E3751"/>
    <w:rsid w:val="001E3F7D"/>
    <w:rsid w:val="001F790F"/>
    <w:rsid w:val="00203578"/>
    <w:rsid w:val="00227B6A"/>
    <w:rsid w:val="00231E81"/>
    <w:rsid w:val="002372D8"/>
    <w:rsid w:val="00240857"/>
    <w:rsid w:val="00257F9E"/>
    <w:rsid w:val="0027688B"/>
    <w:rsid w:val="00280A6E"/>
    <w:rsid w:val="00294177"/>
    <w:rsid w:val="002958FB"/>
    <w:rsid w:val="00297F5E"/>
    <w:rsid w:val="002A5D9B"/>
    <w:rsid w:val="002A68D4"/>
    <w:rsid w:val="002B44DB"/>
    <w:rsid w:val="002B799C"/>
    <w:rsid w:val="002C2A94"/>
    <w:rsid w:val="002C2B80"/>
    <w:rsid w:val="002C2EAE"/>
    <w:rsid w:val="002C5F4F"/>
    <w:rsid w:val="002D0D66"/>
    <w:rsid w:val="002E1D1E"/>
    <w:rsid w:val="002E65B3"/>
    <w:rsid w:val="00300B86"/>
    <w:rsid w:val="00306C9D"/>
    <w:rsid w:val="00310732"/>
    <w:rsid w:val="003202B8"/>
    <w:rsid w:val="00321CD9"/>
    <w:rsid w:val="00324256"/>
    <w:rsid w:val="0032597E"/>
    <w:rsid w:val="0033446F"/>
    <w:rsid w:val="0033559B"/>
    <w:rsid w:val="00335BBF"/>
    <w:rsid w:val="003369A9"/>
    <w:rsid w:val="00342231"/>
    <w:rsid w:val="00345B59"/>
    <w:rsid w:val="003474FF"/>
    <w:rsid w:val="00347E92"/>
    <w:rsid w:val="00352C85"/>
    <w:rsid w:val="00354D10"/>
    <w:rsid w:val="003616B3"/>
    <w:rsid w:val="0036729F"/>
    <w:rsid w:val="00370828"/>
    <w:rsid w:val="0037269A"/>
    <w:rsid w:val="00381AD5"/>
    <w:rsid w:val="00382F43"/>
    <w:rsid w:val="00384ADE"/>
    <w:rsid w:val="003908CC"/>
    <w:rsid w:val="003A44C0"/>
    <w:rsid w:val="003A594E"/>
    <w:rsid w:val="003B0329"/>
    <w:rsid w:val="003B18B8"/>
    <w:rsid w:val="003C1464"/>
    <w:rsid w:val="003C1CB3"/>
    <w:rsid w:val="003C3228"/>
    <w:rsid w:val="003C590F"/>
    <w:rsid w:val="003D2F1B"/>
    <w:rsid w:val="003D3DC2"/>
    <w:rsid w:val="003D77F7"/>
    <w:rsid w:val="003E42BA"/>
    <w:rsid w:val="003E551A"/>
    <w:rsid w:val="003F0937"/>
    <w:rsid w:val="00402A92"/>
    <w:rsid w:val="00405ED4"/>
    <w:rsid w:val="00410712"/>
    <w:rsid w:val="00422752"/>
    <w:rsid w:val="00425B36"/>
    <w:rsid w:val="00426D36"/>
    <w:rsid w:val="004271DC"/>
    <w:rsid w:val="00430BA6"/>
    <w:rsid w:val="004316AB"/>
    <w:rsid w:val="00443B83"/>
    <w:rsid w:val="004535B7"/>
    <w:rsid w:val="00457A46"/>
    <w:rsid w:val="00460949"/>
    <w:rsid w:val="00466EC8"/>
    <w:rsid w:val="00471762"/>
    <w:rsid w:val="00475CFB"/>
    <w:rsid w:val="00477F7F"/>
    <w:rsid w:val="0048274D"/>
    <w:rsid w:val="00483119"/>
    <w:rsid w:val="00491FBA"/>
    <w:rsid w:val="00492148"/>
    <w:rsid w:val="004974E9"/>
    <w:rsid w:val="004A658C"/>
    <w:rsid w:val="004A7062"/>
    <w:rsid w:val="004A7365"/>
    <w:rsid w:val="004B4BDD"/>
    <w:rsid w:val="004B64BE"/>
    <w:rsid w:val="004C73D6"/>
    <w:rsid w:val="004E30F7"/>
    <w:rsid w:val="004E315E"/>
    <w:rsid w:val="004E51EA"/>
    <w:rsid w:val="004F0014"/>
    <w:rsid w:val="004F241E"/>
    <w:rsid w:val="005036A5"/>
    <w:rsid w:val="00506070"/>
    <w:rsid w:val="00522AF1"/>
    <w:rsid w:val="005256D8"/>
    <w:rsid w:val="005259AA"/>
    <w:rsid w:val="00546ADF"/>
    <w:rsid w:val="00547E83"/>
    <w:rsid w:val="0055177B"/>
    <w:rsid w:val="005520F4"/>
    <w:rsid w:val="00552DDF"/>
    <w:rsid w:val="00561DA0"/>
    <w:rsid w:val="00562E74"/>
    <w:rsid w:val="00563A40"/>
    <w:rsid w:val="00563F41"/>
    <w:rsid w:val="0057053A"/>
    <w:rsid w:val="005A1875"/>
    <w:rsid w:val="005A6265"/>
    <w:rsid w:val="005A6FA5"/>
    <w:rsid w:val="005B01F1"/>
    <w:rsid w:val="005B411C"/>
    <w:rsid w:val="005B4DA0"/>
    <w:rsid w:val="005B7574"/>
    <w:rsid w:val="005C0BBE"/>
    <w:rsid w:val="005C5DCC"/>
    <w:rsid w:val="005C5F68"/>
    <w:rsid w:val="005D12D2"/>
    <w:rsid w:val="005D2626"/>
    <w:rsid w:val="005E31D7"/>
    <w:rsid w:val="005E5C56"/>
    <w:rsid w:val="00603EB7"/>
    <w:rsid w:val="00606262"/>
    <w:rsid w:val="006167B2"/>
    <w:rsid w:val="00617C8F"/>
    <w:rsid w:val="00631046"/>
    <w:rsid w:val="0063327D"/>
    <w:rsid w:val="006355BC"/>
    <w:rsid w:val="00654326"/>
    <w:rsid w:val="00655C43"/>
    <w:rsid w:val="00661725"/>
    <w:rsid w:val="006636A3"/>
    <w:rsid w:val="00673228"/>
    <w:rsid w:val="00674C00"/>
    <w:rsid w:val="006756BA"/>
    <w:rsid w:val="006A3959"/>
    <w:rsid w:val="006B001D"/>
    <w:rsid w:val="006B1757"/>
    <w:rsid w:val="006B5617"/>
    <w:rsid w:val="006B7E4E"/>
    <w:rsid w:val="006C62E3"/>
    <w:rsid w:val="006D3C7A"/>
    <w:rsid w:val="00702D91"/>
    <w:rsid w:val="00702E29"/>
    <w:rsid w:val="00703DBF"/>
    <w:rsid w:val="00705EA6"/>
    <w:rsid w:val="00706B6E"/>
    <w:rsid w:val="00707BC7"/>
    <w:rsid w:val="00711C43"/>
    <w:rsid w:val="00723803"/>
    <w:rsid w:val="007310CC"/>
    <w:rsid w:val="00741CF3"/>
    <w:rsid w:val="00742142"/>
    <w:rsid w:val="00746034"/>
    <w:rsid w:val="00753E82"/>
    <w:rsid w:val="00765CC5"/>
    <w:rsid w:val="0077237C"/>
    <w:rsid w:val="00787231"/>
    <w:rsid w:val="007A3933"/>
    <w:rsid w:val="007A4B26"/>
    <w:rsid w:val="007C0984"/>
    <w:rsid w:val="007D48E9"/>
    <w:rsid w:val="007D66FF"/>
    <w:rsid w:val="007E1E60"/>
    <w:rsid w:val="007F0C53"/>
    <w:rsid w:val="007F64FC"/>
    <w:rsid w:val="00811804"/>
    <w:rsid w:val="0081607D"/>
    <w:rsid w:val="00817051"/>
    <w:rsid w:val="008226B4"/>
    <w:rsid w:val="00826BB1"/>
    <w:rsid w:val="00826DD5"/>
    <w:rsid w:val="0082703F"/>
    <w:rsid w:val="00827D68"/>
    <w:rsid w:val="00832FBA"/>
    <w:rsid w:val="00843869"/>
    <w:rsid w:val="0084583B"/>
    <w:rsid w:val="00847042"/>
    <w:rsid w:val="00855538"/>
    <w:rsid w:val="008615B6"/>
    <w:rsid w:val="00864DB7"/>
    <w:rsid w:val="008704AF"/>
    <w:rsid w:val="00872EC0"/>
    <w:rsid w:val="008746D6"/>
    <w:rsid w:val="00877ECB"/>
    <w:rsid w:val="00882AFC"/>
    <w:rsid w:val="00886222"/>
    <w:rsid w:val="00893BD8"/>
    <w:rsid w:val="0089435E"/>
    <w:rsid w:val="0089567E"/>
    <w:rsid w:val="008A3F50"/>
    <w:rsid w:val="008A5629"/>
    <w:rsid w:val="008B1019"/>
    <w:rsid w:val="008B2B1C"/>
    <w:rsid w:val="008B2BD7"/>
    <w:rsid w:val="008C5404"/>
    <w:rsid w:val="008D269B"/>
    <w:rsid w:val="008D6DB7"/>
    <w:rsid w:val="008E2A1C"/>
    <w:rsid w:val="008F4FE8"/>
    <w:rsid w:val="008F54A6"/>
    <w:rsid w:val="00904C39"/>
    <w:rsid w:val="00911FC4"/>
    <w:rsid w:val="00923A88"/>
    <w:rsid w:val="009252D1"/>
    <w:rsid w:val="00927047"/>
    <w:rsid w:val="00933617"/>
    <w:rsid w:val="009524A5"/>
    <w:rsid w:val="00953866"/>
    <w:rsid w:val="0096019F"/>
    <w:rsid w:val="00960905"/>
    <w:rsid w:val="009663FA"/>
    <w:rsid w:val="00970ECA"/>
    <w:rsid w:val="00973FBC"/>
    <w:rsid w:val="0097746F"/>
    <w:rsid w:val="00987E48"/>
    <w:rsid w:val="00991EA9"/>
    <w:rsid w:val="009925BF"/>
    <w:rsid w:val="00993DE1"/>
    <w:rsid w:val="009A51D4"/>
    <w:rsid w:val="009A6268"/>
    <w:rsid w:val="009A719C"/>
    <w:rsid w:val="009B147D"/>
    <w:rsid w:val="009B44F9"/>
    <w:rsid w:val="009B7BE7"/>
    <w:rsid w:val="009C75D5"/>
    <w:rsid w:val="009D071E"/>
    <w:rsid w:val="009D2C95"/>
    <w:rsid w:val="009E2BC4"/>
    <w:rsid w:val="009E3D11"/>
    <w:rsid w:val="009E74FB"/>
    <w:rsid w:val="009E788A"/>
    <w:rsid w:val="009F03F1"/>
    <w:rsid w:val="009F3B21"/>
    <w:rsid w:val="00A072EC"/>
    <w:rsid w:val="00A07B7A"/>
    <w:rsid w:val="00A21052"/>
    <w:rsid w:val="00A22B2B"/>
    <w:rsid w:val="00A26882"/>
    <w:rsid w:val="00A30D74"/>
    <w:rsid w:val="00A35D51"/>
    <w:rsid w:val="00A42409"/>
    <w:rsid w:val="00A54CBB"/>
    <w:rsid w:val="00A57EEE"/>
    <w:rsid w:val="00A60E24"/>
    <w:rsid w:val="00A653E6"/>
    <w:rsid w:val="00A744C9"/>
    <w:rsid w:val="00A80F79"/>
    <w:rsid w:val="00A85E85"/>
    <w:rsid w:val="00A91B41"/>
    <w:rsid w:val="00A9271D"/>
    <w:rsid w:val="00AA46AD"/>
    <w:rsid w:val="00AA704B"/>
    <w:rsid w:val="00AB0407"/>
    <w:rsid w:val="00AB0B81"/>
    <w:rsid w:val="00AB28CF"/>
    <w:rsid w:val="00AB3E3F"/>
    <w:rsid w:val="00AB502D"/>
    <w:rsid w:val="00AB551A"/>
    <w:rsid w:val="00AC0169"/>
    <w:rsid w:val="00AC7657"/>
    <w:rsid w:val="00AD14E7"/>
    <w:rsid w:val="00AD546E"/>
    <w:rsid w:val="00AD62DC"/>
    <w:rsid w:val="00AE06BC"/>
    <w:rsid w:val="00AE22F4"/>
    <w:rsid w:val="00AE352C"/>
    <w:rsid w:val="00AF4896"/>
    <w:rsid w:val="00AF54E7"/>
    <w:rsid w:val="00B038E2"/>
    <w:rsid w:val="00B14463"/>
    <w:rsid w:val="00B14B51"/>
    <w:rsid w:val="00B24198"/>
    <w:rsid w:val="00B26D34"/>
    <w:rsid w:val="00B35940"/>
    <w:rsid w:val="00B41C11"/>
    <w:rsid w:val="00B47380"/>
    <w:rsid w:val="00B47954"/>
    <w:rsid w:val="00B5059F"/>
    <w:rsid w:val="00B51DF4"/>
    <w:rsid w:val="00B62240"/>
    <w:rsid w:val="00B7037B"/>
    <w:rsid w:val="00B74427"/>
    <w:rsid w:val="00B74CE6"/>
    <w:rsid w:val="00B75160"/>
    <w:rsid w:val="00B75B54"/>
    <w:rsid w:val="00B83FE0"/>
    <w:rsid w:val="00B90972"/>
    <w:rsid w:val="00B9484B"/>
    <w:rsid w:val="00B96C5E"/>
    <w:rsid w:val="00BA04FA"/>
    <w:rsid w:val="00BA1534"/>
    <w:rsid w:val="00BA35E7"/>
    <w:rsid w:val="00BA394B"/>
    <w:rsid w:val="00BB4AAD"/>
    <w:rsid w:val="00BB7D7C"/>
    <w:rsid w:val="00BD2571"/>
    <w:rsid w:val="00BD3BB1"/>
    <w:rsid w:val="00BD7B58"/>
    <w:rsid w:val="00BF3D23"/>
    <w:rsid w:val="00C05FAB"/>
    <w:rsid w:val="00C061BD"/>
    <w:rsid w:val="00C068F7"/>
    <w:rsid w:val="00C137FE"/>
    <w:rsid w:val="00C26EA9"/>
    <w:rsid w:val="00C30059"/>
    <w:rsid w:val="00C33D53"/>
    <w:rsid w:val="00C35F4F"/>
    <w:rsid w:val="00C443A1"/>
    <w:rsid w:val="00C44CA0"/>
    <w:rsid w:val="00C55C21"/>
    <w:rsid w:val="00C55E43"/>
    <w:rsid w:val="00C617AE"/>
    <w:rsid w:val="00C7494D"/>
    <w:rsid w:val="00C9237A"/>
    <w:rsid w:val="00CA2BB4"/>
    <w:rsid w:val="00CA3D7F"/>
    <w:rsid w:val="00CB5E46"/>
    <w:rsid w:val="00CB6F8F"/>
    <w:rsid w:val="00CC7220"/>
    <w:rsid w:val="00CD6899"/>
    <w:rsid w:val="00CE27A1"/>
    <w:rsid w:val="00CE31BE"/>
    <w:rsid w:val="00D03736"/>
    <w:rsid w:val="00D03751"/>
    <w:rsid w:val="00D07733"/>
    <w:rsid w:val="00D07F00"/>
    <w:rsid w:val="00D12B5E"/>
    <w:rsid w:val="00D228D8"/>
    <w:rsid w:val="00D23E81"/>
    <w:rsid w:val="00D25A58"/>
    <w:rsid w:val="00D35D73"/>
    <w:rsid w:val="00D378F7"/>
    <w:rsid w:val="00D4066A"/>
    <w:rsid w:val="00D4279B"/>
    <w:rsid w:val="00D43064"/>
    <w:rsid w:val="00D75014"/>
    <w:rsid w:val="00D752CA"/>
    <w:rsid w:val="00D812C1"/>
    <w:rsid w:val="00D81C14"/>
    <w:rsid w:val="00D84DE3"/>
    <w:rsid w:val="00D867FC"/>
    <w:rsid w:val="00D9439B"/>
    <w:rsid w:val="00D976AF"/>
    <w:rsid w:val="00DA0EF3"/>
    <w:rsid w:val="00DA1FD5"/>
    <w:rsid w:val="00DA3BC4"/>
    <w:rsid w:val="00DA514D"/>
    <w:rsid w:val="00DC4DD0"/>
    <w:rsid w:val="00DD745A"/>
    <w:rsid w:val="00DE4AA6"/>
    <w:rsid w:val="00E010B3"/>
    <w:rsid w:val="00E01A32"/>
    <w:rsid w:val="00E02744"/>
    <w:rsid w:val="00E12790"/>
    <w:rsid w:val="00E162BD"/>
    <w:rsid w:val="00E17D46"/>
    <w:rsid w:val="00E425F2"/>
    <w:rsid w:val="00E509E1"/>
    <w:rsid w:val="00E50F44"/>
    <w:rsid w:val="00E52E83"/>
    <w:rsid w:val="00E53D88"/>
    <w:rsid w:val="00E559A5"/>
    <w:rsid w:val="00E60422"/>
    <w:rsid w:val="00E651FF"/>
    <w:rsid w:val="00E65FAD"/>
    <w:rsid w:val="00E66F0B"/>
    <w:rsid w:val="00E71DF2"/>
    <w:rsid w:val="00E80089"/>
    <w:rsid w:val="00E801D8"/>
    <w:rsid w:val="00E807E0"/>
    <w:rsid w:val="00E909AE"/>
    <w:rsid w:val="00E926C9"/>
    <w:rsid w:val="00EA0081"/>
    <w:rsid w:val="00EA6E88"/>
    <w:rsid w:val="00EB0B83"/>
    <w:rsid w:val="00EB7268"/>
    <w:rsid w:val="00EC2CA5"/>
    <w:rsid w:val="00EC7EAC"/>
    <w:rsid w:val="00ED411F"/>
    <w:rsid w:val="00EE5415"/>
    <w:rsid w:val="00EF4DC6"/>
    <w:rsid w:val="00EF5F3C"/>
    <w:rsid w:val="00F01F38"/>
    <w:rsid w:val="00F06DC9"/>
    <w:rsid w:val="00F17FFE"/>
    <w:rsid w:val="00F2744E"/>
    <w:rsid w:val="00F60660"/>
    <w:rsid w:val="00F60909"/>
    <w:rsid w:val="00F62AC3"/>
    <w:rsid w:val="00F66A1D"/>
    <w:rsid w:val="00F76409"/>
    <w:rsid w:val="00F77B4E"/>
    <w:rsid w:val="00F92BB3"/>
    <w:rsid w:val="00F94C85"/>
    <w:rsid w:val="00F955EA"/>
    <w:rsid w:val="00F963F2"/>
    <w:rsid w:val="00FA4684"/>
    <w:rsid w:val="00FB0256"/>
    <w:rsid w:val="00FB04FB"/>
    <w:rsid w:val="00FB0A8E"/>
    <w:rsid w:val="00FB1ADD"/>
    <w:rsid w:val="00FC65C6"/>
    <w:rsid w:val="00FD351E"/>
    <w:rsid w:val="00FF1CE9"/>
    <w:rsid w:val="00FF2F0C"/>
    <w:rsid w:val="00FF47DE"/>
    <w:rsid w:val="00FF72D3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8F0ED"/>
  <w15:docId w15:val="{50BFFEA0-7483-4ADC-AA26-B62F168F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table" w:styleId="a9">
    <w:name w:val="Table Grid"/>
    <w:basedOn w:val="a1"/>
    <w:uiPriority w:val="59"/>
    <w:rsid w:val="00D867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EC7EA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C7EA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C7EAC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7EA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C7EAC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136338-8D5A-4780-B3AF-5CE3EA29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2240</TotalTime>
  <Pages>7</Pages>
  <Words>367</Words>
  <Characters>2096</Characters>
  <Application>Microsoft Office Word</Application>
  <DocSecurity>0</DocSecurity>
  <Lines>17</Lines>
  <Paragraphs>4</Paragraphs>
  <ScaleCrop>false</ScaleCrop>
  <Company>Microsoft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RocketLi</cp:lastModifiedBy>
  <cp:revision>378</cp:revision>
  <dcterms:created xsi:type="dcterms:W3CDTF">2017-02-27T09:33:00Z</dcterms:created>
  <dcterms:modified xsi:type="dcterms:W3CDTF">2017-09-18T09:55:00Z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