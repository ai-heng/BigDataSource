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AAC0" w14:textId="77777777" w:rsidR="004A7365" w:rsidRDefault="004A7365">
      <w:pPr>
        <w:spacing w:line="276" w:lineRule="auto"/>
        <w:rPr>
          <w:lang w:val="zh-CN"/>
        </w:rPr>
      </w:pPr>
    </w:p>
    <w:p w14:paraId="4DC971FF" w14:textId="77777777" w:rsidR="004A7365" w:rsidRDefault="004A7365">
      <w:pPr>
        <w:spacing w:line="276" w:lineRule="auto"/>
        <w:rPr>
          <w:lang w:val="zh-CN"/>
        </w:rPr>
      </w:pPr>
    </w:p>
    <w:p w14:paraId="44273334" w14:textId="77777777" w:rsidR="004A7365" w:rsidRDefault="004A7365">
      <w:pPr>
        <w:spacing w:line="276" w:lineRule="auto"/>
        <w:rPr>
          <w:lang w:val="zh-CN"/>
        </w:rPr>
      </w:pPr>
    </w:p>
    <w:p w14:paraId="2EE43D7D" w14:textId="77777777" w:rsidR="004A7365" w:rsidRDefault="004A7365">
      <w:pPr>
        <w:spacing w:line="276" w:lineRule="auto"/>
        <w:rPr>
          <w:lang w:val="zh-CN"/>
        </w:rPr>
      </w:pPr>
    </w:p>
    <w:p w14:paraId="0517B7F6" w14:textId="77777777" w:rsidR="004A7365" w:rsidRDefault="004A7365">
      <w:pPr>
        <w:spacing w:line="276" w:lineRule="auto"/>
        <w:rPr>
          <w:lang w:val="zh-CN"/>
        </w:rPr>
      </w:pPr>
    </w:p>
    <w:p w14:paraId="79F8F9C8" w14:textId="77777777" w:rsidR="004A7365" w:rsidRDefault="004A7365">
      <w:pPr>
        <w:spacing w:line="276" w:lineRule="auto"/>
        <w:rPr>
          <w:lang w:val="zh-CN"/>
        </w:rPr>
      </w:pPr>
    </w:p>
    <w:p w14:paraId="5F936E4E" w14:textId="77777777" w:rsidR="004A7365" w:rsidRDefault="004A7365">
      <w:pPr>
        <w:spacing w:line="276" w:lineRule="auto"/>
        <w:rPr>
          <w:lang w:val="zh-CN"/>
        </w:rPr>
      </w:pPr>
    </w:p>
    <w:p w14:paraId="35FBA1E5" w14:textId="77777777"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17E95D3" w14:textId="77777777" w:rsidR="004A7365" w:rsidRDefault="004A7365">
      <w:pPr>
        <w:spacing w:line="276" w:lineRule="auto"/>
        <w:rPr>
          <w:lang w:val="zh-CN"/>
        </w:rPr>
      </w:pPr>
    </w:p>
    <w:p w14:paraId="40468C01" w14:textId="06437053" w:rsidR="00EF4DC6" w:rsidRDefault="00EF4DC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AB502D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1</w:t>
      </w:r>
      <w:r w:rsidR="00A53FEE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4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14:paraId="6D75DFB9" w14:textId="0C5A8046" w:rsidR="004A7365" w:rsidRPr="00EF4DC6" w:rsidRDefault="00A53FEE">
      <w:pPr>
        <w:spacing w:line="276" w:lineRule="auto"/>
        <w:jc w:val="center"/>
        <w:rPr>
          <w:rFonts w:ascii="方正姚体" w:eastAsia="方正姚体" w:hAnsi="方正姚体" w:cs="方正姚体" w:hint="eastAsia"/>
          <w:b/>
          <w:bCs/>
          <w:sz w:val="36"/>
          <w:szCs w:val="36"/>
          <w:lang w:val="zh-CN"/>
        </w:rPr>
      </w:pPr>
      <w:r>
        <w:rPr>
          <w:rFonts w:ascii="方正姚体" w:eastAsia="方正姚体" w:hAnsi="方正姚体" w:cs="方正姚体"/>
          <w:b/>
          <w:bCs/>
          <w:sz w:val="36"/>
          <w:szCs w:val="36"/>
        </w:rPr>
        <w:t>字节缓冲流</w:t>
      </w:r>
      <w:r w:rsidR="00D43064">
        <w:rPr>
          <w:rFonts w:ascii="方正姚体" w:eastAsia="方正姚体" w:hAnsi="方正姚体" w:cs="方正姚体"/>
          <w:b/>
          <w:bCs/>
          <w:sz w:val="36"/>
          <w:szCs w:val="36"/>
        </w:rPr>
        <w:t>、</w:t>
      </w: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转换流</w:t>
      </w:r>
      <w:r w:rsidR="00D07F00">
        <w:rPr>
          <w:rFonts w:ascii="方正姚体" w:eastAsia="方正姚体" w:hAnsi="方正姚体" w:cs="方正姚体"/>
          <w:b/>
          <w:bCs/>
          <w:sz w:val="36"/>
          <w:szCs w:val="36"/>
        </w:rPr>
        <w:t>、</w:t>
      </w: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字符流</w:t>
      </w:r>
    </w:p>
    <w:p w14:paraId="5E14A27C" w14:textId="77777777" w:rsidR="004A7365" w:rsidRDefault="004A7365">
      <w:pPr>
        <w:spacing w:line="276" w:lineRule="auto"/>
        <w:rPr>
          <w:lang w:val="zh-CN"/>
        </w:rPr>
      </w:pPr>
    </w:p>
    <w:p w14:paraId="58AA46A3" w14:textId="77777777" w:rsidR="004A7365" w:rsidRDefault="004A7365">
      <w:pPr>
        <w:spacing w:line="276" w:lineRule="auto"/>
        <w:rPr>
          <w:lang w:val="zh-CN"/>
        </w:rPr>
      </w:pPr>
    </w:p>
    <w:p w14:paraId="1764C205" w14:textId="77777777" w:rsidR="004A7365" w:rsidRDefault="004A7365">
      <w:pPr>
        <w:spacing w:line="276" w:lineRule="auto"/>
        <w:rPr>
          <w:lang w:val="zh-CN"/>
        </w:rPr>
      </w:pPr>
    </w:p>
    <w:p w14:paraId="0F73F563" w14:textId="77777777" w:rsidR="004A7365" w:rsidRDefault="004A7365">
      <w:pPr>
        <w:spacing w:line="276" w:lineRule="auto"/>
        <w:rPr>
          <w:lang w:val="zh-CN"/>
        </w:rPr>
      </w:pPr>
    </w:p>
    <w:p w14:paraId="6E9999F3" w14:textId="77777777" w:rsidR="004A7365" w:rsidRDefault="004A7365">
      <w:pPr>
        <w:spacing w:line="276" w:lineRule="auto"/>
        <w:rPr>
          <w:lang w:val="zh-CN"/>
        </w:rPr>
      </w:pPr>
    </w:p>
    <w:p w14:paraId="15B3E7F5" w14:textId="77777777" w:rsidR="004A7365" w:rsidRDefault="004A7365">
      <w:pPr>
        <w:spacing w:line="276" w:lineRule="auto"/>
        <w:rPr>
          <w:lang w:val="zh-CN"/>
        </w:rPr>
      </w:pPr>
    </w:p>
    <w:p w14:paraId="31D64C0A" w14:textId="77777777" w:rsidR="004A7365" w:rsidRDefault="004A7365">
      <w:pPr>
        <w:spacing w:line="276" w:lineRule="auto"/>
        <w:rPr>
          <w:lang w:val="zh-CN"/>
        </w:rPr>
      </w:pPr>
    </w:p>
    <w:p w14:paraId="052FF1A8" w14:textId="77777777" w:rsidR="004A7365" w:rsidRDefault="004A7365">
      <w:pPr>
        <w:spacing w:line="276" w:lineRule="auto"/>
        <w:rPr>
          <w:lang w:val="zh-CN"/>
        </w:rPr>
      </w:pPr>
    </w:p>
    <w:p w14:paraId="1B565B3A" w14:textId="77777777" w:rsidR="004A7365" w:rsidRDefault="004A7365">
      <w:pPr>
        <w:spacing w:line="276" w:lineRule="auto"/>
        <w:rPr>
          <w:lang w:val="zh-CN"/>
        </w:rPr>
      </w:pPr>
    </w:p>
    <w:p w14:paraId="5AF68574" w14:textId="77777777"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14:paraId="3E6A949F" w14:textId="77777777" w:rsidR="004A7365" w:rsidRDefault="004A7365">
      <w:pPr>
        <w:spacing w:line="276" w:lineRule="auto"/>
        <w:rPr>
          <w:lang w:val="zh-CN"/>
        </w:rPr>
      </w:pPr>
    </w:p>
    <w:p w14:paraId="19D47DAB" w14:textId="77777777" w:rsidR="004A7365" w:rsidRDefault="004A7365">
      <w:pPr>
        <w:spacing w:line="276" w:lineRule="auto"/>
        <w:rPr>
          <w:lang w:val="zh-CN"/>
        </w:rPr>
      </w:pPr>
    </w:p>
    <w:p w14:paraId="07E5BDCD" w14:textId="77777777"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13AF0930" w14:textId="77777777" w:rsidR="004A7365" w:rsidRDefault="004A7365">
      <w:pPr>
        <w:spacing w:line="276" w:lineRule="auto"/>
        <w:rPr>
          <w:lang w:val="zh-CN"/>
        </w:rPr>
      </w:pPr>
    </w:p>
    <w:p w14:paraId="3D003441" w14:textId="77777777" w:rsidR="004A7365" w:rsidRDefault="004A7365">
      <w:pPr>
        <w:spacing w:line="276" w:lineRule="auto"/>
        <w:rPr>
          <w:lang w:val="zh-CN"/>
        </w:rPr>
      </w:pPr>
    </w:p>
    <w:p w14:paraId="4BE175D5" w14:textId="77777777" w:rsidR="004A7365" w:rsidRDefault="004A7365">
      <w:pPr>
        <w:spacing w:line="276" w:lineRule="auto"/>
        <w:rPr>
          <w:lang w:val="zh-CN"/>
        </w:rPr>
      </w:pPr>
    </w:p>
    <w:p w14:paraId="23724C84" w14:textId="77777777" w:rsidR="004A7365" w:rsidRDefault="004A7365">
      <w:pPr>
        <w:spacing w:line="276" w:lineRule="auto"/>
        <w:rPr>
          <w:lang w:val="zh-CN"/>
        </w:rPr>
      </w:pPr>
    </w:p>
    <w:p w14:paraId="72EE1926" w14:textId="77777777" w:rsidR="004A7365" w:rsidRDefault="004A7365">
      <w:pPr>
        <w:spacing w:line="276" w:lineRule="auto"/>
        <w:rPr>
          <w:lang w:val="zh-CN"/>
        </w:rPr>
      </w:pPr>
    </w:p>
    <w:p w14:paraId="3347C5A9" w14:textId="77777777" w:rsidR="004A7365" w:rsidRDefault="004A7365">
      <w:pPr>
        <w:spacing w:line="276" w:lineRule="auto"/>
        <w:rPr>
          <w:lang w:val="zh-CN"/>
        </w:rPr>
      </w:pPr>
    </w:p>
    <w:p w14:paraId="6376ABCD" w14:textId="77777777" w:rsidR="00927047" w:rsidRDefault="00927047">
      <w:pPr>
        <w:spacing w:line="276" w:lineRule="auto"/>
        <w:rPr>
          <w:lang w:val="zh-CN"/>
        </w:rPr>
      </w:pPr>
    </w:p>
    <w:p w14:paraId="5AA9B548" w14:textId="77777777" w:rsidR="00927047" w:rsidRDefault="00927047">
      <w:pPr>
        <w:spacing w:line="276" w:lineRule="auto"/>
        <w:rPr>
          <w:lang w:val="zh-CN"/>
        </w:rPr>
      </w:pPr>
    </w:p>
    <w:p w14:paraId="3B9C74E1" w14:textId="77777777" w:rsidR="00927047" w:rsidRDefault="00927047">
      <w:pPr>
        <w:spacing w:line="276" w:lineRule="auto"/>
        <w:rPr>
          <w:lang w:val="zh-CN"/>
        </w:rPr>
      </w:pPr>
    </w:p>
    <w:p w14:paraId="7C3CC0E3" w14:textId="77777777" w:rsidR="00927047" w:rsidRDefault="00927047">
      <w:pPr>
        <w:spacing w:line="276" w:lineRule="auto"/>
        <w:rPr>
          <w:lang w:val="zh-CN"/>
        </w:rPr>
      </w:pPr>
    </w:p>
    <w:p w14:paraId="73E1C494" w14:textId="162F9299" w:rsidR="00483119" w:rsidRDefault="00F2744E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基础案例</w:t>
      </w:r>
    </w:p>
    <w:p w14:paraId="7C2EE24C" w14:textId="77777777" w:rsidR="000F4EB2" w:rsidRPr="0077237C" w:rsidRDefault="000F4EB2" w:rsidP="000F4E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 w14:paraId="2DAC6BAE" w14:textId="5068CFBE" w:rsidR="000F4EB2" w:rsidRDefault="000F4EB2" w:rsidP="000F4EB2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634E27">
        <w:rPr>
          <w:lang w:val="zh-CN"/>
        </w:rPr>
        <w:t>InputStreamReader OutputStreamWriter</w:t>
      </w:r>
      <w:r>
        <w:rPr>
          <w:rFonts w:hint="eastAsia"/>
          <w:lang w:val="zh-CN"/>
        </w:rPr>
        <w:t>】</w:t>
      </w:r>
    </w:p>
    <w:p w14:paraId="13802081" w14:textId="77777777" w:rsidR="00B50C6F" w:rsidRPr="00070B86" w:rsidRDefault="000F4EB2" w:rsidP="00070B86">
      <w:pPr>
        <w:pStyle w:val="a8"/>
        <w:numPr>
          <w:ilvl w:val="0"/>
          <w:numId w:val="6"/>
        </w:numPr>
        <w:ind w:firstLineChars="0"/>
      </w:pPr>
      <w:r w:rsidRPr="00070B86">
        <w:rPr>
          <w:rFonts w:hint="eastAsia"/>
          <w:lang w:val="zh-CN"/>
        </w:rPr>
        <w:t>需求说明：</w:t>
      </w:r>
      <w:r w:rsidR="00DC6FDC" w:rsidRPr="00070B86">
        <w:rPr>
          <w:rFonts w:hint="eastAsia"/>
        </w:rPr>
        <w:t>以</w:t>
      </w:r>
      <w:r w:rsidR="00DC6FDC" w:rsidRPr="00070B86">
        <w:rPr>
          <w:rFonts w:hint="eastAsia"/>
        </w:rPr>
        <w:t>UTF-8</w:t>
      </w:r>
      <w:r w:rsidR="00DC6FDC" w:rsidRPr="00070B86">
        <w:rPr>
          <w:rFonts w:hint="eastAsia"/>
        </w:rPr>
        <w:t>编码的格式写出</w:t>
      </w:r>
      <w:r w:rsidR="00DC6FDC" w:rsidRPr="00070B86">
        <w:rPr>
          <w:rFonts w:hint="eastAsia"/>
        </w:rPr>
        <w:t xml:space="preserve"> </w:t>
      </w:r>
      <w:r w:rsidR="00DC6FDC" w:rsidRPr="00070B86">
        <w:rPr>
          <w:rFonts w:hint="eastAsia"/>
        </w:rPr>
        <w:t>“你好”到文件中</w:t>
      </w:r>
      <w:r w:rsidR="00DC6FDC" w:rsidRPr="00070B86">
        <w:rPr>
          <w:rFonts w:hint="eastAsia"/>
        </w:rPr>
        <w:t xml:space="preserve">, </w:t>
      </w:r>
      <w:r w:rsidR="00DC6FDC" w:rsidRPr="00070B86">
        <w:rPr>
          <w:rFonts w:hint="eastAsia"/>
        </w:rPr>
        <w:t>并将数据正确的读取出来打印在控制台</w:t>
      </w:r>
    </w:p>
    <w:p w14:paraId="3F68C97C" w14:textId="77777777" w:rsidR="000F4EB2" w:rsidRDefault="000F4EB2" w:rsidP="000F4E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B96A5E6" w14:textId="37854AC2" w:rsidR="00B50C6F" w:rsidRPr="00C808AF" w:rsidRDefault="00DC6FDC" w:rsidP="00C808AF">
      <w:pPr>
        <w:pStyle w:val="a8"/>
        <w:numPr>
          <w:ilvl w:val="0"/>
          <w:numId w:val="2"/>
        </w:numPr>
        <w:ind w:firstLineChars="0"/>
      </w:pPr>
      <w:r w:rsidRPr="00C808AF">
        <w:rPr>
          <w:rFonts w:hint="eastAsia"/>
        </w:rPr>
        <w:t>创建</w:t>
      </w:r>
      <w:r w:rsidRPr="00C808AF">
        <w:rPr>
          <w:rFonts w:hint="eastAsia"/>
        </w:rPr>
        <w:t>OutputStreamWriter</w:t>
      </w:r>
      <w:r w:rsidRPr="00C808AF">
        <w:rPr>
          <w:rFonts w:hint="eastAsia"/>
        </w:rPr>
        <w:t>关联文件</w:t>
      </w:r>
      <w:r w:rsidRPr="00C808AF">
        <w:rPr>
          <w:rFonts w:hint="eastAsia"/>
        </w:rPr>
        <w:t xml:space="preserve">, </w:t>
      </w:r>
      <w:r w:rsidRPr="00C808AF">
        <w:rPr>
          <w:rFonts w:hint="eastAsia"/>
        </w:rPr>
        <w:t>并在构造方法中指定编码表</w:t>
      </w:r>
    </w:p>
    <w:p w14:paraId="4220EFE6" w14:textId="223A87BA" w:rsidR="00C808AF" w:rsidRDefault="000A724C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 w:rsidRPr="000A724C">
        <w:rPr>
          <w:rFonts w:hint="eastAsia"/>
        </w:rPr>
        <w:t>调用</w:t>
      </w:r>
      <w:r w:rsidRPr="000A724C">
        <w:rPr>
          <w:rFonts w:hint="eastAsia"/>
        </w:rPr>
        <w:t>writer</w:t>
      </w:r>
      <w:r w:rsidRPr="000A724C">
        <w:rPr>
          <w:rFonts w:hint="eastAsia"/>
        </w:rPr>
        <w:t>方法写出字符串</w:t>
      </w:r>
    </w:p>
    <w:p w14:paraId="5732CF9A" w14:textId="77777777" w:rsidR="000A724C" w:rsidRPr="000A724C" w:rsidRDefault="000A724C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 w:rsidRPr="000A724C">
        <w:rPr>
          <w:rFonts w:hint="eastAsia"/>
        </w:rPr>
        <w:t>创建</w:t>
      </w:r>
      <w:r w:rsidRPr="000A724C">
        <w:rPr>
          <w:rFonts w:hint="eastAsia"/>
        </w:rPr>
        <w:t>InputStreamReader</w:t>
      </w:r>
      <w:r w:rsidRPr="000A724C">
        <w:rPr>
          <w:rFonts w:hint="eastAsia"/>
        </w:rPr>
        <w:t>关联文件</w:t>
      </w:r>
      <w:r w:rsidRPr="000A724C">
        <w:rPr>
          <w:rFonts w:hint="eastAsia"/>
        </w:rPr>
        <w:t xml:space="preserve">, </w:t>
      </w:r>
      <w:r w:rsidRPr="000A724C">
        <w:rPr>
          <w:rFonts w:hint="eastAsia"/>
        </w:rPr>
        <w:t>并在构造方法中指定码表进行读取</w:t>
      </w:r>
    </w:p>
    <w:p w14:paraId="2FF49B41" w14:textId="552A3F33" w:rsidR="00B50C6F" w:rsidRPr="000A724C" w:rsidRDefault="000A724C" w:rsidP="000A724C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 xml:space="preserve"> </w:t>
      </w:r>
      <w:r w:rsidR="00DC6FDC" w:rsidRPr="000A724C">
        <w:rPr>
          <w:rFonts w:hint="eastAsia"/>
        </w:rPr>
        <w:t>调用</w:t>
      </w:r>
      <w:r w:rsidR="00DC6FDC" w:rsidRPr="000A724C">
        <w:rPr>
          <w:rFonts w:hint="eastAsia"/>
        </w:rPr>
        <w:t>read</w:t>
      </w:r>
      <w:r w:rsidR="00DC6FDC" w:rsidRPr="000A724C">
        <w:rPr>
          <w:rFonts w:hint="eastAsia"/>
        </w:rPr>
        <w:t>方法读取数据</w:t>
      </w:r>
      <w:r w:rsidR="00DC6FDC" w:rsidRPr="000A724C">
        <w:rPr>
          <w:rFonts w:hint="eastAsia"/>
        </w:rPr>
        <w:t xml:space="preserve">, </w:t>
      </w:r>
      <w:r w:rsidR="00DC6FDC" w:rsidRPr="000A724C">
        <w:rPr>
          <w:rFonts w:hint="eastAsia"/>
        </w:rPr>
        <w:t>打印在控制台</w:t>
      </w:r>
    </w:p>
    <w:p w14:paraId="623BD615" w14:textId="6AF8F708" w:rsidR="000F4EB2" w:rsidRPr="005C5FF3" w:rsidRDefault="000F4EB2" w:rsidP="000A724C">
      <w:pPr>
        <w:pStyle w:val="a8"/>
        <w:ind w:left="1260" w:firstLineChars="0" w:firstLine="0"/>
      </w:pPr>
    </w:p>
    <w:p w14:paraId="602B89C4" w14:textId="26BB620B" w:rsidR="00A744C9" w:rsidRPr="0077237C" w:rsidRDefault="00A744C9" w:rsidP="00A744C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 w14:paraId="015120AA" w14:textId="482F3FD2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CE74A6">
        <w:rPr>
          <w:lang w:val="zh-CN"/>
        </w:rPr>
        <w:t>BufferedReader</w:t>
      </w:r>
      <w:r w:rsidR="00412A88">
        <w:rPr>
          <w:rFonts w:hint="eastAsia"/>
          <w:lang w:val="zh-CN"/>
        </w:rPr>
        <w:t>、</w:t>
      </w:r>
      <w:r w:rsidR="00CE74A6">
        <w:rPr>
          <w:lang w:val="zh-CN"/>
        </w:rPr>
        <w:t>BufferedWriter</w:t>
      </w:r>
      <w:r>
        <w:rPr>
          <w:rFonts w:hint="eastAsia"/>
          <w:lang w:val="zh-CN"/>
        </w:rPr>
        <w:t>】</w:t>
      </w:r>
    </w:p>
    <w:p w14:paraId="205EC1EC" w14:textId="05AEBC5D" w:rsidR="00A744C9" w:rsidRPr="003520C5" w:rsidRDefault="003520C5" w:rsidP="003520C5">
      <w:pPr>
        <w:ind w:left="840"/>
        <w:rPr>
          <w:lang w:val="zh-CN"/>
        </w:rPr>
      </w:pPr>
      <w:r w:rsidRPr="003520C5">
        <w:rPr>
          <w:rFonts w:hint="eastAsia"/>
          <w:highlight w:val="lightGray"/>
          <w:lang w:val="zh-CN"/>
        </w:rPr>
        <w:t>一</w:t>
      </w:r>
      <w:r>
        <w:rPr>
          <w:rFonts w:hint="eastAsia"/>
          <w:highlight w:val="lightGray"/>
          <w:lang w:val="zh-CN"/>
        </w:rPr>
        <w:t>、</w:t>
      </w:r>
      <w:r w:rsidR="00A744C9" w:rsidRPr="003520C5">
        <w:rPr>
          <w:rFonts w:hint="eastAsia"/>
          <w:lang w:val="zh-CN"/>
        </w:rPr>
        <w:t>需求说明：</w:t>
      </w:r>
      <w:r w:rsidR="00E0786F" w:rsidRPr="00E0786F">
        <w:rPr>
          <w:rFonts w:hint="eastAsia"/>
          <w:lang w:val="zh-CN"/>
        </w:rPr>
        <w:t>字符缓冲区流的特殊功能复制</w:t>
      </w:r>
      <w:r w:rsidR="00E0786F" w:rsidRPr="00E0786F">
        <w:rPr>
          <w:rFonts w:hint="eastAsia"/>
          <w:lang w:val="zh-CN"/>
        </w:rPr>
        <w:t>Java</w:t>
      </w:r>
      <w:r w:rsidR="00E0786F" w:rsidRPr="00E0786F">
        <w:rPr>
          <w:rFonts w:hint="eastAsia"/>
          <w:lang w:val="zh-CN"/>
        </w:rPr>
        <w:t>文件</w:t>
      </w:r>
    </w:p>
    <w:p w14:paraId="6E423BFF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2BC478B" w14:textId="5B8191FE" w:rsidR="00412F1E" w:rsidRDefault="00E0786F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BufferedReader</w:t>
      </w:r>
      <w:r>
        <w:rPr>
          <w:rFonts w:hint="eastAsia"/>
          <w:lang w:val="zh-CN"/>
        </w:rPr>
        <w:t>输入流对象关联源文件</w:t>
      </w:r>
    </w:p>
    <w:p w14:paraId="132DDA5C" w14:textId="4AFA4702" w:rsidR="00E0786F" w:rsidRDefault="00E0786F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BufferedWriter</w:t>
      </w:r>
      <w:r>
        <w:rPr>
          <w:rFonts w:hint="eastAsia"/>
          <w:lang w:val="zh-CN"/>
        </w:rPr>
        <w:t>输出流对象关联目标文件</w:t>
      </w:r>
    </w:p>
    <w:p w14:paraId="14CAA008" w14:textId="24A0C736" w:rsidR="00E0786F" w:rsidRDefault="00E0786F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read</w:t>
      </w:r>
      <w:r>
        <w:rPr>
          <w:lang w:val="zh-CN"/>
        </w:rPr>
        <w:t>Line</w:t>
      </w:r>
      <w:r>
        <w:rPr>
          <w:rFonts w:hint="eastAsia"/>
          <w:lang w:val="zh-CN"/>
        </w:rPr>
        <w:t>方法不断的读取，只要不等于</w:t>
      </w:r>
      <w:r>
        <w:rPr>
          <w:rFonts w:hint="eastAsia"/>
          <w:lang w:val="zh-CN"/>
        </w:rPr>
        <w:t>null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说明没有读取完毕</w:t>
      </w:r>
    </w:p>
    <w:p w14:paraId="470732A4" w14:textId="2B5DBB4E" w:rsidR="00E0786F" w:rsidRDefault="00E0786F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writer</w:t>
      </w:r>
      <w:r>
        <w:rPr>
          <w:rFonts w:hint="eastAsia"/>
          <w:lang w:val="zh-CN"/>
        </w:rPr>
        <w:t>方法直接写出字符串，但是要加上</w:t>
      </w:r>
      <w:r>
        <w:rPr>
          <w:rFonts w:hint="eastAsia"/>
          <w:lang w:val="zh-CN"/>
        </w:rPr>
        <w:t>new</w:t>
      </w:r>
      <w:r>
        <w:rPr>
          <w:lang w:val="zh-CN"/>
        </w:rPr>
        <w:t>Line</w:t>
      </w:r>
      <w:r>
        <w:rPr>
          <w:rFonts w:hint="eastAsia"/>
          <w:lang w:val="zh-CN"/>
        </w:rPr>
        <w:t>方法手动换行</w:t>
      </w:r>
    </w:p>
    <w:p w14:paraId="45E7731B" w14:textId="3FAA82DD" w:rsidR="00E0786F" w:rsidRDefault="00E0786F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关闭流释放资源</w:t>
      </w:r>
    </w:p>
    <w:p w14:paraId="2A82F8CC" w14:textId="755999A0" w:rsidR="006E37EE" w:rsidRDefault="006E37EE" w:rsidP="006E37E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0967866A" w14:textId="072D8705" w:rsidR="006E37EE" w:rsidRDefault="006E37EE" w:rsidP="006E37EE">
      <w:pPr>
        <w:pStyle w:val="3"/>
        <w:rPr>
          <w:lang w:val="zh-CN"/>
        </w:rPr>
      </w:pPr>
      <w:r>
        <w:rPr>
          <w:rFonts w:hint="eastAsia"/>
          <w:lang w:val="zh-CN"/>
        </w:rPr>
        <w:t>训练描述【</w:t>
      </w:r>
      <w:r>
        <w:rPr>
          <w:rFonts w:hint="eastAsia"/>
          <w:lang w:val="zh-CN"/>
        </w:rPr>
        <w:t>BufferedReader BufferedWriter</w:t>
      </w:r>
      <w:r>
        <w:rPr>
          <w:rFonts w:hint="eastAsia"/>
          <w:lang w:val="zh-CN"/>
        </w:rPr>
        <w:t>】</w:t>
      </w:r>
    </w:p>
    <w:p w14:paraId="1FA77213" w14:textId="77777777" w:rsidR="006E37EE" w:rsidRDefault="006E37EE" w:rsidP="006E37EE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</w:t>
      </w:r>
    </w:p>
    <w:p w14:paraId="473BCFD9" w14:textId="75CFF6DD" w:rsidR="006E37EE" w:rsidRDefault="006E37EE" w:rsidP="006E37EE">
      <w:pPr>
        <w:pStyle w:val="a8"/>
        <w:numPr>
          <w:ilvl w:val="1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将集合中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对象的信息写入当前项目下的</w:t>
      </w:r>
      <w:r>
        <w:rPr>
          <w:rFonts w:hint="eastAsia"/>
          <w:lang w:val="zh-CN"/>
        </w:rPr>
        <w:t>stuInfo.txt</w:t>
      </w:r>
      <w:r>
        <w:rPr>
          <w:rFonts w:hint="eastAsia"/>
          <w:lang w:val="zh-CN"/>
        </w:rPr>
        <w:t>当中</w:t>
      </w:r>
    </w:p>
    <w:p w14:paraId="463E6812" w14:textId="6C30A83C" w:rsidR="006E37EE" w:rsidRDefault="006E37EE" w:rsidP="006E37EE">
      <w:pPr>
        <w:pStyle w:val="a8"/>
        <w:numPr>
          <w:ilvl w:val="1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再读取</w:t>
      </w:r>
      <w:r>
        <w:rPr>
          <w:lang w:val="zh-CN"/>
        </w:rPr>
        <w:t>stuInfo.txt</w:t>
      </w:r>
      <w:r>
        <w:rPr>
          <w:rFonts w:hint="eastAsia"/>
          <w:lang w:val="zh-CN"/>
        </w:rPr>
        <w:t>的内容到集合中，遍历集合打印数据</w:t>
      </w:r>
    </w:p>
    <w:p w14:paraId="624D5DA0" w14:textId="3678B2C7" w:rsidR="006E37EE" w:rsidRDefault="006E37EE" w:rsidP="006E37EE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补充说明：</w:t>
      </w:r>
    </w:p>
    <w:p w14:paraId="4F6F5B3A" w14:textId="3953106B" w:rsidR="006E37EE" w:rsidRDefault="006E37EE" w:rsidP="006E37EE">
      <w:pPr>
        <w:pStyle w:val="a8"/>
        <w:numPr>
          <w:ilvl w:val="1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写出信息的格式：</w:t>
      </w:r>
      <w:r>
        <w:rPr>
          <w:rFonts w:hint="eastAsia"/>
          <w:lang w:val="zh-CN"/>
        </w:rPr>
        <w:t xml:space="preserve"> </w:t>
      </w:r>
      <w:r w:rsidRPr="006E37EE">
        <w:rPr>
          <w:lang w:val="zh-CN"/>
        </w:rPr>
        <w:t>it001,</w:t>
      </w:r>
      <w:r w:rsidRPr="006E37EE">
        <w:rPr>
          <w:lang w:val="zh-CN"/>
        </w:rPr>
        <w:t>张曼玉</w:t>
      </w:r>
      <w:r w:rsidRPr="006E37EE">
        <w:rPr>
          <w:lang w:val="zh-CN"/>
        </w:rPr>
        <w:t>,35,</w:t>
      </w:r>
      <w:r w:rsidRPr="006E37EE">
        <w:rPr>
          <w:lang w:val="zh-CN"/>
        </w:rPr>
        <w:t>北京</w:t>
      </w:r>
    </w:p>
    <w:p w14:paraId="34CF82D0" w14:textId="60DC410E" w:rsidR="006E37EE" w:rsidRDefault="00A445AB" w:rsidP="006E37EE">
      <w:pPr>
        <w:pStyle w:val="a8"/>
        <w:numPr>
          <w:ilvl w:val="1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输出信息的格式：</w:t>
      </w:r>
      <w:r>
        <w:rPr>
          <w:rFonts w:hint="eastAsia"/>
          <w:lang w:val="zh-CN"/>
        </w:rPr>
        <w:t xml:space="preserve"> </w:t>
      </w:r>
      <w:r w:rsidRPr="006E37EE">
        <w:rPr>
          <w:lang w:val="zh-CN"/>
        </w:rPr>
        <w:t>it001,</w:t>
      </w:r>
      <w:r w:rsidRPr="006E37EE">
        <w:rPr>
          <w:lang w:val="zh-CN"/>
        </w:rPr>
        <w:t>张曼玉</w:t>
      </w:r>
      <w:r w:rsidRPr="006E37EE">
        <w:rPr>
          <w:lang w:val="zh-CN"/>
        </w:rPr>
        <w:t>,35,</w:t>
      </w:r>
      <w:r w:rsidRPr="006E37EE">
        <w:rPr>
          <w:lang w:val="zh-CN"/>
        </w:rPr>
        <w:t>北京</w:t>
      </w:r>
    </w:p>
    <w:p w14:paraId="5DD0A10B" w14:textId="465C7066" w:rsidR="000B71E3" w:rsidRDefault="000B71E3" w:rsidP="000B71E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0ABF469" w14:textId="40BA97CF" w:rsidR="000B71E3" w:rsidRDefault="000B71E3" w:rsidP="000B71E3">
      <w:pPr>
        <w:ind w:left="425"/>
        <w:rPr>
          <w:lang w:val="zh-CN"/>
        </w:rPr>
      </w:pPr>
      <w:r>
        <w:rPr>
          <w:rFonts w:hint="eastAsia"/>
          <w:lang w:val="zh-CN"/>
        </w:rPr>
        <w:t>分析：</w:t>
      </w:r>
    </w:p>
    <w:p w14:paraId="515EA894" w14:textId="3E67F97F" w:rsid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类，用于封装数据</w:t>
      </w:r>
    </w:p>
    <w:p w14:paraId="35DB56E7" w14:textId="723BE2A4" w:rsid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创建集合对象，将学生对象添加到集合中</w:t>
      </w:r>
    </w:p>
    <w:p w14:paraId="7E72A6BC" w14:textId="3A211E51" w:rsid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创建输出流对象关联</w:t>
      </w:r>
      <w:r>
        <w:rPr>
          <w:rFonts w:hint="eastAsia"/>
          <w:lang w:val="zh-CN"/>
        </w:rPr>
        <w:t>stuInfo.txt</w:t>
      </w:r>
      <w:r>
        <w:rPr>
          <w:rFonts w:hint="eastAsia"/>
          <w:lang w:val="zh-CN"/>
        </w:rPr>
        <w:t>文件</w:t>
      </w:r>
    </w:p>
    <w:p w14:paraId="2394E7B0" w14:textId="2C436061" w:rsid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遍历集合对象获取到每一个</w:t>
      </w:r>
      <w:r>
        <w:rPr>
          <w:rFonts w:hint="eastAsia"/>
          <w:lang w:val="zh-CN"/>
        </w:rPr>
        <w:t>Student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再用</w:t>
      </w:r>
      <w:r>
        <w:rPr>
          <w:rFonts w:hint="eastAsia"/>
          <w:lang w:val="zh-CN"/>
        </w:rPr>
        <w:t>String</w:t>
      </w:r>
      <w:r>
        <w:rPr>
          <w:lang w:val="zh-CN"/>
        </w:rPr>
        <w:t>Builder</w:t>
      </w:r>
      <w:r>
        <w:rPr>
          <w:rFonts w:hint="eastAsia"/>
          <w:lang w:val="zh-CN"/>
        </w:rPr>
        <w:t>拼接成指定的格式并写出</w:t>
      </w:r>
    </w:p>
    <w:p w14:paraId="2FD5355E" w14:textId="3271EE56" w:rsid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关闭输出流对象</w:t>
      </w:r>
    </w:p>
    <w:p w14:paraId="57D13A46" w14:textId="4FBBC8CD" w:rsid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Buffered</w:t>
      </w:r>
      <w:r>
        <w:rPr>
          <w:lang w:val="zh-CN"/>
        </w:rPr>
        <w:t>Reader</w:t>
      </w:r>
      <w:r>
        <w:rPr>
          <w:rFonts w:hint="eastAsia"/>
          <w:lang w:val="zh-CN"/>
        </w:rPr>
        <w:t>输入流对象关联</w:t>
      </w:r>
      <w:r>
        <w:rPr>
          <w:rFonts w:hint="eastAsia"/>
          <w:lang w:val="zh-CN"/>
        </w:rPr>
        <w:t>stuInfo.txt</w:t>
      </w:r>
      <w:r>
        <w:rPr>
          <w:lang w:val="zh-CN"/>
        </w:rPr>
        <w:t xml:space="preserve">, </w:t>
      </w:r>
      <w:r>
        <w:rPr>
          <w:rFonts w:hint="eastAsia"/>
          <w:lang w:val="zh-CN"/>
        </w:rPr>
        <w:t>因为有读取一行的方法</w:t>
      </w:r>
    </w:p>
    <w:p w14:paraId="6FA09258" w14:textId="028A2A37" w:rsid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创建集合对象用于存储读取到的</w:t>
      </w:r>
      <w:r>
        <w:rPr>
          <w:rFonts w:hint="eastAsia"/>
          <w:lang w:val="zh-CN"/>
        </w:rPr>
        <w:t>Student</w:t>
      </w:r>
      <w:r>
        <w:rPr>
          <w:lang w:val="zh-CN"/>
        </w:rPr>
        <w:t>(</w:t>
      </w:r>
      <w:r>
        <w:rPr>
          <w:rFonts w:hint="eastAsia"/>
          <w:lang w:val="zh-CN"/>
        </w:rPr>
        <w:t>也可以将原集合清空</w:t>
      </w:r>
      <w:r>
        <w:rPr>
          <w:lang w:val="zh-CN"/>
        </w:rPr>
        <w:t>)</w:t>
      </w:r>
    </w:p>
    <w:p w14:paraId="09822287" w14:textId="230BC251" w:rsid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将读取到的每一行数据通过</w:t>
      </w:r>
      <w:r>
        <w:rPr>
          <w:rFonts w:hint="eastAsia"/>
          <w:lang w:val="zh-CN"/>
        </w:rPr>
        <w:t>s</w:t>
      </w:r>
      <w:r>
        <w:rPr>
          <w:lang w:val="zh-CN"/>
        </w:rPr>
        <w:t>plit</w:t>
      </w:r>
      <w:r>
        <w:rPr>
          <w:rFonts w:hint="eastAsia"/>
          <w:lang w:val="zh-CN"/>
        </w:rPr>
        <w:t>方法切割，再将切割后的信息封装成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</w:t>
      </w:r>
    </w:p>
    <w:p w14:paraId="152A5F84" w14:textId="2F8E6389" w:rsid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将学生对象添加到集合中</w:t>
      </w:r>
    </w:p>
    <w:p w14:paraId="048D3A0B" w14:textId="7869605E" w:rsid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关闭输入流对象</w:t>
      </w:r>
    </w:p>
    <w:p w14:paraId="7DA2EB08" w14:textId="46A3A848" w:rsidR="000B71E3" w:rsidRPr="000B71E3" w:rsidRDefault="000B71E3" w:rsidP="000B71E3">
      <w:pPr>
        <w:pStyle w:val="a8"/>
        <w:numPr>
          <w:ilvl w:val="3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遍历集合并打印</w:t>
      </w:r>
    </w:p>
    <w:p w14:paraId="6E1E6F6A" w14:textId="61C747D5" w:rsidR="00B5059F" w:rsidRPr="00B7037B" w:rsidRDefault="00F2744E" w:rsidP="00B5059F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14:paraId="20A521EE" w14:textId="2579B5D5"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54326">
        <w:rPr>
          <w:rFonts w:hint="eastAsia"/>
          <w:lang w:val="zh-CN"/>
        </w:rPr>
        <w:t>1</w:t>
      </w:r>
    </w:p>
    <w:p w14:paraId="7A137B01" w14:textId="7059ED5B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547E83">
        <w:rPr>
          <w:rFonts w:hint="eastAsia"/>
          <w:lang w:val="zh-CN"/>
        </w:rPr>
        <w:t>：</w:t>
      </w:r>
    </w:p>
    <w:p w14:paraId="30103943" w14:textId="2D610B08" w:rsidR="00547E83" w:rsidRDefault="00547E83" w:rsidP="002372D8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分析</w:t>
      </w:r>
      <w:r>
        <w:rPr>
          <w:lang w:val="zh-CN"/>
        </w:rPr>
        <w:t>以下需求，</w:t>
      </w:r>
      <w:r>
        <w:rPr>
          <w:rFonts w:hint="eastAsia"/>
          <w:lang w:val="zh-CN"/>
        </w:rPr>
        <w:t>并</w:t>
      </w:r>
      <w:r>
        <w:rPr>
          <w:lang w:val="zh-CN"/>
        </w:rPr>
        <w:t>用代码实现：</w:t>
      </w:r>
      <w:r>
        <w:rPr>
          <w:lang w:val="zh-CN"/>
        </w:rPr>
        <w:t xml:space="preserve"> </w:t>
      </w:r>
    </w:p>
    <w:p w14:paraId="3BE8C7CB" w14:textId="285718BE" w:rsidR="000855EF" w:rsidRPr="000855EF" w:rsidRDefault="000855EF" w:rsidP="000855EF">
      <w:pPr>
        <w:pStyle w:val="a8"/>
        <w:autoSpaceDE w:val="0"/>
        <w:autoSpaceDN w:val="0"/>
        <w:adjustRightInd w:val="0"/>
        <w:spacing w:line="240" w:lineRule="auto"/>
        <w:ind w:left="1260"/>
        <w:jc w:val="left"/>
        <w:rPr>
          <w:lang w:val="zh-CN"/>
        </w:rPr>
      </w:pPr>
      <w:r w:rsidRPr="000855EF">
        <w:rPr>
          <w:rFonts w:hint="eastAsia"/>
          <w:lang w:val="zh-CN"/>
        </w:rPr>
        <w:t>实现一个验证码小程序，要求如下：</w:t>
      </w:r>
    </w:p>
    <w:p w14:paraId="6C459467" w14:textId="77777777" w:rsidR="000855EF" w:rsidRPr="000855EF" w:rsidRDefault="000855EF" w:rsidP="000855EF">
      <w:pPr>
        <w:pStyle w:val="a8"/>
        <w:autoSpaceDE w:val="0"/>
        <w:autoSpaceDN w:val="0"/>
        <w:adjustRightInd w:val="0"/>
        <w:spacing w:line="240" w:lineRule="auto"/>
        <w:ind w:left="1260"/>
        <w:jc w:val="left"/>
        <w:rPr>
          <w:lang w:val="zh-CN"/>
        </w:rPr>
      </w:pPr>
      <w:r w:rsidRPr="000855EF">
        <w:rPr>
          <w:rFonts w:hint="eastAsia"/>
          <w:lang w:val="zh-CN"/>
        </w:rPr>
        <w:tab/>
        <w:t xml:space="preserve">1. </w:t>
      </w:r>
      <w:r w:rsidRPr="000855EF">
        <w:rPr>
          <w:rFonts w:hint="eastAsia"/>
          <w:lang w:val="zh-CN"/>
        </w:rPr>
        <w:t>在项目根目录下新建一个文件：</w:t>
      </w:r>
      <w:r w:rsidRPr="000855EF">
        <w:rPr>
          <w:rFonts w:hint="eastAsia"/>
          <w:lang w:val="zh-CN"/>
        </w:rPr>
        <w:t>data.txt,</w:t>
      </w:r>
      <w:r w:rsidRPr="000855EF">
        <w:rPr>
          <w:rFonts w:hint="eastAsia"/>
          <w:lang w:val="zh-CN"/>
        </w:rPr>
        <w:t>键盘录入</w:t>
      </w:r>
      <w:r w:rsidRPr="000855EF">
        <w:rPr>
          <w:rFonts w:hint="eastAsia"/>
          <w:lang w:val="zh-CN"/>
        </w:rPr>
        <w:t>3</w:t>
      </w:r>
      <w:r w:rsidRPr="000855EF">
        <w:rPr>
          <w:rFonts w:hint="eastAsia"/>
          <w:lang w:val="zh-CN"/>
        </w:rPr>
        <w:t>个字符串验证码，并存入</w:t>
      </w:r>
      <w:r w:rsidRPr="000855EF">
        <w:rPr>
          <w:rFonts w:hint="eastAsia"/>
          <w:lang w:val="zh-CN"/>
        </w:rPr>
        <w:t>data.txt</w:t>
      </w:r>
      <w:r w:rsidRPr="000855EF">
        <w:rPr>
          <w:rFonts w:hint="eastAsia"/>
          <w:lang w:val="zh-CN"/>
        </w:rPr>
        <w:t>中，要求一个验证码占一行；</w:t>
      </w:r>
    </w:p>
    <w:p w14:paraId="12A5AD98" w14:textId="305D04DF" w:rsidR="008F6C2F" w:rsidRPr="008F6C2F" w:rsidRDefault="000855EF" w:rsidP="000855EF">
      <w:pPr>
        <w:pStyle w:val="a8"/>
        <w:autoSpaceDE w:val="0"/>
        <w:autoSpaceDN w:val="0"/>
        <w:adjustRightInd w:val="0"/>
        <w:spacing w:line="240" w:lineRule="auto"/>
        <w:ind w:left="1260" w:firstLineChars="0" w:firstLine="0"/>
        <w:jc w:val="left"/>
        <w:rPr>
          <w:lang w:val="zh-CN"/>
        </w:rPr>
      </w:pPr>
      <w:r>
        <w:rPr>
          <w:lang w:val="zh-CN"/>
        </w:rPr>
        <w:tab/>
      </w:r>
      <w:r w:rsidRPr="000855EF">
        <w:rPr>
          <w:rFonts w:hint="eastAsia"/>
          <w:lang w:val="zh-CN"/>
        </w:rPr>
        <w:tab/>
        <w:t xml:space="preserve">2. </w:t>
      </w:r>
      <w:r w:rsidRPr="000855EF">
        <w:rPr>
          <w:rFonts w:hint="eastAsia"/>
          <w:lang w:val="zh-CN"/>
        </w:rPr>
        <w:t>键盘录入一个需要被校验的验证码，如果输入的验证码在</w:t>
      </w:r>
      <w:r w:rsidRPr="000855EF">
        <w:rPr>
          <w:rFonts w:hint="eastAsia"/>
          <w:lang w:val="zh-CN"/>
        </w:rPr>
        <w:t>data.txt</w:t>
      </w:r>
      <w:r w:rsidRPr="000855EF">
        <w:rPr>
          <w:rFonts w:hint="eastAsia"/>
          <w:lang w:val="zh-CN"/>
        </w:rPr>
        <w:t>中存在：在控制台提示验证成功，如果不存在控制台提示验证失败</w:t>
      </w:r>
    </w:p>
    <w:p w14:paraId="4DAA2D7A" w14:textId="77777777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C473C08" w14:textId="74965A5C" w:rsidR="0038102C" w:rsidRDefault="008B4713" w:rsidP="0038102C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键盘录入三个验证码用字符串接收</w:t>
      </w:r>
    </w:p>
    <w:p w14:paraId="47156ED0" w14:textId="59111C81" w:rsidR="008B4713" w:rsidRDefault="008B4713" w:rsidP="0038102C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创建输出流对象关联</w:t>
      </w:r>
      <w:r>
        <w:rPr>
          <w:rFonts w:hint="eastAsia"/>
          <w:lang w:val="zh-CN"/>
        </w:rPr>
        <w:t>data.txt</w:t>
      </w:r>
    </w:p>
    <w:p w14:paraId="576F049F" w14:textId="7557A94D" w:rsidR="008B4713" w:rsidRDefault="008B4713" w:rsidP="0038102C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将三个验证码写入</w:t>
      </w:r>
      <w:r>
        <w:rPr>
          <w:lang w:val="zh-CN"/>
        </w:rPr>
        <w:t>data.txt</w:t>
      </w:r>
      <w:r>
        <w:rPr>
          <w:lang w:val="zh-CN"/>
        </w:rPr>
        <w:t>当中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关闭输出流</w:t>
      </w:r>
    </w:p>
    <w:p w14:paraId="52A8FCFF" w14:textId="644B8770" w:rsidR="008B4713" w:rsidRDefault="008B4713" w:rsidP="008B4713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键盘录入一个需要校验的验证码并用字符串接收</w:t>
      </w:r>
    </w:p>
    <w:p w14:paraId="4097B9AA" w14:textId="7F9B04A0" w:rsidR="008B4713" w:rsidRDefault="008B4713" w:rsidP="008B4713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创建输入流对象关联</w:t>
      </w:r>
      <w:r>
        <w:rPr>
          <w:lang w:val="zh-CN"/>
        </w:rPr>
        <w:t>data.txt</w:t>
      </w:r>
    </w:p>
    <w:p w14:paraId="790D7D76" w14:textId="08EF9BD4" w:rsidR="008B4713" w:rsidRDefault="008B4713" w:rsidP="008B4713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创建集合对象</w:t>
      </w:r>
    </w:p>
    <w:p w14:paraId="6B39C77D" w14:textId="5520EF6E" w:rsidR="008B4713" w:rsidRDefault="008B4713" w:rsidP="008B4713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读取</w:t>
      </w:r>
      <w:r>
        <w:rPr>
          <w:lang w:val="zh-CN"/>
        </w:rPr>
        <w:t xml:space="preserve">data.txt </w:t>
      </w:r>
      <w:r>
        <w:rPr>
          <w:lang w:val="zh-CN"/>
        </w:rPr>
        <w:t>将读取到的数据存储到集合中</w:t>
      </w:r>
    </w:p>
    <w:p w14:paraId="6B8E226E" w14:textId="52868F18" w:rsidR="008B4713" w:rsidRPr="008B4713" w:rsidRDefault="008B4713" w:rsidP="008B4713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使用集合调用</w:t>
      </w:r>
      <w:r w:rsidRPr="008B4713">
        <w:rPr>
          <w:lang w:val="zh-CN"/>
        </w:rPr>
        <w:t>contains</w:t>
      </w:r>
      <w:r w:rsidRPr="008B4713">
        <w:rPr>
          <w:lang w:val="zh-CN"/>
        </w:rPr>
        <w:t>方法</w:t>
      </w:r>
      <w:r w:rsidRPr="008B4713">
        <w:rPr>
          <w:rFonts w:hint="eastAsia"/>
          <w:lang w:val="zh-CN"/>
        </w:rPr>
        <w:t>,</w:t>
      </w:r>
      <w:r w:rsidRPr="008B4713">
        <w:rPr>
          <w:lang w:val="zh-CN"/>
        </w:rPr>
        <w:t xml:space="preserve"> </w:t>
      </w:r>
      <w:r w:rsidRPr="008B4713">
        <w:rPr>
          <w:lang w:val="zh-CN"/>
        </w:rPr>
        <w:t>将需要校验的字符串传入</w:t>
      </w:r>
    </w:p>
    <w:p w14:paraId="0F2C5F58" w14:textId="3B38ED0C" w:rsidR="008B4713" w:rsidRPr="008B4713" w:rsidRDefault="008B4713" w:rsidP="008B4713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8B4713">
        <w:rPr>
          <w:lang w:val="zh-CN"/>
        </w:rPr>
        <w:t>根据返回的结果</w:t>
      </w:r>
      <w:r w:rsidRPr="008B4713">
        <w:rPr>
          <w:rFonts w:hint="eastAsia"/>
          <w:lang w:val="zh-CN"/>
        </w:rPr>
        <w:t>,</w:t>
      </w:r>
      <w:r w:rsidRPr="008B4713">
        <w:rPr>
          <w:lang w:val="zh-CN"/>
        </w:rPr>
        <w:t xml:space="preserve"> </w:t>
      </w:r>
      <w:r w:rsidRPr="008B4713">
        <w:rPr>
          <w:lang w:val="zh-CN"/>
        </w:rPr>
        <w:t>打印是否存在</w:t>
      </w:r>
    </w:p>
    <w:p w14:paraId="247C3286" w14:textId="0F91AAE8" w:rsidR="001C0992" w:rsidRPr="0077237C" w:rsidRDefault="001C0992" w:rsidP="001C099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00B86">
        <w:rPr>
          <w:rFonts w:hint="eastAsia"/>
          <w:lang w:val="zh-CN"/>
        </w:rPr>
        <w:t>2</w:t>
      </w:r>
    </w:p>
    <w:p w14:paraId="7D851BBC" w14:textId="499566FC" w:rsidR="001C0992" w:rsidRDefault="001C0992" w:rsidP="001C099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633AFA48" w14:textId="77777777" w:rsidR="00E03717" w:rsidRPr="00E03717" w:rsidRDefault="00492148" w:rsidP="00E03717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205901">
        <w:rPr>
          <w:rFonts w:hint="eastAsia"/>
          <w:lang w:val="zh-CN"/>
        </w:rPr>
        <w:t>需求分析</w:t>
      </w:r>
      <w:r w:rsidRPr="00205901">
        <w:rPr>
          <w:lang w:val="zh-CN"/>
        </w:rPr>
        <w:t>：</w:t>
      </w:r>
      <w:r w:rsidR="00E03717" w:rsidRPr="00E03717">
        <w:rPr>
          <w:rFonts w:hint="eastAsia"/>
          <w:lang w:val="zh-CN"/>
        </w:rPr>
        <w:t>1.</w:t>
      </w:r>
      <w:r w:rsidR="00E03717" w:rsidRPr="00E03717">
        <w:rPr>
          <w:rFonts w:hint="eastAsia"/>
          <w:lang w:val="zh-CN"/>
        </w:rPr>
        <w:t>项目根目录下建立文件：</w:t>
      </w:r>
      <w:r w:rsidR="00E03717" w:rsidRPr="00E03717">
        <w:rPr>
          <w:rFonts w:hint="eastAsia"/>
          <w:lang w:val="zh-CN"/>
        </w:rPr>
        <w:t xml:space="preserve"> user.txt</w:t>
      </w:r>
      <w:r w:rsidR="00E03717" w:rsidRPr="00E03717">
        <w:rPr>
          <w:rFonts w:hint="eastAsia"/>
          <w:lang w:val="zh-CN"/>
        </w:rPr>
        <w:t>，文件中存放用户名和登录密码，格式：用户名，密码</w:t>
      </w:r>
      <w:r w:rsidR="00E03717" w:rsidRPr="00E03717">
        <w:rPr>
          <w:rFonts w:hint="eastAsia"/>
          <w:lang w:val="zh-CN"/>
        </w:rPr>
        <w:t>,</w:t>
      </w:r>
      <w:r w:rsidR="00E03717" w:rsidRPr="00E03717">
        <w:rPr>
          <w:rFonts w:hint="eastAsia"/>
          <w:lang w:val="zh-CN"/>
        </w:rPr>
        <w:t>如：</w:t>
      </w:r>
      <w:r w:rsidR="00E03717" w:rsidRPr="00E03717">
        <w:rPr>
          <w:rFonts w:hint="eastAsia"/>
          <w:lang w:val="zh-CN"/>
        </w:rPr>
        <w:t>aaa,123</w:t>
      </w:r>
      <w:r w:rsidR="00E03717" w:rsidRPr="00E03717">
        <w:rPr>
          <w:rFonts w:hint="eastAsia"/>
          <w:lang w:val="zh-CN"/>
        </w:rPr>
        <w:t>；</w:t>
      </w:r>
    </w:p>
    <w:p w14:paraId="68A08461" w14:textId="5756D24C" w:rsidR="00E03717" w:rsidRPr="00E03717" w:rsidRDefault="00E03717" w:rsidP="00E03717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E03717">
        <w:rPr>
          <w:rFonts w:hint="eastAsia"/>
          <w:lang w:val="zh-CN"/>
        </w:rPr>
        <w:tab/>
      </w:r>
      <w:r>
        <w:rPr>
          <w:lang w:val="zh-CN"/>
        </w:rPr>
        <w:tab/>
        <w:t xml:space="preserve">  </w:t>
      </w:r>
      <w:r w:rsidRPr="00E03717">
        <w:rPr>
          <w:rFonts w:hint="eastAsia"/>
          <w:lang w:val="zh-CN"/>
        </w:rPr>
        <w:t>2. user.txt</w:t>
      </w:r>
      <w:r w:rsidRPr="00E03717">
        <w:rPr>
          <w:rFonts w:hint="eastAsia"/>
          <w:lang w:val="zh-CN"/>
        </w:rPr>
        <w:t>文件中初始存放的用户信息有如下：</w:t>
      </w:r>
    </w:p>
    <w:p w14:paraId="7103707A" w14:textId="30E09B7A" w:rsidR="00E03717" w:rsidRPr="00E03717" w:rsidRDefault="00E03717" w:rsidP="00E03717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E03717">
        <w:rPr>
          <w:lang w:val="zh-CN"/>
        </w:rPr>
        <w:tab/>
      </w:r>
      <w:r w:rsidRPr="00E03717">
        <w:rPr>
          <w:lang w:val="zh-CN"/>
        </w:rPr>
        <w:tab/>
      </w:r>
      <w:r>
        <w:rPr>
          <w:lang w:val="zh-CN"/>
        </w:rPr>
        <w:tab/>
      </w:r>
      <w:r w:rsidRPr="00E03717">
        <w:rPr>
          <w:lang w:val="zh-CN"/>
        </w:rPr>
        <w:t>jack,123</w:t>
      </w:r>
    </w:p>
    <w:p w14:paraId="2BFEE019" w14:textId="33B95ECE" w:rsidR="00E03717" w:rsidRPr="00E03717" w:rsidRDefault="00E03717" w:rsidP="00E03717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E03717">
        <w:rPr>
          <w:lang w:val="zh-CN"/>
        </w:rPr>
        <w:tab/>
      </w:r>
      <w:r w:rsidRPr="00E03717">
        <w:rPr>
          <w:lang w:val="zh-CN"/>
        </w:rPr>
        <w:tab/>
      </w:r>
      <w:r>
        <w:rPr>
          <w:lang w:val="zh-CN"/>
        </w:rPr>
        <w:tab/>
      </w:r>
      <w:r w:rsidRPr="00E03717">
        <w:rPr>
          <w:lang w:val="zh-CN"/>
        </w:rPr>
        <w:t>rose,123</w:t>
      </w:r>
    </w:p>
    <w:p w14:paraId="6BE7E896" w14:textId="6976C340" w:rsidR="00E03717" w:rsidRPr="00E03717" w:rsidRDefault="00E03717" w:rsidP="00E03717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E03717">
        <w:rPr>
          <w:lang w:val="zh-CN"/>
        </w:rPr>
        <w:tab/>
      </w:r>
      <w:r w:rsidRPr="00E03717">
        <w:rPr>
          <w:lang w:val="zh-CN"/>
        </w:rPr>
        <w:tab/>
      </w:r>
      <w:r>
        <w:rPr>
          <w:lang w:val="zh-CN"/>
        </w:rPr>
        <w:tab/>
      </w:r>
      <w:r w:rsidRPr="00E03717">
        <w:rPr>
          <w:lang w:val="zh-CN"/>
        </w:rPr>
        <w:t>tom,123</w:t>
      </w:r>
    </w:p>
    <w:p w14:paraId="3AD2A39A" w14:textId="6A7E9ABD" w:rsidR="00E03717" w:rsidRPr="00E03717" w:rsidRDefault="00E03717" w:rsidP="00E03717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E03717">
        <w:rPr>
          <w:rFonts w:hint="eastAsia"/>
          <w:lang w:val="zh-CN"/>
        </w:rPr>
        <w:tab/>
      </w:r>
      <w:r>
        <w:rPr>
          <w:lang w:val="zh-CN"/>
        </w:rPr>
        <w:tab/>
        <w:t xml:space="preserve">  </w:t>
      </w:r>
      <w:r w:rsidRPr="00E03717">
        <w:rPr>
          <w:rFonts w:hint="eastAsia"/>
          <w:lang w:val="zh-CN"/>
        </w:rPr>
        <w:t>3.</w:t>
      </w:r>
      <w:r w:rsidRPr="00E03717">
        <w:rPr>
          <w:rFonts w:hint="eastAsia"/>
          <w:lang w:val="zh-CN"/>
        </w:rPr>
        <w:t>要求完成如下功能：</w:t>
      </w:r>
    </w:p>
    <w:p w14:paraId="3DDB0E02" w14:textId="214DED51" w:rsidR="00E03717" w:rsidRPr="00E03717" w:rsidRDefault="00E03717" w:rsidP="00E03717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E03717">
        <w:rPr>
          <w:rFonts w:hint="eastAsia"/>
          <w:lang w:val="zh-CN"/>
        </w:rPr>
        <w:tab/>
        <w:t xml:space="preserve"> </w:t>
      </w:r>
      <w:r>
        <w:rPr>
          <w:lang w:val="zh-CN"/>
        </w:rPr>
        <w:tab/>
      </w:r>
      <w:r>
        <w:rPr>
          <w:lang w:val="zh-CN"/>
        </w:rPr>
        <w:tab/>
      </w:r>
      <w:r w:rsidRPr="00E03717">
        <w:rPr>
          <w:rFonts w:hint="eastAsia"/>
          <w:lang w:val="zh-CN"/>
        </w:rPr>
        <w:t>程序运行时：控制台提示用户输入注册的用户名和密码；</w:t>
      </w:r>
    </w:p>
    <w:p w14:paraId="17B52C02" w14:textId="1FC9473D" w:rsidR="00E03717" w:rsidRPr="00E03717" w:rsidRDefault="00E03717" w:rsidP="00E03717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E03717">
        <w:rPr>
          <w:rFonts w:hint="eastAsia"/>
          <w:lang w:val="zh-CN"/>
        </w:rPr>
        <w:tab/>
        <w:t xml:space="preserve">   </w:t>
      </w:r>
      <w:r>
        <w:rPr>
          <w:lang w:val="zh-CN"/>
        </w:rPr>
        <w:tab/>
      </w:r>
      <w:r>
        <w:rPr>
          <w:lang w:val="zh-CN"/>
        </w:rPr>
        <w:tab/>
      </w:r>
      <w:r w:rsidRPr="00E03717">
        <w:rPr>
          <w:rFonts w:hint="eastAsia"/>
          <w:lang w:val="zh-CN"/>
        </w:rPr>
        <w:t>验证键盘录入的用户名跟</w:t>
      </w:r>
      <w:r w:rsidRPr="00E03717">
        <w:rPr>
          <w:rFonts w:hint="eastAsia"/>
          <w:lang w:val="zh-CN"/>
        </w:rPr>
        <w:t>user.txt</w:t>
      </w:r>
      <w:r w:rsidRPr="00E03717">
        <w:rPr>
          <w:rFonts w:hint="eastAsia"/>
          <w:lang w:val="zh-CN"/>
        </w:rPr>
        <w:t>中已注册的用户名是否重复：</w:t>
      </w:r>
    </w:p>
    <w:p w14:paraId="1C6614EE" w14:textId="52A4C212" w:rsidR="00E03717" w:rsidRPr="00E03717" w:rsidRDefault="00E03717" w:rsidP="00E03717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E03717">
        <w:rPr>
          <w:rFonts w:hint="eastAsia"/>
          <w:lang w:val="zh-CN"/>
        </w:rPr>
        <w:tab/>
        <w:t xml:space="preserve">   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 w:rsidRPr="00E03717">
        <w:rPr>
          <w:rFonts w:hint="eastAsia"/>
          <w:lang w:val="zh-CN"/>
        </w:rPr>
        <w:t>是：控制台提示：用户名已存在</w:t>
      </w:r>
    </w:p>
    <w:p w14:paraId="32C0FB97" w14:textId="6545B418" w:rsidR="00205901" w:rsidRDefault="00E03717" w:rsidP="00E03717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E03717">
        <w:rPr>
          <w:rFonts w:hint="eastAsia"/>
          <w:lang w:val="zh-CN"/>
        </w:rPr>
        <w:tab/>
        <w:t xml:space="preserve">   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 w:rsidRPr="00E03717">
        <w:rPr>
          <w:rFonts w:hint="eastAsia"/>
          <w:lang w:val="zh-CN"/>
        </w:rPr>
        <w:t>否：将键盘录入的用户名及密码写入</w:t>
      </w:r>
      <w:r w:rsidRPr="00E03717">
        <w:rPr>
          <w:rFonts w:hint="eastAsia"/>
          <w:lang w:val="zh-CN"/>
        </w:rPr>
        <w:t>user.txt</w:t>
      </w:r>
      <w:r w:rsidRPr="00E03717">
        <w:rPr>
          <w:rFonts w:hint="eastAsia"/>
          <w:lang w:val="zh-CN"/>
        </w:rPr>
        <w:t>文件，并在控制台提示：注册成功；</w:t>
      </w:r>
      <w:r>
        <w:rPr>
          <w:lang w:val="zh-CN"/>
        </w:rPr>
        <w:t xml:space="preserve"> </w:t>
      </w:r>
    </w:p>
    <w:p w14:paraId="45F76DCC" w14:textId="0651588A" w:rsidR="008226B4" w:rsidRPr="00205901" w:rsidRDefault="008226B4" w:rsidP="00205901">
      <w:pPr>
        <w:pStyle w:val="3"/>
        <w:rPr>
          <w:lang w:val="zh-CN"/>
        </w:rPr>
      </w:pPr>
      <w:r w:rsidRPr="00205901">
        <w:rPr>
          <w:rFonts w:hint="eastAsia"/>
          <w:lang w:val="zh-CN"/>
        </w:rPr>
        <w:t>作步骤描述</w:t>
      </w:r>
    </w:p>
    <w:p w14:paraId="5E738595" w14:textId="433F36AE" w:rsidR="002B3A71" w:rsidRDefault="00A622B5" w:rsidP="003502B9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键盘录入用户名和密码并用两个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变量接受</w:t>
      </w:r>
    </w:p>
    <w:p w14:paraId="6B2176E4" w14:textId="08A7FE70" w:rsidR="00A622B5" w:rsidRDefault="00A622B5" w:rsidP="003502B9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lang w:val="zh-CN"/>
        </w:rPr>
        <w:t>创建输入流对象关联</w:t>
      </w:r>
      <w:r>
        <w:rPr>
          <w:lang w:val="zh-CN"/>
        </w:rPr>
        <w:t>user.txt</w:t>
      </w:r>
    </w:p>
    <w:p w14:paraId="31F46A8A" w14:textId="49017AB9" w:rsidR="00A622B5" w:rsidRDefault="00A622B5" w:rsidP="003502B9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lang w:val="zh-CN"/>
        </w:rPr>
        <w:t>创建集合对象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用于存储读取到的数据</w:t>
      </w:r>
    </w:p>
    <w:p w14:paraId="58CDD53C" w14:textId="08330382" w:rsidR="00A622B5" w:rsidRDefault="00A622B5" w:rsidP="003502B9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lang w:val="zh-CN"/>
        </w:rPr>
        <w:t>定义</w:t>
      </w:r>
      <w:r>
        <w:rPr>
          <w:lang w:val="zh-CN"/>
        </w:rPr>
        <w:t>boolean</w:t>
      </w:r>
      <w:r>
        <w:rPr>
          <w:lang w:val="zh-CN"/>
        </w:rPr>
        <w:t>类型的标记</w:t>
      </w:r>
      <w:r>
        <w:rPr>
          <w:lang w:val="zh-CN"/>
        </w:rPr>
        <w:t>flag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假设键盘录入的用户名不存在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默认为</w:t>
      </w:r>
      <w:r>
        <w:rPr>
          <w:rFonts w:hint="eastAsia"/>
          <w:lang w:val="zh-CN"/>
        </w:rPr>
        <w:t>false</w:t>
      </w:r>
    </w:p>
    <w:p w14:paraId="37F3361D" w14:textId="3F45C377" w:rsidR="00A622B5" w:rsidRDefault="00A622B5" w:rsidP="00A622B5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lang w:val="zh-CN"/>
        </w:rPr>
        <w:t>遍历集合获取到每一个数据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数据是用户名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密码的字符串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思路不要乱</w:t>
      </w:r>
      <w:r>
        <w:rPr>
          <w:rFonts w:hint="eastAsia"/>
          <w:lang w:val="zh-CN"/>
        </w:rPr>
        <w:t>)</w:t>
      </w:r>
    </w:p>
    <w:p w14:paraId="72688F48" w14:textId="75B62149" w:rsidR="00A622B5" w:rsidRDefault="00A622B5" w:rsidP="00A622B5">
      <w:pPr>
        <w:pStyle w:val="a8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lang w:val="zh-CN"/>
        </w:rPr>
        <w:t>根据逗号切割当前字符串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获取字符串数组中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索引的用户名</w:t>
      </w:r>
    </w:p>
    <w:p w14:paraId="6727E81A" w14:textId="5D8AF7A9" w:rsidR="00A622B5" w:rsidRDefault="00A622B5" w:rsidP="00A622B5">
      <w:pPr>
        <w:pStyle w:val="a8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lang w:val="zh-CN"/>
        </w:rPr>
        <w:t>拿着键盘录入的用户名和切割后的用户名逐个对比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相同的话将</w:t>
      </w:r>
      <w:r>
        <w:rPr>
          <w:lang w:val="zh-CN"/>
        </w:rPr>
        <w:t>flag</w:t>
      </w:r>
      <w:r>
        <w:rPr>
          <w:lang w:val="zh-CN"/>
        </w:rPr>
        <w:t>改为</w:t>
      </w:r>
      <w:r>
        <w:rPr>
          <w:lang w:val="zh-CN"/>
        </w:rPr>
        <w:t>true</w:t>
      </w:r>
    </w:p>
    <w:p w14:paraId="374C00F6" w14:textId="7810AF02" w:rsidR="00A622B5" w:rsidRDefault="00A622B5" w:rsidP="00A622B5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lang w:val="zh-CN"/>
        </w:rPr>
        <w:t>判断</w:t>
      </w:r>
      <w:r>
        <w:rPr>
          <w:lang w:val="zh-CN"/>
        </w:rPr>
        <w:t>flag</w:t>
      </w:r>
    </w:p>
    <w:p w14:paraId="3316E879" w14:textId="4E5197F9" w:rsidR="00A622B5" w:rsidRDefault="00A622B5" w:rsidP="00A622B5">
      <w:pPr>
        <w:pStyle w:val="a8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lang w:val="zh-CN"/>
        </w:rPr>
        <w:t xml:space="preserve">true : </w:t>
      </w:r>
      <w:r>
        <w:rPr>
          <w:lang w:val="zh-CN"/>
        </w:rPr>
        <w:t>提示已经存在</w:t>
      </w:r>
    </w:p>
    <w:p w14:paraId="2B3FFF74" w14:textId="4C36D1EE" w:rsidR="00A622B5" w:rsidRPr="00A622B5" w:rsidRDefault="00A622B5" w:rsidP="00A622B5">
      <w:pPr>
        <w:pStyle w:val="a8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lang w:val="zh-CN"/>
        </w:rPr>
        <w:t xml:space="preserve">false: </w:t>
      </w:r>
      <w:r>
        <w:rPr>
          <w:lang w:val="zh-CN"/>
        </w:rPr>
        <w:t>创建输出流对象关联</w:t>
      </w:r>
      <w:r>
        <w:rPr>
          <w:lang w:val="zh-CN"/>
        </w:rPr>
        <w:t>user.txt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并将键盘录入的用户名和密码拼接上逗号写出</w:t>
      </w:r>
      <w:r>
        <w:rPr>
          <w:rFonts w:hint="eastAsia"/>
          <w:lang w:val="zh-CN"/>
        </w:rPr>
        <w:t>.</w:t>
      </w:r>
      <w:r w:rsidR="00A0222F">
        <w:rPr>
          <w:rFonts w:hint="eastAsia"/>
          <w:lang w:val="zh-CN"/>
        </w:rPr>
        <w:t>(</w:t>
      </w:r>
      <w:r w:rsidR="00A0222F">
        <w:rPr>
          <w:rFonts w:hint="eastAsia"/>
          <w:lang w:val="zh-CN"/>
        </w:rPr>
        <w:t>注意尾部追加</w:t>
      </w:r>
      <w:bookmarkStart w:id="0" w:name="_GoBack"/>
      <w:bookmarkEnd w:id="0"/>
      <w:r w:rsidR="00A0222F">
        <w:rPr>
          <w:rFonts w:hint="eastAsia"/>
          <w:lang w:val="zh-CN"/>
        </w:rPr>
        <w:t>)</w:t>
      </w:r>
      <w:r>
        <w:rPr>
          <w:lang w:val="zh-CN"/>
        </w:rPr>
        <w:t xml:space="preserve"> </w:t>
      </w:r>
    </w:p>
    <w:p w14:paraId="76D51815" w14:textId="7B9C9101" w:rsidR="004A658C" w:rsidRPr="0077237C" w:rsidRDefault="004A658C" w:rsidP="004A658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6809E339" w14:textId="77777777" w:rsidR="004A658C" w:rsidRDefault="004A658C" w:rsidP="004A658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5E5EFCD0" w14:textId="77777777" w:rsidR="004A658C" w:rsidRDefault="004A658C" w:rsidP="002372D8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077BBA">
        <w:rPr>
          <w:rFonts w:hint="eastAsia"/>
          <w:lang w:val="zh-CN"/>
        </w:rPr>
        <w:t>分析以下需求，并用代码实现</w:t>
      </w:r>
    </w:p>
    <w:p w14:paraId="5CE9ABFB" w14:textId="714DD9E8" w:rsidR="00074447" w:rsidRPr="005168E2" w:rsidRDefault="008F2778" w:rsidP="00074447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>需求</w:t>
      </w:r>
      <w:r>
        <w:rPr>
          <w:rFonts w:hint="eastAsia"/>
          <w:lang w:val="zh-CN"/>
        </w:rPr>
        <w:t xml:space="preserve"> :</w:t>
      </w:r>
      <w:r w:rsidR="00074447">
        <w:rPr>
          <w:lang w:val="zh-CN"/>
        </w:rPr>
        <w:t xml:space="preserve"> </w:t>
      </w:r>
      <w:r w:rsidR="00074447" w:rsidRPr="00074447">
        <w:rPr>
          <w:rFonts w:hint="eastAsia"/>
          <w:lang w:val="zh-CN"/>
        </w:rPr>
        <w:t>项目根路径下有</w:t>
      </w:r>
      <w:r w:rsidR="00074447" w:rsidRPr="00074447">
        <w:rPr>
          <w:rFonts w:hint="eastAsia"/>
          <w:lang w:val="zh-CN"/>
        </w:rPr>
        <w:t>text.txt</w:t>
      </w:r>
      <w:r w:rsidR="00074447" w:rsidRPr="00074447">
        <w:rPr>
          <w:rFonts w:hint="eastAsia"/>
          <w:lang w:val="zh-CN"/>
        </w:rPr>
        <w:t>文件，内容如下</w:t>
      </w:r>
    </w:p>
    <w:p w14:paraId="59EA24CE" w14:textId="238C1CFB" w:rsidR="00C21C71" w:rsidRDefault="00074447" w:rsidP="008F2778">
      <w:pPr>
        <w:pStyle w:val="a8"/>
        <w:ind w:left="1260" w:firstLineChars="0" w:firstLine="0"/>
        <w:rPr>
          <w:lang w:val="zh-CN"/>
        </w:rPr>
      </w:pPr>
      <w:r w:rsidRPr="00074447">
        <w:rPr>
          <w:rFonts w:hint="eastAsia"/>
          <w:lang w:val="zh-CN"/>
        </w:rPr>
        <w:t>我爱黑马</w:t>
      </w:r>
    </w:p>
    <w:p w14:paraId="51408F17" w14:textId="043FF3AC" w:rsidR="00074447" w:rsidRDefault="00074447" w:rsidP="008F2778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123456</w:t>
      </w:r>
    </w:p>
    <w:p w14:paraId="34BE5141" w14:textId="77777777" w:rsidR="00074447" w:rsidRDefault="00074447" w:rsidP="008F2778">
      <w:pPr>
        <w:pStyle w:val="a8"/>
        <w:ind w:left="1260" w:firstLineChars="0" w:firstLine="0"/>
        <w:rPr>
          <w:lang w:val="zh-CN"/>
        </w:rPr>
      </w:pPr>
    </w:p>
    <w:p w14:paraId="2473C4C9" w14:textId="36262ABF" w:rsidR="00074447" w:rsidRDefault="00074447" w:rsidP="008F2778">
      <w:pPr>
        <w:pStyle w:val="a8"/>
        <w:ind w:left="1260" w:firstLineChars="0" w:firstLine="0"/>
        <w:rPr>
          <w:lang w:val="zh-CN"/>
        </w:rPr>
      </w:pPr>
      <w:r w:rsidRPr="00074447">
        <w:rPr>
          <w:rFonts w:hint="eastAsia"/>
          <w:lang w:val="zh-CN"/>
        </w:rPr>
        <w:t>利用</w:t>
      </w:r>
      <w:r w:rsidRPr="00074447">
        <w:rPr>
          <w:rFonts w:hint="eastAsia"/>
          <w:lang w:val="zh-CN"/>
        </w:rPr>
        <w:t>IO</w:t>
      </w:r>
      <w:r w:rsidRPr="00074447">
        <w:rPr>
          <w:rFonts w:hint="eastAsia"/>
          <w:lang w:val="zh-CN"/>
        </w:rPr>
        <w:t>流的知识读取</w:t>
      </w:r>
      <w:r w:rsidRPr="00074447">
        <w:rPr>
          <w:rFonts w:hint="eastAsia"/>
          <w:lang w:val="zh-CN"/>
        </w:rPr>
        <w:t>text.txt</w:t>
      </w:r>
      <w:r w:rsidRPr="00074447">
        <w:rPr>
          <w:rFonts w:hint="eastAsia"/>
          <w:lang w:val="zh-CN"/>
        </w:rPr>
        <w:t>文件的内容反转后写入</w:t>
      </w:r>
      <w:r w:rsidRPr="00074447">
        <w:rPr>
          <w:rFonts w:hint="eastAsia"/>
          <w:lang w:val="zh-CN"/>
        </w:rPr>
        <w:t>text.txt</w:t>
      </w:r>
      <w:r w:rsidRPr="00074447">
        <w:rPr>
          <w:rFonts w:hint="eastAsia"/>
          <w:lang w:val="zh-CN"/>
        </w:rPr>
        <w:t>文件中</w:t>
      </w:r>
    </w:p>
    <w:p w14:paraId="7142B95A" w14:textId="14D90839" w:rsidR="00074447" w:rsidRDefault="00074447" w:rsidP="008F2778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654321</w:t>
      </w:r>
    </w:p>
    <w:p w14:paraId="170ECEFF" w14:textId="09EE901E" w:rsidR="00074447" w:rsidRPr="00074447" w:rsidRDefault="00074447" w:rsidP="00074447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>马黑爱我</w:t>
      </w:r>
    </w:p>
    <w:p w14:paraId="2A030963" w14:textId="77777777" w:rsidR="004A658C" w:rsidRPr="005168E2" w:rsidRDefault="004A658C" w:rsidP="005168E2">
      <w:pPr>
        <w:pStyle w:val="3"/>
      </w:pPr>
      <w:r w:rsidRPr="005168E2">
        <w:rPr>
          <w:rFonts w:hint="eastAsia"/>
        </w:rPr>
        <w:t>操作步骤描述</w:t>
      </w:r>
    </w:p>
    <w:p w14:paraId="359BE761" w14:textId="3B48722B" w:rsidR="0007760A" w:rsidRDefault="00074447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创建集合对象用于存储读取到的每一行数据</w:t>
      </w:r>
    </w:p>
    <w:p w14:paraId="6550BBFA" w14:textId="559DD202" w:rsidR="00074447" w:rsidRDefault="00074447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BufferedReader</w:t>
      </w:r>
      <w:r>
        <w:rPr>
          <w:rFonts w:hint="eastAsia"/>
          <w:lang w:val="zh-CN"/>
        </w:rPr>
        <w:t>关联</w:t>
      </w:r>
      <w:r>
        <w:rPr>
          <w:rFonts w:hint="eastAsia"/>
          <w:lang w:val="zh-CN"/>
        </w:rPr>
        <w:t>text</w:t>
      </w:r>
      <w:r>
        <w:rPr>
          <w:lang w:val="zh-CN"/>
        </w:rPr>
        <w:t>.txt</w:t>
      </w:r>
      <w:r>
        <w:rPr>
          <w:lang w:val="zh-CN"/>
        </w:rPr>
        <w:t>文件</w:t>
      </w:r>
    </w:p>
    <w:p w14:paraId="228E6FAB" w14:textId="62262CCB" w:rsidR="00074447" w:rsidRDefault="00074447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lang w:val="zh-CN"/>
        </w:rPr>
        <w:t>将读取到的每一行数据存储到集合中</w:t>
      </w:r>
    </w:p>
    <w:p w14:paraId="59DEDD99" w14:textId="455473AE" w:rsidR="00074447" w:rsidRDefault="00074447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lang w:val="zh-CN"/>
        </w:rPr>
        <w:t>关闭输入流</w:t>
      </w:r>
    </w:p>
    <w:p w14:paraId="6D915810" w14:textId="4F9E75B4" w:rsidR="00074447" w:rsidRDefault="00074447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lang w:val="zh-CN"/>
        </w:rPr>
        <w:t>遍历集合获取到每一个数据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每一行字符串</w:t>
      </w:r>
      <w:r>
        <w:rPr>
          <w:rFonts w:hint="eastAsia"/>
          <w:lang w:val="zh-CN"/>
        </w:rPr>
        <w:t>)</w:t>
      </w:r>
    </w:p>
    <w:p w14:paraId="08E3DAD4" w14:textId="2CCF892E" w:rsidR="00074447" w:rsidRDefault="00074447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lang w:val="zh-CN"/>
        </w:rPr>
        <w:t>通过</w:t>
      </w:r>
      <w:r>
        <w:rPr>
          <w:lang w:val="zh-CN"/>
        </w:rPr>
        <w:t>StringBuilder</w:t>
      </w:r>
      <w:r>
        <w:rPr>
          <w:lang w:val="zh-CN"/>
        </w:rPr>
        <w:t>将当前字符串翻转</w:t>
      </w:r>
    </w:p>
    <w:p w14:paraId="15760AD7" w14:textId="54CEC48F" w:rsidR="00074447" w:rsidRDefault="00074447" w:rsidP="00074447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将转换后的字符串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设置回集合的当前位置</w:t>
      </w:r>
      <w:r>
        <w:rPr>
          <w:lang w:val="zh-CN"/>
        </w:rPr>
        <w:t>(</w:t>
      </w:r>
      <w:r>
        <w:rPr>
          <w:lang w:val="zh-CN"/>
        </w:rPr>
        <w:t>提示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集合中的</w:t>
      </w:r>
      <w:r>
        <w:rPr>
          <w:rFonts w:hint="eastAsia"/>
          <w:lang w:val="zh-CN"/>
        </w:rPr>
        <w:t>set</w:t>
      </w:r>
      <w:r>
        <w:rPr>
          <w:rFonts w:hint="eastAsia"/>
          <w:lang w:val="zh-CN"/>
        </w:rPr>
        <w:t>方法</w:t>
      </w:r>
      <w:r>
        <w:rPr>
          <w:lang w:val="zh-CN"/>
        </w:rPr>
        <w:t>)</w:t>
      </w:r>
    </w:p>
    <w:p w14:paraId="1B578049" w14:textId="5C43A7B7" w:rsidR="00074447" w:rsidRDefault="00074447" w:rsidP="00074447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lang w:val="zh-CN"/>
        </w:rPr>
        <w:t>创建输出流对象关联</w:t>
      </w:r>
      <w:r>
        <w:rPr>
          <w:lang w:val="zh-CN"/>
        </w:rPr>
        <w:t>text.txt</w:t>
      </w:r>
    </w:p>
    <w:p w14:paraId="0CC4281D" w14:textId="1D3DBE6A" w:rsidR="00074447" w:rsidRDefault="00074447" w:rsidP="00074447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lang w:val="zh-CN"/>
        </w:rPr>
        <w:t>倒着遍历集合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为了达到行翻转的效果</w:t>
      </w:r>
      <w:r>
        <w:rPr>
          <w:rFonts w:hint="eastAsia"/>
          <w:lang w:val="zh-CN"/>
        </w:rPr>
        <w:t>)</w:t>
      </w:r>
    </w:p>
    <w:p w14:paraId="64BE977C" w14:textId="16C987D5" w:rsidR="00074447" w:rsidRDefault="00074447" w:rsidP="00074447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lang w:val="zh-CN"/>
        </w:rPr>
        <w:t>将数据写入文件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手动换行</w:t>
      </w:r>
    </w:p>
    <w:p w14:paraId="4C6CA941" w14:textId="5EE34C43" w:rsidR="00074447" w:rsidRPr="00074447" w:rsidRDefault="00074447" w:rsidP="00074447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关闭</w:t>
      </w:r>
      <w:r>
        <w:rPr>
          <w:lang w:val="zh-CN"/>
        </w:rPr>
        <w:t>输出流</w:t>
      </w:r>
    </w:p>
    <w:sectPr w:rsidR="00074447" w:rsidRPr="00074447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38231" w14:textId="77777777" w:rsidR="003D2955" w:rsidRDefault="003D2955">
      <w:pPr>
        <w:spacing w:line="240" w:lineRule="auto"/>
      </w:pPr>
      <w:r>
        <w:separator/>
      </w:r>
    </w:p>
  </w:endnote>
  <w:endnote w:type="continuationSeparator" w:id="0">
    <w:p w14:paraId="01B06980" w14:textId="77777777" w:rsidR="003D2955" w:rsidRDefault="003D2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629" w14:textId="77777777" w:rsidR="00661725" w:rsidRDefault="00661725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3921E707" wp14:editId="64A8C7B7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98E48" w14:textId="77777777" w:rsidR="003D2955" w:rsidRDefault="003D2955">
      <w:pPr>
        <w:spacing w:line="240" w:lineRule="auto"/>
      </w:pPr>
      <w:r>
        <w:separator/>
      </w:r>
    </w:p>
  </w:footnote>
  <w:footnote w:type="continuationSeparator" w:id="0">
    <w:p w14:paraId="314A20DC" w14:textId="77777777" w:rsidR="003D2955" w:rsidRDefault="003D29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551EB" w14:textId="77777777" w:rsidR="00661725" w:rsidRDefault="00661725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B6A0C92" wp14:editId="5E713C4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2F5F"/>
    <w:multiLevelType w:val="hybridMultilevel"/>
    <w:tmpl w:val="38D016BA"/>
    <w:lvl w:ilvl="0" w:tplc="3F54F8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23F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40C4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FC1E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AAC0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ADB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AD1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C457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5C75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45A45"/>
    <w:multiLevelType w:val="hybridMultilevel"/>
    <w:tmpl w:val="5C1E6764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A741543"/>
    <w:multiLevelType w:val="hybridMultilevel"/>
    <w:tmpl w:val="DD28043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C1051"/>
    <w:multiLevelType w:val="hybridMultilevel"/>
    <w:tmpl w:val="2C228F36"/>
    <w:lvl w:ilvl="0" w:tplc="2110AE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375D48"/>
    <w:multiLevelType w:val="hybridMultilevel"/>
    <w:tmpl w:val="C2060922"/>
    <w:lvl w:ilvl="0" w:tplc="C8C84332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52601"/>
    <w:multiLevelType w:val="hybridMultilevel"/>
    <w:tmpl w:val="CECE7098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DB110B6"/>
    <w:multiLevelType w:val="hybridMultilevel"/>
    <w:tmpl w:val="03AE8C58"/>
    <w:lvl w:ilvl="0" w:tplc="B2B8DA9E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20118C7"/>
    <w:multiLevelType w:val="hybridMultilevel"/>
    <w:tmpl w:val="BBD8C71E"/>
    <w:lvl w:ilvl="0" w:tplc="65E80CEE">
      <w:start w:val="1"/>
      <w:numFmt w:val="japaneseCounting"/>
      <w:lvlText w:val="%1、"/>
      <w:lvlJc w:val="left"/>
      <w:pPr>
        <w:ind w:left="127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53AC4BDE">
      <w:start w:val="1"/>
      <w:numFmt w:val="decimal"/>
      <w:lvlText w:val="%4."/>
      <w:lvlJc w:val="left"/>
      <w:pPr>
        <w:ind w:left="246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ADC432E"/>
    <w:multiLevelType w:val="hybridMultilevel"/>
    <w:tmpl w:val="DA5C7B4C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06F6E"/>
    <w:multiLevelType w:val="hybridMultilevel"/>
    <w:tmpl w:val="9B186E3A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FC80FCF"/>
    <w:multiLevelType w:val="hybridMultilevel"/>
    <w:tmpl w:val="50A4202E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1614A63"/>
    <w:multiLevelType w:val="hybridMultilevel"/>
    <w:tmpl w:val="7CFA0246"/>
    <w:lvl w:ilvl="0" w:tplc="4F943D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39546F9"/>
    <w:multiLevelType w:val="hybridMultilevel"/>
    <w:tmpl w:val="3CCCB91C"/>
    <w:lvl w:ilvl="0" w:tplc="D0028052">
      <w:start w:val="4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5672A52"/>
    <w:multiLevelType w:val="hybridMultilevel"/>
    <w:tmpl w:val="8380660A"/>
    <w:lvl w:ilvl="0" w:tplc="37D8B29C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8B145EF"/>
    <w:multiLevelType w:val="hybridMultilevel"/>
    <w:tmpl w:val="5ACCDBA4"/>
    <w:lvl w:ilvl="0" w:tplc="5A6EB47C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1D7488"/>
    <w:multiLevelType w:val="hybridMultilevel"/>
    <w:tmpl w:val="1F22CF64"/>
    <w:lvl w:ilvl="0" w:tplc="BEDEECEA">
      <w:start w:val="1"/>
      <w:numFmt w:val="decimal"/>
      <w:lvlText w:val="%1．"/>
      <w:lvlJc w:val="left"/>
      <w:pPr>
        <w:ind w:left="126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8735BEB"/>
    <w:multiLevelType w:val="hybridMultilevel"/>
    <w:tmpl w:val="9C90B78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693327C3"/>
    <w:multiLevelType w:val="hybridMultilevel"/>
    <w:tmpl w:val="329AA662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0FF25B4"/>
    <w:multiLevelType w:val="hybridMultilevel"/>
    <w:tmpl w:val="6E2CE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AC1529"/>
    <w:multiLevelType w:val="hybridMultilevel"/>
    <w:tmpl w:val="FD5AF230"/>
    <w:lvl w:ilvl="0" w:tplc="18C47CA2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E21434"/>
    <w:multiLevelType w:val="hybridMultilevel"/>
    <w:tmpl w:val="92DC9BAA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E7D42F9"/>
    <w:multiLevelType w:val="hybridMultilevel"/>
    <w:tmpl w:val="3F040B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7A4F87"/>
    <w:multiLevelType w:val="hybridMultilevel"/>
    <w:tmpl w:val="6C2C6232"/>
    <w:lvl w:ilvl="0" w:tplc="A3EE67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6BD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4A26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C76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0C0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45C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BF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E53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2B5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D634A"/>
    <w:multiLevelType w:val="hybridMultilevel"/>
    <w:tmpl w:val="95FC6A52"/>
    <w:lvl w:ilvl="0" w:tplc="6ACA31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FC30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EA01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AD1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851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486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50F4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FA8B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1C3E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7"/>
  </w:num>
  <w:num w:numId="5">
    <w:abstractNumId w:val="9"/>
  </w:num>
  <w:num w:numId="6">
    <w:abstractNumId w:val="18"/>
  </w:num>
  <w:num w:numId="7">
    <w:abstractNumId w:val="6"/>
  </w:num>
  <w:num w:numId="8">
    <w:abstractNumId w:val="11"/>
  </w:num>
  <w:num w:numId="9">
    <w:abstractNumId w:val="14"/>
  </w:num>
  <w:num w:numId="10">
    <w:abstractNumId w:val="2"/>
  </w:num>
  <w:num w:numId="11">
    <w:abstractNumId w:val="5"/>
  </w:num>
  <w:num w:numId="12">
    <w:abstractNumId w:val="20"/>
  </w:num>
  <w:num w:numId="13">
    <w:abstractNumId w:val="21"/>
  </w:num>
  <w:num w:numId="14">
    <w:abstractNumId w:val="15"/>
  </w:num>
  <w:num w:numId="15">
    <w:abstractNumId w:val="10"/>
  </w:num>
  <w:num w:numId="16">
    <w:abstractNumId w:val="4"/>
  </w:num>
  <w:num w:numId="17">
    <w:abstractNumId w:val="22"/>
  </w:num>
  <w:num w:numId="18">
    <w:abstractNumId w:val="19"/>
  </w:num>
  <w:num w:numId="19">
    <w:abstractNumId w:val="12"/>
  </w:num>
  <w:num w:numId="20">
    <w:abstractNumId w:val="3"/>
  </w:num>
  <w:num w:numId="21">
    <w:abstractNumId w:val="23"/>
  </w:num>
  <w:num w:numId="22">
    <w:abstractNumId w:val="24"/>
  </w:num>
  <w:num w:numId="23">
    <w:abstractNumId w:val="0"/>
  </w:num>
  <w:num w:numId="24">
    <w:abstractNumId w:val="13"/>
  </w:num>
  <w:num w:numId="25">
    <w:abstractNumId w:val="8"/>
  </w:num>
  <w:num w:numId="26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046"/>
    <w:rsid w:val="00021A43"/>
    <w:rsid w:val="0002280E"/>
    <w:rsid w:val="00023A29"/>
    <w:rsid w:val="00023C72"/>
    <w:rsid w:val="00026757"/>
    <w:rsid w:val="00031893"/>
    <w:rsid w:val="000375AF"/>
    <w:rsid w:val="00040C83"/>
    <w:rsid w:val="00042BBB"/>
    <w:rsid w:val="00045A50"/>
    <w:rsid w:val="000578E9"/>
    <w:rsid w:val="00065177"/>
    <w:rsid w:val="00070B86"/>
    <w:rsid w:val="00074447"/>
    <w:rsid w:val="00074BAD"/>
    <w:rsid w:val="0007760A"/>
    <w:rsid w:val="0007792D"/>
    <w:rsid w:val="00077BBA"/>
    <w:rsid w:val="000855EF"/>
    <w:rsid w:val="000918CD"/>
    <w:rsid w:val="00096988"/>
    <w:rsid w:val="000A724C"/>
    <w:rsid w:val="000B71E3"/>
    <w:rsid w:val="000E4046"/>
    <w:rsid w:val="000E4593"/>
    <w:rsid w:val="000F4EB2"/>
    <w:rsid w:val="000F59B0"/>
    <w:rsid w:val="000F5D2F"/>
    <w:rsid w:val="000F62A1"/>
    <w:rsid w:val="00100D7C"/>
    <w:rsid w:val="0010149B"/>
    <w:rsid w:val="001116C7"/>
    <w:rsid w:val="00113784"/>
    <w:rsid w:val="001230FE"/>
    <w:rsid w:val="00127627"/>
    <w:rsid w:val="00132FEB"/>
    <w:rsid w:val="00133A5C"/>
    <w:rsid w:val="00143C5E"/>
    <w:rsid w:val="00147F00"/>
    <w:rsid w:val="001502E4"/>
    <w:rsid w:val="00152D1E"/>
    <w:rsid w:val="00154486"/>
    <w:rsid w:val="001742A1"/>
    <w:rsid w:val="0017474A"/>
    <w:rsid w:val="00174752"/>
    <w:rsid w:val="0017616B"/>
    <w:rsid w:val="001762F5"/>
    <w:rsid w:val="00184546"/>
    <w:rsid w:val="0018522E"/>
    <w:rsid w:val="00195107"/>
    <w:rsid w:val="00196304"/>
    <w:rsid w:val="00196AEB"/>
    <w:rsid w:val="001A12B7"/>
    <w:rsid w:val="001B0267"/>
    <w:rsid w:val="001C0992"/>
    <w:rsid w:val="001C4495"/>
    <w:rsid w:val="001D37D7"/>
    <w:rsid w:val="001D4BB0"/>
    <w:rsid w:val="001D4DC6"/>
    <w:rsid w:val="001D673A"/>
    <w:rsid w:val="001E3751"/>
    <w:rsid w:val="001E3F7D"/>
    <w:rsid w:val="001F4EB9"/>
    <w:rsid w:val="001F790F"/>
    <w:rsid w:val="00203578"/>
    <w:rsid w:val="00205901"/>
    <w:rsid w:val="0022431F"/>
    <w:rsid w:val="00227B6A"/>
    <w:rsid w:val="00231E81"/>
    <w:rsid w:val="002372D8"/>
    <w:rsid w:val="00240857"/>
    <w:rsid w:val="00257F9E"/>
    <w:rsid w:val="0027688B"/>
    <w:rsid w:val="00280A6E"/>
    <w:rsid w:val="00294177"/>
    <w:rsid w:val="002958FB"/>
    <w:rsid w:val="00297F5E"/>
    <w:rsid w:val="002A5D9B"/>
    <w:rsid w:val="002A68D4"/>
    <w:rsid w:val="002B2653"/>
    <w:rsid w:val="002B3A71"/>
    <w:rsid w:val="002B44DB"/>
    <w:rsid w:val="002B799C"/>
    <w:rsid w:val="002C2A94"/>
    <w:rsid w:val="002C2B80"/>
    <w:rsid w:val="002C2EAE"/>
    <w:rsid w:val="002C5F4F"/>
    <w:rsid w:val="002D0D66"/>
    <w:rsid w:val="002E1D1E"/>
    <w:rsid w:val="002E65B3"/>
    <w:rsid w:val="002E7693"/>
    <w:rsid w:val="002E77DE"/>
    <w:rsid w:val="002F5DD1"/>
    <w:rsid w:val="00300B86"/>
    <w:rsid w:val="00306C9D"/>
    <w:rsid w:val="00310732"/>
    <w:rsid w:val="003202B8"/>
    <w:rsid w:val="00321CD9"/>
    <w:rsid w:val="00324256"/>
    <w:rsid w:val="0032597E"/>
    <w:rsid w:val="0033446F"/>
    <w:rsid w:val="0033559B"/>
    <w:rsid w:val="00335BBF"/>
    <w:rsid w:val="003369A9"/>
    <w:rsid w:val="00342231"/>
    <w:rsid w:val="00345B59"/>
    <w:rsid w:val="003474FF"/>
    <w:rsid w:val="00347E92"/>
    <w:rsid w:val="003502B9"/>
    <w:rsid w:val="003520C5"/>
    <w:rsid w:val="00352C85"/>
    <w:rsid w:val="00354D10"/>
    <w:rsid w:val="0036050D"/>
    <w:rsid w:val="003616B3"/>
    <w:rsid w:val="0036729F"/>
    <w:rsid w:val="00370828"/>
    <w:rsid w:val="0037269A"/>
    <w:rsid w:val="0038102C"/>
    <w:rsid w:val="00381AD5"/>
    <w:rsid w:val="00382F43"/>
    <w:rsid w:val="00384ADE"/>
    <w:rsid w:val="003908CC"/>
    <w:rsid w:val="003A44C0"/>
    <w:rsid w:val="003A594E"/>
    <w:rsid w:val="003B0329"/>
    <w:rsid w:val="003B0B77"/>
    <w:rsid w:val="003B18B8"/>
    <w:rsid w:val="003C1464"/>
    <w:rsid w:val="003C1CB3"/>
    <w:rsid w:val="003C3228"/>
    <w:rsid w:val="003C590F"/>
    <w:rsid w:val="003D2955"/>
    <w:rsid w:val="003D2F1B"/>
    <w:rsid w:val="003D3DC2"/>
    <w:rsid w:val="003D77F7"/>
    <w:rsid w:val="003E42BA"/>
    <w:rsid w:val="003E551A"/>
    <w:rsid w:val="003F0937"/>
    <w:rsid w:val="00402A92"/>
    <w:rsid w:val="00405ED4"/>
    <w:rsid w:val="00410712"/>
    <w:rsid w:val="00412A88"/>
    <w:rsid w:val="00412F1E"/>
    <w:rsid w:val="00422752"/>
    <w:rsid w:val="00425B36"/>
    <w:rsid w:val="00426D36"/>
    <w:rsid w:val="004271DC"/>
    <w:rsid w:val="00430BA6"/>
    <w:rsid w:val="004316AB"/>
    <w:rsid w:val="00443B83"/>
    <w:rsid w:val="00444410"/>
    <w:rsid w:val="004535B7"/>
    <w:rsid w:val="00457A46"/>
    <w:rsid w:val="00460949"/>
    <w:rsid w:val="00466EC8"/>
    <w:rsid w:val="00471762"/>
    <w:rsid w:val="00475CFB"/>
    <w:rsid w:val="00477F7F"/>
    <w:rsid w:val="0048274D"/>
    <w:rsid w:val="00483119"/>
    <w:rsid w:val="00490322"/>
    <w:rsid w:val="00491FBA"/>
    <w:rsid w:val="00492148"/>
    <w:rsid w:val="004974E9"/>
    <w:rsid w:val="004A658C"/>
    <w:rsid w:val="004A7062"/>
    <w:rsid w:val="004A7365"/>
    <w:rsid w:val="004B4BDD"/>
    <w:rsid w:val="004B64BE"/>
    <w:rsid w:val="004C73D6"/>
    <w:rsid w:val="004E30F7"/>
    <w:rsid w:val="004E315E"/>
    <w:rsid w:val="004E51EA"/>
    <w:rsid w:val="004F0014"/>
    <w:rsid w:val="004F241E"/>
    <w:rsid w:val="005036A5"/>
    <w:rsid w:val="00506070"/>
    <w:rsid w:val="005168E2"/>
    <w:rsid w:val="00522AF1"/>
    <w:rsid w:val="005256D8"/>
    <w:rsid w:val="005259AA"/>
    <w:rsid w:val="00546ADF"/>
    <w:rsid w:val="00547E83"/>
    <w:rsid w:val="0055177B"/>
    <w:rsid w:val="005520F4"/>
    <w:rsid w:val="00552DDF"/>
    <w:rsid w:val="00561DA0"/>
    <w:rsid w:val="00562E74"/>
    <w:rsid w:val="00563A40"/>
    <w:rsid w:val="00563F41"/>
    <w:rsid w:val="0057053A"/>
    <w:rsid w:val="00570617"/>
    <w:rsid w:val="005A1875"/>
    <w:rsid w:val="005A2675"/>
    <w:rsid w:val="005A6265"/>
    <w:rsid w:val="005A6FA5"/>
    <w:rsid w:val="005B01F1"/>
    <w:rsid w:val="005B411C"/>
    <w:rsid w:val="005B4DA0"/>
    <w:rsid w:val="005B7574"/>
    <w:rsid w:val="005C0BBE"/>
    <w:rsid w:val="005C5DCC"/>
    <w:rsid w:val="005C5F68"/>
    <w:rsid w:val="005C5FF3"/>
    <w:rsid w:val="005D0B17"/>
    <w:rsid w:val="005D12D2"/>
    <w:rsid w:val="005D2626"/>
    <w:rsid w:val="005D4BF7"/>
    <w:rsid w:val="005E31D7"/>
    <w:rsid w:val="005E5C56"/>
    <w:rsid w:val="00603EB7"/>
    <w:rsid w:val="00606262"/>
    <w:rsid w:val="006167B2"/>
    <w:rsid w:val="00617C8F"/>
    <w:rsid w:val="00631046"/>
    <w:rsid w:val="0063327D"/>
    <w:rsid w:val="00634E27"/>
    <w:rsid w:val="006355BC"/>
    <w:rsid w:val="00654326"/>
    <w:rsid w:val="00655C43"/>
    <w:rsid w:val="00661725"/>
    <w:rsid w:val="006636A3"/>
    <w:rsid w:val="00666243"/>
    <w:rsid w:val="00673228"/>
    <w:rsid w:val="00674C00"/>
    <w:rsid w:val="006756BA"/>
    <w:rsid w:val="00690624"/>
    <w:rsid w:val="006A0B14"/>
    <w:rsid w:val="006A3959"/>
    <w:rsid w:val="006B001D"/>
    <w:rsid w:val="006B1757"/>
    <w:rsid w:val="006B5617"/>
    <w:rsid w:val="006B7E4E"/>
    <w:rsid w:val="006C62E3"/>
    <w:rsid w:val="006D3C7A"/>
    <w:rsid w:val="006E37EE"/>
    <w:rsid w:val="00702D91"/>
    <w:rsid w:val="00702E29"/>
    <w:rsid w:val="00703DBF"/>
    <w:rsid w:val="00705EA6"/>
    <w:rsid w:val="00706B6E"/>
    <w:rsid w:val="00707BC7"/>
    <w:rsid w:val="00711C43"/>
    <w:rsid w:val="00723803"/>
    <w:rsid w:val="007310CC"/>
    <w:rsid w:val="00741CF3"/>
    <w:rsid w:val="00742142"/>
    <w:rsid w:val="00746034"/>
    <w:rsid w:val="00753E82"/>
    <w:rsid w:val="00765CC5"/>
    <w:rsid w:val="0077237C"/>
    <w:rsid w:val="00787231"/>
    <w:rsid w:val="00797C35"/>
    <w:rsid w:val="007A3933"/>
    <w:rsid w:val="007A4B26"/>
    <w:rsid w:val="007C0984"/>
    <w:rsid w:val="007D48E9"/>
    <w:rsid w:val="007D4E71"/>
    <w:rsid w:val="007D66FF"/>
    <w:rsid w:val="007E1E60"/>
    <w:rsid w:val="007E441A"/>
    <w:rsid w:val="007E774D"/>
    <w:rsid w:val="007F0C53"/>
    <w:rsid w:val="007F64FC"/>
    <w:rsid w:val="00811804"/>
    <w:rsid w:val="0081607D"/>
    <w:rsid w:val="00817051"/>
    <w:rsid w:val="008226B4"/>
    <w:rsid w:val="00826BB1"/>
    <w:rsid w:val="00826DD5"/>
    <w:rsid w:val="0082703F"/>
    <w:rsid w:val="00827D68"/>
    <w:rsid w:val="00832FBA"/>
    <w:rsid w:val="00843869"/>
    <w:rsid w:val="0084583B"/>
    <w:rsid w:val="00847042"/>
    <w:rsid w:val="00855538"/>
    <w:rsid w:val="008615B6"/>
    <w:rsid w:val="00864DB7"/>
    <w:rsid w:val="008704AF"/>
    <w:rsid w:val="00872EC0"/>
    <w:rsid w:val="008746D6"/>
    <w:rsid w:val="00875BB7"/>
    <w:rsid w:val="00877ECB"/>
    <w:rsid w:val="00882AFC"/>
    <w:rsid w:val="00886222"/>
    <w:rsid w:val="00893BD8"/>
    <w:rsid w:val="0089435E"/>
    <w:rsid w:val="0089567E"/>
    <w:rsid w:val="008A3684"/>
    <w:rsid w:val="008A3F50"/>
    <w:rsid w:val="008A5629"/>
    <w:rsid w:val="008B1019"/>
    <w:rsid w:val="008B2B1C"/>
    <w:rsid w:val="008B2BD7"/>
    <w:rsid w:val="008B4713"/>
    <w:rsid w:val="008C5404"/>
    <w:rsid w:val="008D269B"/>
    <w:rsid w:val="008D6DB7"/>
    <w:rsid w:val="008E1BFE"/>
    <w:rsid w:val="008E2A1C"/>
    <w:rsid w:val="008F2778"/>
    <w:rsid w:val="008F4FE8"/>
    <w:rsid w:val="008F54A6"/>
    <w:rsid w:val="008F6C2F"/>
    <w:rsid w:val="00904C39"/>
    <w:rsid w:val="00911FC4"/>
    <w:rsid w:val="00923A88"/>
    <w:rsid w:val="009252D1"/>
    <w:rsid w:val="00927047"/>
    <w:rsid w:val="00930E86"/>
    <w:rsid w:val="00933617"/>
    <w:rsid w:val="009524A5"/>
    <w:rsid w:val="00953866"/>
    <w:rsid w:val="0096019F"/>
    <w:rsid w:val="00960905"/>
    <w:rsid w:val="009663FA"/>
    <w:rsid w:val="00970ECA"/>
    <w:rsid w:val="00973FBC"/>
    <w:rsid w:val="0097746F"/>
    <w:rsid w:val="00982FC1"/>
    <w:rsid w:val="00987E48"/>
    <w:rsid w:val="00991EA9"/>
    <w:rsid w:val="009925BF"/>
    <w:rsid w:val="00993415"/>
    <w:rsid w:val="00993DE1"/>
    <w:rsid w:val="009A2A36"/>
    <w:rsid w:val="009A51D4"/>
    <w:rsid w:val="009A6268"/>
    <w:rsid w:val="009A719C"/>
    <w:rsid w:val="009B147D"/>
    <w:rsid w:val="009B44F9"/>
    <w:rsid w:val="009B7BE7"/>
    <w:rsid w:val="009C75D5"/>
    <w:rsid w:val="009D071E"/>
    <w:rsid w:val="009D2C95"/>
    <w:rsid w:val="009E2BC4"/>
    <w:rsid w:val="009E3D11"/>
    <w:rsid w:val="009E6019"/>
    <w:rsid w:val="009E74FB"/>
    <w:rsid w:val="009E788A"/>
    <w:rsid w:val="009F03F1"/>
    <w:rsid w:val="009F3B21"/>
    <w:rsid w:val="00A0222F"/>
    <w:rsid w:val="00A049C6"/>
    <w:rsid w:val="00A072EC"/>
    <w:rsid w:val="00A07B7A"/>
    <w:rsid w:val="00A100CD"/>
    <w:rsid w:val="00A21052"/>
    <w:rsid w:val="00A22B2B"/>
    <w:rsid w:val="00A26882"/>
    <w:rsid w:val="00A2696B"/>
    <w:rsid w:val="00A30D74"/>
    <w:rsid w:val="00A35D51"/>
    <w:rsid w:val="00A41FBA"/>
    <w:rsid w:val="00A42409"/>
    <w:rsid w:val="00A445AB"/>
    <w:rsid w:val="00A52891"/>
    <w:rsid w:val="00A53FEE"/>
    <w:rsid w:val="00A54CBB"/>
    <w:rsid w:val="00A57EEE"/>
    <w:rsid w:val="00A60E24"/>
    <w:rsid w:val="00A622B5"/>
    <w:rsid w:val="00A653E6"/>
    <w:rsid w:val="00A744C9"/>
    <w:rsid w:val="00A80F79"/>
    <w:rsid w:val="00A85E85"/>
    <w:rsid w:val="00A91B41"/>
    <w:rsid w:val="00A9271D"/>
    <w:rsid w:val="00A96BEB"/>
    <w:rsid w:val="00AA46AD"/>
    <w:rsid w:val="00AA704B"/>
    <w:rsid w:val="00AB0407"/>
    <w:rsid w:val="00AB0B0D"/>
    <w:rsid w:val="00AB0B81"/>
    <w:rsid w:val="00AB28CF"/>
    <w:rsid w:val="00AB3E3F"/>
    <w:rsid w:val="00AB502D"/>
    <w:rsid w:val="00AB551A"/>
    <w:rsid w:val="00AB6D08"/>
    <w:rsid w:val="00AC0169"/>
    <w:rsid w:val="00AC7657"/>
    <w:rsid w:val="00AD14E7"/>
    <w:rsid w:val="00AD546E"/>
    <w:rsid w:val="00AD62DC"/>
    <w:rsid w:val="00AE06BC"/>
    <w:rsid w:val="00AE22F4"/>
    <w:rsid w:val="00AE352C"/>
    <w:rsid w:val="00AF4896"/>
    <w:rsid w:val="00AF54E7"/>
    <w:rsid w:val="00B038E2"/>
    <w:rsid w:val="00B066D6"/>
    <w:rsid w:val="00B14463"/>
    <w:rsid w:val="00B14B51"/>
    <w:rsid w:val="00B21D34"/>
    <w:rsid w:val="00B24198"/>
    <w:rsid w:val="00B26D34"/>
    <w:rsid w:val="00B35940"/>
    <w:rsid w:val="00B41C11"/>
    <w:rsid w:val="00B47380"/>
    <w:rsid w:val="00B47954"/>
    <w:rsid w:val="00B5059F"/>
    <w:rsid w:val="00B50C6F"/>
    <w:rsid w:val="00B51DF4"/>
    <w:rsid w:val="00B62240"/>
    <w:rsid w:val="00B7037B"/>
    <w:rsid w:val="00B70A2F"/>
    <w:rsid w:val="00B74427"/>
    <w:rsid w:val="00B74CE6"/>
    <w:rsid w:val="00B75160"/>
    <w:rsid w:val="00B75B54"/>
    <w:rsid w:val="00B83FE0"/>
    <w:rsid w:val="00B90972"/>
    <w:rsid w:val="00B9484B"/>
    <w:rsid w:val="00B96C5E"/>
    <w:rsid w:val="00BA04FA"/>
    <w:rsid w:val="00BA1534"/>
    <w:rsid w:val="00BA35E7"/>
    <w:rsid w:val="00BA394B"/>
    <w:rsid w:val="00BA3F71"/>
    <w:rsid w:val="00BB4AAD"/>
    <w:rsid w:val="00BB7D7C"/>
    <w:rsid w:val="00BD2571"/>
    <w:rsid w:val="00BD3BB1"/>
    <w:rsid w:val="00BD7B58"/>
    <w:rsid w:val="00BF3D23"/>
    <w:rsid w:val="00C05FAB"/>
    <w:rsid w:val="00C061BD"/>
    <w:rsid w:val="00C068F7"/>
    <w:rsid w:val="00C137FE"/>
    <w:rsid w:val="00C138B1"/>
    <w:rsid w:val="00C21C71"/>
    <w:rsid w:val="00C26EA9"/>
    <w:rsid w:val="00C30059"/>
    <w:rsid w:val="00C332AC"/>
    <w:rsid w:val="00C33D53"/>
    <w:rsid w:val="00C35F4F"/>
    <w:rsid w:val="00C443A1"/>
    <w:rsid w:val="00C44CA0"/>
    <w:rsid w:val="00C521A3"/>
    <w:rsid w:val="00C55C21"/>
    <w:rsid w:val="00C55E43"/>
    <w:rsid w:val="00C611BD"/>
    <w:rsid w:val="00C617AE"/>
    <w:rsid w:val="00C7494D"/>
    <w:rsid w:val="00C808AF"/>
    <w:rsid w:val="00C9237A"/>
    <w:rsid w:val="00CA2BB4"/>
    <w:rsid w:val="00CA3D7F"/>
    <w:rsid w:val="00CB05C5"/>
    <w:rsid w:val="00CB5E46"/>
    <w:rsid w:val="00CB6F8F"/>
    <w:rsid w:val="00CC1D0D"/>
    <w:rsid w:val="00CC7220"/>
    <w:rsid w:val="00CD0E1F"/>
    <w:rsid w:val="00CD6899"/>
    <w:rsid w:val="00CE27A1"/>
    <w:rsid w:val="00CE31BE"/>
    <w:rsid w:val="00CE74A6"/>
    <w:rsid w:val="00CF22B1"/>
    <w:rsid w:val="00D03736"/>
    <w:rsid w:val="00D03751"/>
    <w:rsid w:val="00D075F0"/>
    <w:rsid w:val="00D07733"/>
    <w:rsid w:val="00D07F00"/>
    <w:rsid w:val="00D12B5E"/>
    <w:rsid w:val="00D228D8"/>
    <w:rsid w:val="00D23E81"/>
    <w:rsid w:val="00D24FD5"/>
    <w:rsid w:val="00D25A58"/>
    <w:rsid w:val="00D35D73"/>
    <w:rsid w:val="00D378F7"/>
    <w:rsid w:val="00D4066A"/>
    <w:rsid w:val="00D4279B"/>
    <w:rsid w:val="00D43064"/>
    <w:rsid w:val="00D75014"/>
    <w:rsid w:val="00D752CA"/>
    <w:rsid w:val="00D812C1"/>
    <w:rsid w:val="00D81C14"/>
    <w:rsid w:val="00D84DE3"/>
    <w:rsid w:val="00D867FC"/>
    <w:rsid w:val="00D9439B"/>
    <w:rsid w:val="00D976AF"/>
    <w:rsid w:val="00DA0EF3"/>
    <w:rsid w:val="00DA1FD5"/>
    <w:rsid w:val="00DA3BC4"/>
    <w:rsid w:val="00DA514D"/>
    <w:rsid w:val="00DC4DD0"/>
    <w:rsid w:val="00DC6FDC"/>
    <w:rsid w:val="00DD745A"/>
    <w:rsid w:val="00DE1914"/>
    <w:rsid w:val="00DE4AA6"/>
    <w:rsid w:val="00DF1E38"/>
    <w:rsid w:val="00E010B3"/>
    <w:rsid w:val="00E01A32"/>
    <w:rsid w:val="00E02744"/>
    <w:rsid w:val="00E03717"/>
    <w:rsid w:val="00E0786F"/>
    <w:rsid w:val="00E12790"/>
    <w:rsid w:val="00E162BD"/>
    <w:rsid w:val="00E17D46"/>
    <w:rsid w:val="00E27FFD"/>
    <w:rsid w:val="00E425F2"/>
    <w:rsid w:val="00E43459"/>
    <w:rsid w:val="00E509E1"/>
    <w:rsid w:val="00E50F44"/>
    <w:rsid w:val="00E52E83"/>
    <w:rsid w:val="00E53D88"/>
    <w:rsid w:val="00E559A5"/>
    <w:rsid w:val="00E60422"/>
    <w:rsid w:val="00E651FF"/>
    <w:rsid w:val="00E65FAD"/>
    <w:rsid w:val="00E66F0B"/>
    <w:rsid w:val="00E71DF2"/>
    <w:rsid w:val="00E80089"/>
    <w:rsid w:val="00E801D8"/>
    <w:rsid w:val="00E807E0"/>
    <w:rsid w:val="00E85CB5"/>
    <w:rsid w:val="00E9030F"/>
    <w:rsid w:val="00E909AE"/>
    <w:rsid w:val="00E926C9"/>
    <w:rsid w:val="00E96638"/>
    <w:rsid w:val="00EA0081"/>
    <w:rsid w:val="00EA6E88"/>
    <w:rsid w:val="00EB0B83"/>
    <w:rsid w:val="00EB7268"/>
    <w:rsid w:val="00EC2CA5"/>
    <w:rsid w:val="00EC7EAC"/>
    <w:rsid w:val="00ED2749"/>
    <w:rsid w:val="00ED411F"/>
    <w:rsid w:val="00ED7DED"/>
    <w:rsid w:val="00EE5415"/>
    <w:rsid w:val="00EF1115"/>
    <w:rsid w:val="00EF4DC6"/>
    <w:rsid w:val="00EF51C3"/>
    <w:rsid w:val="00EF5F3C"/>
    <w:rsid w:val="00F01F38"/>
    <w:rsid w:val="00F06DC9"/>
    <w:rsid w:val="00F17FFE"/>
    <w:rsid w:val="00F2744E"/>
    <w:rsid w:val="00F56343"/>
    <w:rsid w:val="00F60660"/>
    <w:rsid w:val="00F60909"/>
    <w:rsid w:val="00F62AC3"/>
    <w:rsid w:val="00F66A1D"/>
    <w:rsid w:val="00F76409"/>
    <w:rsid w:val="00F77B4E"/>
    <w:rsid w:val="00F92BB3"/>
    <w:rsid w:val="00F94C85"/>
    <w:rsid w:val="00F955EA"/>
    <w:rsid w:val="00F963F2"/>
    <w:rsid w:val="00FA4684"/>
    <w:rsid w:val="00FB0256"/>
    <w:rsid w:val="00FB04FB"/>
    <w:rsid w:val="00FB0A8E"/>
    <w:rsid w:val="00FB1ADD"/>
    <w:rsid w:val="00FC65C6"/>
    <w:rsid w:val="00FC6B58"/>
    <w:rsid w:val="00FD351E"/>
    <w:rsid w:val="00FD4993"/>
    <w:rsid w:val="00FF1CE9"/>
    <w:rsid w:val="00FF2F0C"/>
    <w:rsid w:val="00FF47DE"/>
    <w:rsid w:val="00FF72D3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F0ED"/>
  <w15:docId w15:val="{50BFFEA0-7483-4ADC-AA26-B62F168F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34"/>
    <w:qFormat/>
    <w:rsid w:val="005A6FA5"/>
    <w:pPr>
      <w:ind w:firstLineChars="200" w:firstLine="420"/>
    </w:pPr>
  </w:style>
  <w:style w:type="table" w:styleId="a9">
    <w:name w:val="Table Grid"/>
    <w:basedOn w:val="a1"/>
    <w:uiPriority w:val="59"/>
    <w:rsid w:val="00D86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EC7EA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C7EA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C7EAC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7EA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C7EAC"/>
    <w:rPr>
      <w:b/>
      <w:bCs/>
      <w:kern w:val="2"/>
      <w:sz w:val="21"/>
      <w:szCs w:val="22"/>
    </w:rPr>
  </w:style>
  <w:style w:type="character" w:styleId="HTML0">
    <w:name w:val="HTML Code"/>
    <w:basedOn w:val="a0"/>
    <w:uiPriority w:val="99"/>
    <w:semiHidden/>
    <w:unhideWhenUsed/>
    <w:rsid w:val="002243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D51931-6BB8-46FC-B6C4-C8AC9F87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2421</TotalTime>
  <Pages>1</Pages>
  <Words>337</Words>
  <Characters>1923</Characters>
  <Application>Microsoft Office Word</Application>
  <DocSecurity>0</DocSecurity>
  <Lines>16</Lines>
  <Paragraphs>4</Paragraphs>
  <ScaleCrop>false</ScaleCrop>
  <Company>Microsoft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wangsenfeng</dc:creator>
  <cp:lastModifiedBy>Hyshen</cp:lastModifiedBy>
  <cp:revision>570</cp:revision>
  <dcterms:created xsi:type="dcterms:W3CDTF">2017-02-27T09:33:00Z</dcterms:created>
  <dcterms:modified xsi:type="dcterms:W3CDTF">2017-09-26T03:59:00Z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