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2A5023" w:rsidRPr="002A5023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02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483119" w:rsidRDefault="001B532F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00234D" w:rsidRPr="0077237C" w:rsidRDefault="0000234D" w:rsidP="000023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1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0234D" w:rsidRPr="00B03B03" w:rsidRDefault="0000234D" w:rsidP="0000234D">
      <w:pPr>
        <w:rPr>
          <w:lang w:val="zh-CN"/>
        </w:rPr>
      </w:pPr>
      <w:r>
        <w:rPr>
          <w:rFonts w:hint="eastAsia"/>
          <w:lang w:val="zh-CN"/>
        </w:rPr>
        <w:t>键盘录入一</w:t>
      </w:r>
      <w:r w:rsidRPr="00B03B03">
        <w:rPr>
          <w:rFonts w:hint="eastAsia"/>
          <w:lang w:val="zh-CN"/>
        </w:rPr>
        <w:t>个</w:t>
      </w:r>
      <w:r w:rsidRPr="00B03B03"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类型的数据</w:t>
      </w:r>
      <w:r>
        <w:rPr>
          <w:rFonts w:hint="eastAsia"/>
          <w:lang w:val="zh-CN"/>
        </w:rPr>
        <w:t>,</w:t>
      </w:r>
      <w:r w:rsidR="000647A1">
        <w:rPr>
          <w:rFonts w:hint="eastAsia"/>
        </w:rPr>
        <w:t>使用三元运算符</w:t>
      </w:r>
      <w:r>
        <w:rPr>
          <w:rFonts w:hint="eastAsia"/>
          <w:lang w:val="zh-CN"/>
        </w:rPr>
        <w:t>判断这个数是奇数还是偶数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97232" w:rsidRP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创建键盘录入对象</w:t>
      </w:r>
    </w:p>
    <w:p w:rsid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调用方法获取输入的数据</w:t>
      </w:r>
    </w:p>
    <w:p w:rsid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将变量</w:t>
      </w:r>
      <w:r w:rsidRPr="008B00FF">
        <w:rPr>
          <w:rFonts w:hint="eastAsia"/>
          <w:lang w:val="zh-CN"/>
        </w:rPr>
        <w:t>%2</w:t>
      </w:r>
      <w:r w:rsidRPr="008B00FF">
        <w:rPr>
          <w:rFonts w:hint="eastAsia"/>
          <w:lang w:val="zh-CN"/>
        </w:rPr>
        <w:t>如果</w:t>
      </w:r>
      <w:r w:rsidRPr="008B00FF">
        <w:rPr>
          <w:rFonts w:hint="eastAsia"/>
          <w:lang w:val="zh-CN"/>
        </w:rPr>
        <w:t xml:space="preserve"> == 0 </w:t>
      </w:r>
      <w:r w:rsidRPr="008B00FF">
        <w:rPr>
          <w:rFonts w:hint="eastAsia"/>
          <w:lang w:val="zh-CN"/>
        </w:rPr>
        <w:t>是偶数</w:t>
      </w:r>
      <w:r w:rsidRPr="008B00FF">
        <w:rPr>
          <w:rFonts w:hint="eastAsia"/>
          <w:lang w:val="zh-CN"/>
        </w:rPr>
        <w:t>,</w:t>
      </w:r>
      <w:r w:rsidRPr="008B00FF">
        <w:rPr>
          <w:rFonts w:hint="eastAsia"/>
          <w:lang w:val="zh-CN"/>
        </w:rPr>
        <w:t>否则是奇数</w:t>
      </w:r>
    </w:p>
    <w:p w:rsidR="008B00FF" w:rsidRP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输出结果</w:t>
      </w:r>
    </w:p>
    <w:p w:rsidR="00682183" w:rsidRPr="0077237C" w:rsidRDefault="00682183" w:rsidP="006821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2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82183" w:rsidRPr="00B03B03" w:rsidRDefault="00682183" w:rsidP="00682183">
      <w:pPr>
        <w:rPr>
          <w:lang w:val="zh-CN"/>
        </w:rPr>
      </w:pPr>
      <w:r>
        <w:rPr>
          <w:rFonts w:hint="eastAsia"/>
          <w:lang w:val="zh-CN"/>
        </w:rPr>
        <w:t>键盘录入</w:t>
      </w:r>
      <w:r w:rsidRPr="004E0A28">
        <w:rPr>
          <w:rFonts w:hint="eastAsia"/>
          <w:lang w:val="zh-CN"/>
        </w:rPr>
        <w:t>一个学生成绩</w:t>
      </w:r>
      <w:r>
        <w:rPr>
          <w:rFonts w:hint="eastAsia"/>
          <w:lang w:val="zh-CN"/>
        </w:rPr>
        <w:t>(in</w:t>
      </w:r>
      <w:r w:rsidR="00EF6265">
        <w:rPr>
          <w:rFonts w:hint="eastAsia"/>
          <w:lang w:val="zh-CN"/>
        </w:rPr>
        <w:t>t</w:t>
      </w:r>
      <w:r w:rsidRPr="004E0A28">
        <w:rPr>
          <w:rFonts w:hint="eastAsia"/>
          <w:lang w:val="zh-CN"/>
        </w:rPr>
        <w:t>类型</w:t>
      </w:r>
      <w:r w:rsidRPr="004E0A28">
        <w:rPr>
          <w:rFonts w:hint="eastAsia"/>
          <w:lang w:val="zh-CN"/>
        </w:rPr>
        <w:t>)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如果成绩大于等于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输出</w:t>
      </w:r>
      <w:r>
        <w:rPr>
          <w:lang w:val="zh-CN"/>
        </w:rPr>
        <w:t>”</w:t>
      </w:r>
      <w:r>
        <w:rPr>
          <w:lang w:val="zh-CN"/>
        </w:rPr>
        <w:t>及格</w:t>
      </w:r>
      <w:r>
        <w:rPr>
          <w:lang w:val="zh-CN"/>
        </w:rPr>
        <w:t>”</w:t>
      </w:r>
      <w:r>
        <w:rPr>
          <w:rFonts w:hint="eastAsia"/>
          <w:lang w:val="zh-CN"/>
        </w:rPr>
        <w:t>,</w:t>
      </w:r>
      <w:r>
        <w:rPr>
          <w:lang w:val="zh-CN"/>
        </w:rPr>
        <w:t>如果成绩小于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输出</w:t>
      </w:r>
      <w:r>
        <w:rPr>
          <w:lang w:val="zh-CN"/>
        </w:rPr>
        <w:t>”</w:t>
      </w:r>
      <w:r>
        <w:rPr>
          <w:lang w:val="zh-CN"/>
        </w:rPr>
        <w:t>不及格</w:t>
      </w:r>
      <w:r>
        <w:rPr>
          <w:lang w:val="zh-CN"/>
        </w:rPr>
        <w:t>”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82183" w:rsidRPr="00216CAD" w:rsidRDefault="00216CAD" w:rsidP="00216CAD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创建键盘录入对象</w:t>
      </w:r>
    </w:p>
    <w:p w:rsidR="00216CAD" w:rsidRDefault="00216CAD" w:rsidP="00216CAD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调用方法获取输入的成绩</w:t>
      </w:r>
    </w:p>
    <w:p w:rsidR="00216CAD" w:rsidRDefault="00216CAD" w:rsidP="00216CAD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使用三元运算符如果成绩大于等于</w:t>
      </w:r>
      <w:r w:rsidRPr="00216CAD">
        <w:rPr>
          <w:rFonts w:hint="eastAsia"/>
          <w:lang w:val="zh-CN"/>
        </w:rPr>
        <w:t>60</w:t>
      </w:r>
      <w:r w:rsidRPr="00216CAD">
        <w:rPr>
          <w:rFonts w:hint="eastAsia"/>
          <w:lang w:val="zh-CN"/>
        </w:rPr>
        <w:t>返回</w:t>
      </w:r>
      <w:r w:rsidRPr="00216CAD">
        <w:rPr>
          <w:rFonts w:hint="eastAsia"/>
          <w:lang w:val="zh-CN"/>
        </w:rPr>
        <w:t>"</w:t>
      </w:r>
      <w:r w:rsidRPr="00216CAD">
        <w:rPr>
          <w:rFonts w:hint="eastAsia"/>
          <w:lang w:val="zh-CN"/>
        </w:rPr>
        <w:t>及格</w:t>
      </w:r>
      <w:r w:rsidRPr="00216CAD">
        <w:rPr>
          <w:rFonts w:hint="eastAsia"/>
          <w:lang w:val="zh-CN"/>
        </w:rPr>
        <w:t>",</w:t>
      </w:r>
      <w:r w:rsidRPr="00216CAD">
        <w:rPr>
          <w:rFonts w:hint="eastAsia"/>
          <w:lang w:val="zh-CN"/>
        </w:rPr>
        <w:t>否则返回不</w:t>
      </w:r>
      <w:r w:rsidRPr="00216CAD">
        <w:rPr>
          <w:rFonts w:hint="eastAsia"/>
          <w:lang w:val="zh-CN"/>
        </w:rPr>
        <w:t>"</w:t>
      </w:r>
      <w:r w:rsidRPr="00216CAD">
        <w:rPr>
          <w:rFonts w:hint="eastAsia"/>
          <w:lang w:val="zh-CN"/>
        </w:rPr>
        <w:t>及格</w:t>
      </w:r>
      <w:r w:rsidRPr="00216CAD">
        <w:rPr>
          <w:rFonts w:hint="eastAsia"/>
          <w:lang w:val="zh-CN"/>
        </w:rPr>
        <w:t>"</w:t>
      </w:r>
    </w:p>
    <w:p w:rsidR="00682183" w:rsidRPr="00216CAD" w:rsidRDefault="00216CAD" w:rsidP="00D97232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输出结果</w:t>
      </w:r>
    </w:p>
    <w:p w:rsidR="00DF36F1" w:rsidRPr="0077237C" w:rsidRDefault="00DF36F1" w:rsidP="00DF36F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6223D">
        <w:rPr>
          <w:rFonts w:hint="eastAsia"/>
          <w:lang w:val="zh-CN"/>
        </w:rPr>
        <w:t>3</w:t>
      </w:r>
    </w:p>
    <w:p w:rsidR="00DF36F1" w:rsidRDefault="00DF36F1" w:rsidP="00DF36F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F36F1" w:rsidRPr="00B03B03" w:rsidRDefault="00DF36F1" w:rsidP="00DF36F1">
      <w:pPr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123,</w:t>
      </w:r>
      <w:r>
        <w:rPr>
          <w:rFonts w:hint="eastAsia"/>
          <w:lang w:val="zh-CN"/>
        </w:rPr>
        <w:t>求这个数的个位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十位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百位分别是多少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输出结果</w:t>
      </w:r>
      <w:r>
        <w:rPr>
          <w:rFonts w:hint="eastAsia"/>
          <w:lang w:val="zh-CN"/>
        </w:rPr>
        <w:t>:</w:t>
      </w:r>
      <w:r w:rsidR="0059344A">
        <w:rPr>
          <w:lang w:val="zh-CN"/>
        </w:rPr>
        <w:t>123</w:t>
      </w:r>
      <w:r w:rsidR="0059344A">
        <w:rPr>
          <w:lang w:val="zh-CN"/>
        </w:rPr>
        <w:t>的个位是</w:t>
      </w:r>
      <w:r w:rsidR="0059344A">
        <w:rPr>
          <w:rFonts w:hint="eastAsia"/>
          <w:lang w:val="zh-CN"/>
        </w:rPr>
        <w:t>3,</w:t>
      </w:r>
      <w:r w:rsidR="0059344A">
        <w:rPr>
          <w:rFonts w:hint="eastAsia"/>
          <w:lang w:val="zh-CN"/>
        </w:rPr>
        <w:t>十位是</w:t>
      </w:r>
      <w:r w:rsidR="0059344A">
        <w:rPr>
          <w:rFonts w:hint="eastAsia"/>
          <w:lang w:val="zh-CN"/>
        </w:rPr>
        <w:t>2,</w:t>
      </w:r>
      <w:r w:rsidR="0059344A">
        <w:rPr>
          <w:rFonts w:hint="eastAsia"/>
          <w:lang w:val="zh-CN"/>
        </w:rPr>
        <w:t>百位是</w:t>
      </w:r>
      <w:r w:rsidR="0059344A">
        <w:rPr>
          <w:rFonts w:hint="eastAsia"/>
          <w:lang w:val="zh-CN"/>
        </w:rPr>
        <w:t>1</w:t>
      </w:r>
    </w:p>
    <w:p w:rsidR="00DF36F1" w:rsidRDefault="00DF36F1" w:rsidP="00DF36F1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DF36F1" w:rsidRP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定义变量初始化值为</w:t>
      </w:r>
      <w:r w:rsidRPr="00391D83">
        <w:rPr>
          <w:rFonts w:hint="eastAsia"/>
          <w:lang w:val="zh-CN"/>
        </w:rPr>
        <w:t>123</w:t>
      </w:r>
    </w:p>
    <w:p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模</w:t>
      </w:r>
      <w:r w:rsidRPr="00391D83">
        <w:rPr>
          <w:rFonts w:hint="eastAsia"/>
          <w:lang w:val="zh-CN"/>
        </w:rPr>
        <w:t>10</w:t>
      </w:r>
      <w:r w:rsidRPr="00391D83">
        <w:rPr>
          <w:rFonts w:hint="eastAsia"/>
          <w:lang w:val="zh-CN"/>
        </w:rPr>
        <w:t>获取个位</w:t>
      </w:r>
    </w:p>
    <w:p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先除以</w:t>
      </w:r>
      <w:r w:rsidRPr="00391D83">
        <w:rPr>
          <w:rFonts w:hint="eastAsia"/>
          <w:lang w:val="zh-CN"/>
        </w:rPr>
        <w:t>10,</w:t>
      </w:r>
      <w:r w:rsidRPr="00391D83">
        <w:rPr>
          <w:rFonts w:hint="eastAsia"/>
          <w:lang w:val="zh-CN"/>
        </w:rPr>
        <w:t>再模</w:t>
      </w:r>
      <w:r w:rsidRPr="00391D83">
        <w:rPr>
          <w:rFonts w:hint="eastAsia"/>
          <w:lang w:val="zh-CN"/>
        </w:rPr>
        <w:t>10</w:t>
      </w:r>
      <w:r w:rsidRPr="00391D83">
        <w:rPr>
          <w:rFonts w:hint="eastAsia"/>
          <w:lang w:val="zh-CN"/>
        </w:rPr>
        <w:t>获取到十位</w:t>
      </w:r>
    </w:p>
    <w:p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除以</w:t>
      </w:r>
      <w:r w:rsidRPr="00391D83">
        <w:rPr>
          <w:rFonts w:hint="eastAsia"/>
          <w:lang w:val="zh-CN"/>
        </w:rPr>
        <w:t>100</w:t>
      </w:r>
      <w:r w:rsidRPr="00391D83">
        <w:rPr>
          <w:rFonts w:hint="eastAsia"/>
          <w:lang w:val="zh-CN"/>
        </w:rPr>
        <w:t>获取到百位</w:t>
      </w:r>
    </w:p>
    <w:p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输出结果</w:t>
      </w:r>
    </w:p>
    <w:p w:rsidR="00855876" w:rsidRDefault="00855876" w:rsidP="00855876">
      <w:pPr>
        <w:rPr>
          <w:lang w:val="zh-CN"/>
        </w:rPr>
      </w:pPr>
    </w:p>
    <w:p w:rsidR="00855876" w:rsidRPr="0077237C" w:rsidRDefault="00855876" w:rsidP="0085587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6223D">
        <w:rPr>
          <w:rFonts w:hint="eastAsia"/>
          <w:lang w:val="zh-CN"/>
        </w:rPr>
        <w:t>4</w:t>
      </w:r>
    </w:p>
    <w:p w:rsidR="00855876" w:rsidRDefault="00855876" w:rsidP="0085587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55876" w:rsidRPr="00F815A7" w:rsidRDefault="00855876" w:rsidP="00855876">
      <w:pPr>
        <w:rPr>
          <w:lang w:val="zh-CN"/>
        </w:rPr>
      </w:pPr>
      <w:r w:rsidRPr="00F815A7">
        <w:rPr>
          <w:rFonts w:hint="eastAsia"/>
          <w:lang w:val="zh-CN"/>
        </w:rPr>
        <w:t>键盘录入一个长方形的长和宽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长和宽为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),</w:t>
      </w:r>
      <w:r w:rsidRPr="00F815A7">
        <w:rPr>
          <w:rFonts w:hint="eastAsia"/>
          <w:lang w:val="zh-CN"/>
        </w:rPr>
        <w:t>计算长方形</w:t>
      </w:r>
      <w:r>
        <w:rPr>
          <w:rFonts w:hint="eastAsia"/>
          <w:lang w:val="zh-CN"/>
        </w:rPr>
        <w:t>的</w:t>
      </w:r>
      <w:r w:rsidRPr="00F815A7">
        <w:rPr>
          <w:rFonts w:hint="eastAsia"/>
          <w:lang w:val="zh-CN"/>
        </w:rPr>
        <w:t>面积</w:t>
      </w:r>
      <w:r>
        <w:rPr>
          <w:rFonts w:hint="eastAsia"/>
          <w:lang w:val="zh-CN"/>
        </w:rPr>
        <w:t>和周长</w:t>
      </w:r>
    </w:p>
    <w:p w:rsidR="00855876" w:rsidRDefault="00855876" w:rsidP="0085587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使用输出语句提示用户输入长方形的长</w:t>
      </w:r>
    </w:p>
    <w:p w:rsidR="00855876" w:rsidRPr="00A71282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A71282">
        <w:rPr>
          <w:rFonts w:hint="eastAsia"/>
          <w:lang w:val="zh-CN"/>
        </w:rPr>
        <w:t>使用</w:t>
      </w:r>
      <w:r w:rsidRPr="00A71282">
        <w:rPr>
          <w:rFonts w:hint="eastAsia"/>
          <w:lang w:val="zh-CN"/>
        </w:rPr>
        <w:t>Scanner</w:t>
      </w:r>
      <w:r w:rsidRPr="00A71282">
        <w:rPr>
          <w:rFonts w:hint="eastAsia"/>
          <w:lang w:val="zh-CN"/>
        </w:rPr>
        <w:t>类录入</w:t>
      </w:r>
      <w:r w:rsidRPr="00F815A7">
        <w:rPr>
          <w:rFonts w:hint="eastAsia"/>
          <w:lang w:val="zh-CN"/>
        </w:rPr>
        <w:t>长方形的长</w:t>
      </w:r>
    </w:p>
    <w:p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使用输出语句提示用户输入长方形的宽</w:t>
      </w:r>
    </w:p>
    <w:p w:rsidR="00855876" w:rsidRPr="008C7EA8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A71282">
        <w:rPr>
          <w:rFonts w:hint="eastAsia"/>
          <w:lang w:val="zh-CN"/>
        </w:rPr>
        <w:t>使用</w:t>
      </w:r>
      <w:r w:rsidRPr="00A71282">
        <w:rPr>
          <w:rFonts w:hint="eastAsia"/>
          <w:lang w:val="zh-CN"/>
        </w:rPr>
        <w:t>Scanner</w:t>
      </w:r>
      <w:r w:rsidRPr="00A71282">
        <w:rPr>
          <w:rFonts w:hint="eastAsia"/>
          <w:lang w:val="zh-CN"/>
        </w:rPr>
        <w:t>类录入</w:t>
      </w:r>
      <w:r>
        <w:rPr>
          <w:rFonts w:hint="eastAsia"/>
          <w:lang w:val="zh-CN"/>
        </w:rPr>
        <w:t>长方形的宽</w:t>
      </w:r>
    </w:p>
    <w:p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变量保存长方形的面积</w:t>
      </w:r>
      <w:r>
        <w:rPr>
          <w:rFonts w:hint="eastAsia"/>
          <w:lang w:val="zh-CN"/>
        </w:rPr>
        <w:t>,</w:t>
      </w:r>
      <w:r>
        <w:rPr>
          <w:lang w:val="zh-CN"/>
        </w:rPr>
        <w:t>面积</w:t>
      </w:r>
      <w:r>
        <w:rPr>
          <w:rFonts w:hint="eastAsia"/>
          <w:lang w:val="zh-CN"/>
        </w:rPr>
        <w:t>=</w:t>
      </w:r>
      <w:r>
        <w:rPr>
          <w:lang w:val="zh-CN"/>
        </w:rPr>
        <w:t>长</w:t>
      </w:r>
      <w:r>
        <w:rPr>
          <w:rFonts w:hint="eastAsia"/>
          <w:lang w:val="zh-CN"/>
        </w:rPr>
        <w:t>*</w:t>
      </w:r>
      <w:r>
        <w:rPr>
          <w:lang w:val="zh-CN"/>
        </w:rPr>
        <w:t>宽</w:t>
      </w:r>
    </w:p>
    <w:p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变量保存长方形的</w:t>
      </w:r>
      <w:r>
        <w:rPr>
          <w:rFonts w:hint="eastAsia"/>
          <w:lang w:val="zh-CN"/>
        </w:rPr>
        <w:t>周长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周长</w:t>
      </w:r>
      <w:r>
        <w:rPr>
          <w:rFonts w:hint="eastAsia"/>
          <w:lang w:val="zh-CN"/>
        </w:rPr>
        <w:t>=(</w:t>
      </w:r>
      <w:r>
        <w:rPr>
          <w:lang w:val="zh-CN"/>
        </w:rPr>
        <w:t>长</w:t>
      </w:r>
      <w:r>
        <w:rPr>
          <w:rFonts w:hint="eastAsia"/>
          <w:lang w:val="zh-CN"/>
        </w:rPr>
        <w:t>+</w:t>
      </w:r>
      <w:r>
        <w:rPr>
          <w:lang w:val="zh-CN"/>
        </w:rPr>
        <w:t>宽</w:t>
      </w:r>
      <w:r>
        <w:rPr>
          <w:rFonts w:hint="eastAsia"/>
          <w:lang w:val="zh-CN"/>
        </w:rPr>
        <w:t>)*</w:t>
      </w:r>
      <w:r>
        <w:rPr>
          <w:lang w:val="zh-CN"/>
        </w:rPr>
        <w:t>2</w:t>
      </w:r>
    </w:p>
    <w:p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使用输出语句输出</w:t>
      </w:r>
      <w:r>
        <w:rPr>
          <w:rFonts w:hint="eastAsia"/>
          <w:lang w:val="zh-CN"/>
        </w:rPr>
        <w:t>面和</w:t>
      </w:r>
      <w:r>
        <w:rPr>
          <w:lang w:val="zh-CN"/>
        </w:rPr>
        <w:t>和周长</w:t>
      </w:r>
    </w:p>
    <w:p w:rsidR="00260FDA" w:rsidRPr="0077237C" w:rsidRDefault="00260FDA" w:rsidP="00260FD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6223D">
        <w:rPr>
          <w:rFonts w:hint="eastAsia"/>
          <w:lang w:val="zh-CN"/>
        </w:rPr>
        <w:t>5</w:t>
      </w:r>
    </w:p>
    <w:p w:rsidR="00260FDA" w:rsidRDefault="00260FDA" w:rsidP="00260FD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60FDA" w:rsidRPr="005A6FA5" w:rsidRDefault="00260FDA" w:rsidP="00260FDA">
      <w:pPr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a,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b</w:t>
      </w:r>
      <w:r>
        <w:rPr>
          <w:lang w:val="zh-CN"/>
        </w:rPr>
        <w:t>,</w:t>
      </w:r>
      <w:r>
        <w:rPr>
          <w:lang w:val="zh-CN"/>
        </w:rPr>
        <w:t>使用三元运算符判断如果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大于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返回</w:t>
      </w:r>
      <w:r>
        <w:rPr>
          <w:rFonts w:hint="eastAsia"/>
          <w:lang w:val="zh-CN"/>
        </w:rPr>
        <w:t>a</w:t>
      </w:r>
      <w:r>
        <w:rPr>
          <w:lang w:val="zh-CN"/>
        </w:rPr>
        <w:t>与</w:t>
      </w:r>
      <w:r>
        <w:rPr>
          <w:lang w:val="zh-CN"/>
        </w:rPr>
        <w:t>b</w:t>
      </w:r>
      <w:r>
        <w:rPr>
          <w:lang w:val="zh-CN"/>
        </w:rPr>
        <w:t>的和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否则返回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的乘积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打印结果</w:t>
      </w:r>
    </w:p>
    <w:p w:rsidR="00260FDA" w:rsidRDefault="00260FDA" w:rsidP="00260FD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60FDA" w:rsidRPr="006E065B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定义变量</w:t>
      </w:r>
      <w:r w:rsidRPr="006E065B">
        <w:rPr>
          <w:rFonts w:hint="eastAsia"/>
          <w:lang w:val="zh-CN"/>
        </w:rPr>
        <w:t>a</w:t>
      </w:r>
    </w:p>
    <w:p w:rsidR="00260FDA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定义变量</w:t>
      </w:r>
      <w:r w:rsidRPr="006E065B">
        <w:rPr>
          <w:rFonts w:hint="eastAsia"/>
          <w:lang w:val="zh-CN"/>
        </w:rPr>
        <w:t>b</w:t>
      </w:r>
    </w:p>
    <w:p w:rsidR="00260FDA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使用三元运算符判断</w:t>
      </w:r>
    </w:p>
    <w:p w:rsidR="00260FDA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打印结果</w:t>
      </w:r>
    </w:p>
    <w:p w:rsidR="00515C88" w:rsidRPr="00E36BA0" w:rsidRDefault="00515C88" w:rsidP="00515C88">
      <w:pPr>
        <w:rPr>
          <w:rFonts w:hint="eastAsia"/>
          <w:lang w:val="zh-CN"/>
        </w:rPr>
      </w:pPr>
    </w:p>
    <w:p w:rsidR="00515C88" w:rsidRDefault="00515C88" w:rsidP="00515C88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 w:rsidR="00A56C8D">
        <w:rPr>
          <w:rFonts w:hint="eastAsia"/>
          <w:kern w:val="0"/>
        </w:rPr>
        <w:t>6</w:t>
      </w:r>
    </w:p>
    <w:p w:rsidR="00515C88" w:rsidRDefault="00515C88" w:rsidP="00515C88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515C88" w:rsidRPr="00B44BC4" w:rsidRDefault="00515C88" w:rsidP="00515C88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1.3.2 </w:t>
      </w:r>
      <w:r>
        <w:rPr>
          <w:rFonts w:hint="eastAsia"/>
        </w:rPr>
        <w:t>if</w:t>
      </w:r>
      <w:r>
        <w:rPr>
          <w:rFonts w:hint="eastAsia"/>
        </w:rPr>
        <w:t>语句的第三种格式</w:t>
      </w:r>
      <w:r>
        <w:rPr>
          <w:rFonts w:hint="eastAsia"/>
        </w:rPr>
        <w:t>;</w:t>
      </w:r>
    </w:p>
    <w:p w:rsidR="00515C88" w:rsidRDefault="00515C88" w:rsidP="00515C88">
      <w:pPr>
        <w:pStyle w:val="3"/>
      </w:pPr>
      <w:r>
        <w:rPr>
          <w:rFonts w:hint="eastAsia"/>
        </w:rPr>
        <w:t>训练描述</w:t>
      </w:r>
    </w:p>
    <w:p w:rsidR="00515C88" w:rsidRDefault="00515C88" w:rsidP="00515C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键盘录入学生考试成绩，判断学生等级</w:t>
      </w:r>
      <w:r>
        <w:rPr>
          <w:rFonts w:hint="eastAsia"/>
        </w:rPr>
        <w:t>:</w:t>
      </w:r>
    </w:p>
    <w:p w:rsidR="00515C88" w:rsidRDefault="00515C88" w:rsidP="00515C88">
      <w:pPr>
        <w:pStyle w:val="11"/>
        <w:ind w:left="840"/>
      </w:pPr>
      <w:r>
        <w:rPr>
          <w:rFonts w:hint="eastAsia"/>
        </w:rPr>
        <w:t>90-100</w:t>
      </w:r>
      <w:r>
        <w:rPr>
          <w:rFonts w:hint="eastAsia"/>
        </w:rPr>
        <w:tab/>
      </w:r>
      <w:r>
        <w:rPr>
          <w:rFonts w:hint="eastAsia"/>
        </w:rPr>
        <w:t>优秀</w:t>
      </w:r>
    </w:p>
    <w:p w:rsidR="00515C88" w:rsidRDefault="00515C88" w:rsidP="00515C88">
      <w:pPr>
        <w:pStyle w:val="11"/>
        <w:ind w:left="840"/>
      </w:pPr>
      <w:r>
        <w:rPr>
          <w:rFonts w:hint="eastAsia"/>
        </w:rPr>
        <w:t>80-90</w:t>
      </w:r>
      <w:r>
        <w:rPr>
          <w:rFonts w:hint="eastAsia"/>
        </w:rPr>
        <w:tab/>
      </w:r>
      <w:r>
        <w:rPr>
          <w:rFonts w:hint="eastAsia"/>
        </w:rPr>
        <w:t>好</w:t>
      </w:r>
    </w:p>
    <w:p w:rsidR="00515C88" w:rsidRDefault="00515C88" w:rsidP="00515C88">
      <w:pPr>
        <w:pStyle w:val="11"/>
        <w:ind w:left="840"/>
      </w:pPr>
      <w:r>
        <w:rPr>
          <w:rFonts w:hint="eastAsia"/>
        </w:rPr>
        <w:t>70-80</w:t>
      </w:r>
      <w:r>
        <w:rPr>
          <w:rFonts w:hint="eastAsia"/>
        </w:rPr>
        <w:tab/>
      </w:r>
      <w:r>
        <w:rPr>
          <w:rFonts w:hint="eastAsia"/>
        </w:rPr>
        <w:t>良</w:t>
      </w:r>
    </w:p>
    <w:p w:rsidR="00515C88" w:rsidRDefault="00515C88" w:rsidP="00515C88">
      <w:pPr>
        <w:pStyle w:val="11"/>
        <w:ind w:left="840"/>
      </w:pPr>
      <w:r>
        <w:rPr>
          <w:rFonts w:hint="eastAsia"/>
        </w:rPr>
        <w:t>60-70</w:t>
      </w:r>
      <w:r>
        <w:rPr>
          <w:rFonts w:hint="eastAsia"/>
        </w:rPr>
        <w:tab/>
      </w:r>
      <w:r>
        <w:rPr>
          <w:rFonts w:hint="eastAsia"/>
        </w:rPr>
        <w:t>及格</w:t>
      </w:r>
    </w:p>
    <w:p w:rsidR="00515C88" w:rsidRDefault="00515C88" w:rsidP="00515C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  <w:r>
        <w:rPr>
          <w:rFonts w:hint="eastAsia"/>
        </w:rPr>
        <w:t>以下</w:t>
      </w:r>
      <w:r>
        <w:rPr>
          <w:rFonts w:hint="eastAsia"/>
        </w:rPr>
        <w:tab/>
      </w:r>
      <w:r>
        <w:rPr>
          <w:rFonts w:hint="eastAsia"/>
        </w:rPr>
        <w:t>不及格</w:t>
      </w:r>
    </w:p>
    <w:p w:rsidR="00515C88" w:rsidRDefault="00515C88" w:rsidP="00515C88">
      <w:pPr>
        <w:pStyle w:val="3"/>
      </w:pPr>
      <w:r>
        <w:rPr>
          <w:rFonts w:hint="eastAsia"/>
        </w:rPr>
        <w:t>操作步骤描述</w:t>
      </w:r>
    </w:p>
    <w:p w:rsidR="00515C88" w:rsidRPr="002F7EB7" w:rsidRDefault="00515C88" w:rsidP="00515C88">
      <w:r>
        <w:rPr>
          <w:rFonts w:hint="eastAsia"/>
        </w:rPr>
        <w:tab/>
      </w:r>
      <w:r>
        <w:rPr>
          <w:rFonts w:hint="eastAsia"/>
        </w:rPr>
        <w:tab/>
        <w:t>1.</w:t>
      </w:r>
      <w:r w:rsidRPr="001245DC">
        <w:t>从键盘上录入一个学生的考试成绩</w:t>
      </w:r>
      <w:r>
        <w:rPr>
          <w:rFonts w:hint="eastAsia"/>
        </w:rPr>
        <w:t>:</w:t>
      </w:r>
    </w:p>
    <w:p w:rsidR="00515C88" w:rsidRDefault="00515C88" w:rsidP="00515C88">
      <w:r>
        <w:rPr>
          <w:rFonts w:hint="eastAsia"/>
        </w:rPr>
        <w:tab/>
      </w:r>
      <w:r>
        <w:rPr>
          <w:rFonts w:hint="eastAsia"/>
        </w:rPr>
        <w:tab/>
        <w:t>2.</w:t>
      </w:r>
      <w:r w:rsidRPr="001245DC">
        <w:t>使用</w:t>
      </w:r>
      <w:r w:rsidRPr="001245DC">
        <w:t>if</w:t>
      </w:r>
      <w:r w:rsidRPr="001245DC">
        <w:t>语句的第三种格式判断考试成绩属于哪个范围</w:t>
      </w:r>
      <w:r w:rsidRPr="001245DC">
        <w:t>,</w:t>
      </w:r>
      <w:r w:rsidRPr="001245DC">
        <w:t>然后确定成绩的等级并打印</w:t>
      </w:r>
      <w:r>
        <w:rPr>
          <w:rFonts w:hint="eastAsia"/>
        </w:rPr>
        <w:t>:</w:t>
      </w:r>
    </w:p>
    <w:p w:rsidR="005259AA" w:rsidRDefault="001B532F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9B17BE" w:rsidRPr="0077237C" w:rsidRDefault="009B17BE" w:rsidP="009B17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F4631">
        <w:rPr>
          <w:rFonts w:hint="eastAsia"/>
          <w:lang w:val="zh-CN"/>
        </w:rPr>
        <w:t>1</w:t>
      </w:r>
    </w:p>
    <w:p w:rsidR="009B17BE" w:rsidRDefault="009B17BE" w:rsidP="009B17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B17BE" w:rsidRDefault="005363BE" w:rsidP="009B17BE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小明左、右手中分别拿两张纸牌（比如：黑桃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和红桃</w:t>
      </w: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，数字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可通过键盘录入），要求编写代码交换小明手中的牌</w:t>
      </w:r>
    </w:p>
    <w:p w:rsidR="005363BE" w:rsidRDefault="005363BE" w:rsidP="009B17BE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lang w:val="zh-CN"/>
        </w:rPr>
        <w:t>程序运行的结果如下</w:t>
      </w:r>
      <w:r>
        <w:rPr>
          <w:rFonts w:hint="eastAsia"/>
          <w:lang w:val="zh-CN"/>
        </w:rPr>
        <w:t>：</w:t>
      </w:r>
    </w:p>
    <w:p w:rsidR="00A24F4E" w:rsidRDefault="00A24F4E" w:rsidP="009B17BE">
      <w:pPr>
        <w:rPr>
          <w:lang w:val="zh-CN"/>
        </w:rPr>
      </w:pP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请输入小明左手中的纸牌：</w:t>
      </w:r>
      <w:r w:rsidRPr="00DD2F5B">
        <w:rPr>
          <w:lang w:val="zh-CN"/>
        </w:rPr>
        <w:t>10</w:t>
      </w: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请输入小明右手中的纸牌：</w:t>
      </w:r>
      <w:r w:rsidRPr="00DD2F5B">
        <w:rPr>
          <w:lang w:val="zh-CN"/>
        </w:rPr>
        <w:t>8</w:t>
      </w:r>
    </w:p>
    <w:p w:rsidR="00DD2F5B" w:rsidRPr="00DD2F5B" w:rsidRDefault="00DD2F5B" w:rsidP="00DD2F5B">
      <w:pPr>
        <w:ind w:leftChars="200" w:left="420"/>
        <w:rPr>
          <w:lang w:val="zh-CN"/>
        </w:rPr>
      </w:pP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互换前小明手中的纸牌：</w:t>
      </w: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左手中的纸牌：</w:t>
      </w:r>
      <w:r w:rsidRPr="00DD2F5B">
        <w:rPr>
          <w:lang w:val="zh-CN"/>
        </w:rPr>
        <w:t>10</w:t>
      </w: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lastRenderedPageBreak/>
        <w:t>右手中的纸牌：</w:t>
      </w:r>
      <w:r w:rsidRPr="00DD2F5B">
        <w:rPr>
          <w:lang w:val="zh-CN"/>
        </w:rPr>
        <w:t>8</w:t>
      </w:r>
    </w:p>
    <w:p w:rsidR="00DD2F5B" w:rsidRPr="00DD2F5B" w:rsidRDefault="00DD2F5B" w:rsidP="00DD2F5B">
      <w:pPr>
        <w:ind w:leftChars="200" w:left="420"/>
        <w:rPr>
          <w:lang w:val="zh-CN"/>
        </w:rPr>
      </w:pP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互换后小明手中的纸牌：</w:t>
      </w:r>
    </w:p>
    <w:p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左手中的纸牌：</w:t>
      </w:r>
      <w:r w:rsidRPr="00DD2F5B">
        <w:rPr>
          <w:lang w:val="zh-CN"/>
        </w:rPr>
        <w:t>8</w:t>
      </w:r>
    </w:p>
    <w:p w:rsidR="005363BE" w:rsidRPr="00F815A7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右手中的纸牌：</w:t>
      </w:r>
      <w:r w:rsidRPr="00DD2F5B">
        <w:rPr>
          <w:lang w:val="zh-CN"/>
        </w:rPr>
        <w:t>10</w:t>
      </w:r>
    </w:p>
    <w:p w:rsidR="009B17BE" w:rsidRDefault="009B17BE" w:rsidP="009B17B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5C98" w:rsidRP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创建</w:t>
      </w:r>
      <w:r w:rsidRPr="005571F3">
        <w:rPr>
          <w:rFonts w:hint="eastAsia"/>
          <w:lang w:val="zh-CN"/>
        </w:rPr>
        <w:t>Scanner</w:t>
      </w:r>
      <w:r w:rsidRPr="005571F3">
        <w:rPr>
          <w:rFonts w:hint="eastAsia"/>
          <w:lang w:val="zh-CN"/>
        </w:rPr>
        <w:t>对象</w:t>
      </w:r>
    </w:p>
    <w:p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录入第一个数据</w:t>
      </w:r>
      <w:r w:rsidR="00F3084E">
        <w:rPr>
          <w:rFonts w:hint="eastAsia"/>
          <w:lang w:val="zh-CN"/>
        </w:rPr>
        <w:t>赋值给变量</w:t>
      </w:r>
      <w:r w:rsidR="00F3084E">
        <w:rPr>
          <w:rFonts w:hint="eastAsia"/>
          <w:lang w:val="zh-CN"/>
        </w:rPr>
        <w:t>left</w:t>
      </w:r>
    </w:p>
    <w:p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录入第二个数据</w:t>
      </w:r>
      <w:r w:rsidR="00F3084E">
        <w:rPr>
          <w:rFonts w:hint="eastAsia"/>
          <w:lang w:val="zh-CN"/>
        </w:rPr>
        <w:t>赋值给变量</w:t>
      </w:r>
      <w:r w:rsidR="00F3084E">
        <w:rPr>
          <w:rFonts w:hint="eastAsia"/>
          <w:lang w:val="zh-CN"/>
        </w:rPr>
        <w:t>right</w:t>
      </w:r>
    </w:p>
    <w:p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定义一个临时变量</w:t>
      </w:r>
      <w:r w:rsidRPr="005571F3">
        <w:rPr>
          <w:rFonts w:hint="eastAsia"/>
          <w:lang w:val="zh-CN"/>
        </w:rPr>
        <w:t>temp,</w:t>
      </w:r>
      <w:r w:rsidRPr="005571F3">
        <w:rPr>
          <w:rFonts w:hint="eastAsia"/>
          <w:lang w:val="zh-CN"/>
        </w:rPr>
        <w:t>保存</w:t>
      </w:r>
      <w:r w:rsidR="00F3084E">
        <w:rPr>
          <w:rFonts w:hint="eastAsia"/>
          <w:lang w:val="zh-CN"/>
        </w:rPr>
        <w:t>left</w:t>
      </w:r>
      <w:r w:rsidRPr="005571F3">
        <w:rPr>
          <w:rFonts w:hint="eastAsia"/>
          <w:lang w:val="zh-CN"/>
        </w:rPr>
        <w:t>的值</w:t>
      </w:r>
    </w:p>
    <w:p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将</w:t>
      </w:r>
      <w:r w:rsidR="00F3084E">
        <w:rPr>
          <w:lang w:val="zh-CN"/>
        </w:rPr>
        <w:t>right</w:t>
      </w:r>
      <w:r w:rsidRPr="005571F3">
        <w:rPr>
          <w:rFonts w:hint="eastAsia"/>
          <w:lang w:val="zh-CN"/>
        </w:rPr>
        <w:t>的值赋值给</w:t>
      </w:r>
      <w:r w:rsidR="00F3084E">
        <w:rPr>
          <w:rFonts w:hint="eastAsia"/>
          <w:lang w:val="zh-CN"/>
        </w:rPr>
        <w:t>left</w:t>
      </w:r>
    </w:p>
    <w:p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将临时变量</w:t>
      </w:r>
      <w:r w:rsidRPr="005571F3">
        <w:rPr>
          <w:rFonts w:hint="eastAsia"/>
          <w:lang w:val="zh-CN"/>
        </w:rPr>
        <w:t>temp</w:t>
      </w:r>
      <w:r w:rsidRPr="005571F3">
        <w:rPr>
          <w:rFonts w:hint="eastAsia"/>
          <w:lang w:val="zh-CN"/>
        </w:rPr>
        <w:t>的值赋值给</w:t>
      </w:r>
      <w:r w:rsidR="00F3084E">
        <w:rPr>
          <w:lang w:val="zh-CN"/>
        </w:rPr>
        <w:t>right</w:t>
      </w:r>
    </w:p>
    <w:p w:rsidR="00C66325" w:rsidRPr="005571F3" w:rsidRDefault="00C66325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lang w:val="zh-CN"/>
        </w:rPr>
        <w:t>按格式打印</w:t>
      </w:r>
      <w:r w:rsidR="00F3084E">
        <w:rPr>
          <w:lang w:val="zh-CN"/>
        </w:rPr>
        <w:t>left</w:t>
      </w:r>
      <w:r>
        <w:rPr>
          <w:lang w:val="zh-CN"/>
        </w:rPr>
        <w:t>和</w:t>
      </w:r>
      <w:r w:rsidR="00F3084E">
        <w:rPr>
          <w:lang w:val="zh-CN"/>
        </w:rPr>
        <w:t>rigth</w:t>
      </w:r>
      <w:r>
        <w:rPr>
          <w:lang w:val="zh-CN"/>
        </w:rPr>
        <w:t>中的值</w:t>
      </w:r>
    </w:p>
    <w:p w:rsidR="005A5C98" w:rsidRPr="0077237C" w:rsidRDefault="005A5C98" w:rsidP="005A5C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467CF">
        <w:rPr>
          <w:rFonts w:hint="eastAsia"/>
          <w:lang w:val="zh-CN"/>
        </w:rPr>
        <w:t>2</w:t>
      </w:r>
    </w:p>
    <w:p w:rsidR="005A5C98" w:rsidRDefault="005A5C98" w:rsidP="005A5C9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>1.银行提供了整存争取定期储蓄业务，其存期分为一年、两年、三年、五年，到期凭存单支取本息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2.利率表如下：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存期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年利率 (%)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一年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2.25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两年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2.7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三年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3.24</w:t>
      </w:r>
    </w:p>
    <w:p w:rsid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五年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3.6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</w:p>
    <w:p w:rsid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3.打印格式：</w:t>
      </w:r>
    </w:p>
    <w:p w:rsidR="008604C1" w:rsidRPr="000E19A8" w:rsidRDefault="008604C1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请输入本金：1000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本金为：1000.0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存取一年后的本息是：1022.5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存取两年后的本息是：1027.0</w:t>
      </w:r>
    </w:p>
    <w:p w:rsid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存取三年后的本息是：1032.4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存取五年后的本息是：1036.0</w:t>
      </w:r>
    </w:p>
    <w:p w:rsidR="000E19A8" w:rsidRDefault="000E19A8" w:rsidP="000E19A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E19A8" w:rsidRPr="000E19A8" w:rsidRDefault="000E19A8" w:rsidP="000E19A8"/>
    <w:p w:rsidR="005A5C98" w:rsidRDefault="005A5C98" w:rsidP="005A5C9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1.创建键盘录入对象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2.通过键盘录入本金并赋值给变量</w:t>
      </w: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  <w:u w:val="single"/>
        </w:rPr>
        <w:t>bj</w:t>
      </w:r>
    </w:p>
    <w:p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3.计算存不同年限的本息</w:t>
      </w:r>
    </w:p>
    <w:p w:rsidR="000E19A8" w:rsidRPr="000E19A8" w:rsidRDefault="000E19A8" w:rsidP="000E19A8">
      <w:pPr>
        <w:rPr>
          <w:rFonts w:asciiTheme="minorEastAsia" w:eastAsiaTheme="minorEastAsia" w:hAnsiTheme="minorEastAsia"/>
          <w:color w:val="000000" w:themeColor="text1"/>
          <w:szCs w:val="21"/>
          <w:lang w:val="zh-CN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4.打印本息</w:t>
      </w:r>
    </w:p>
    <w:p w:rsidR="002A529C" w:rsidRPr="0077237C" w:rsidRDefault="002A529C" w:rsidP="002A529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8604C1">
        <w:rPr>
          <w:rFonts w:hint="eastAsia"/>
          <w:lang w:val="zh-CN"/>
        </w:rPr>
        <w:t>3</w:t>
      </w:r>
    </w:p>
    <w:p w:rsidR="002A529C" w:rsidRDefault="002A529C" w:rsidP="002A529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A529C" w:rsidRPr="002A529C" w:rsidRDefault="002A529C" w:rsidP="002A529C">
      <w:pPr>
        <w:autoSpaceDE w:val="0"/>
        <w:autoSpaceDN w:val="0"/>
        <w:adjustRightInd w:val="0"/>
        <w:spacing w:line="240" w:lineRule="auto"/>
        <w:ind w:firstLine="420"/>
        <w:jc w:val="left"/>
        <w:rPr>
          <w:lang w:val="zh-CN"/>
        </w:rPr>
      </w:pPr>
      <w:r w:rsidRPr="002A529C">
        <w:rPr>
          <w:lang w:val="zh-CN"/>
        </w:rPr>
        <w:t>1.</w:t>
      </w:r>
      <w:r w:rsidRPr="002A529C">
        <w:rPr>
          <w:lang w:val="zh-CN"/>
        </w:rPr>
        <w:t>键盘录入学员张浩的</w:t>
      </w:r>
      <w:r w:rsidRPr="002A529C">
        <w:rPr>
          <w:lang w:val="zh-CN"/>
        </w:rPr>
        <w:t>3</w:t>
      </w:r>
      <w:r w:rsidRPr="002A529C">
        <w:rPr>
          <w:lang w:val="zh-CN"/>
        </w:rPr>
        <w:t>门课程</w:t>
      </w:r>
      <w:r w:rsidRPr="002A529C">
        <w:rPr>
          <w:lang w:val="zh-CN"/>
        </w:rPr>
        <w:t>(Java</w:t>
      </w:r>
      <w:r w:rsidRPr="002A529C">
        <w:rPr>
          <w:lang w:val="zh-CN"/>
        </w:rPr>
        <w:t>、</w:t>
      </w:r>
      <w:r w:rsidRPr="002A529C">
        <w:rPr>
          <w:lang w:val="zh-CN"/>
        </w:rPr>
        <w:t>SQL</w:t>
      </w:r>
      <w:r w:rsidRPr="002A529C">
        <w:rPr>
          <w:lang w:val="zh-CN"/>
        </w:rPr>
        <w:t>、</w:t>
      </w:r>
      <w:r w:rsidRPr="002A529C">
        <w:rPr>
          <w:lang w:val="zh-CN"/>
        </w:rPr>
        <w:t>Web)</w:t>
      </w:r>
      <w:r w:rsidRPr="002A529C">
        <w:rPr>
          <w:lang w:val="zh-CN"/>
        </w:rPr>
        <w:t>的成绩</w:t>
      </w:r>
    </w:p>
    <w:p w:rsidR="002A529C" w:rsidRPr="002A529C" w:rsidRDefault="002A529C" w:rsidP="002A529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2A529C">
        <w:rPr>
          <w:lang w:val="zh-CN"/>
        </w:rPr>
        <w:tab/>
        <w:t>2.</w:t>
      </w:r>
      <w:r w:rsidRPr="002A529C">
        <w:rPr>
          <w:lang w:val="zh-CN"/>
        </w:rPr>
        <w:t>编写程序实现：</w:t>
      </w:r>
    </w:p>
    <w:p w:rsidR="002A529C" w:rsidRPr="002A529C" w:rsidRDefault="002A529C" w:rsidP="002A529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2A529C">
        <w:rPr>
          <w:lang w:val="zh-CN"/>
        </w:rPr>
        <w:tab/>
      </w:r>
      <w:r w:rsidRPr="002A529C">
        <w:rPr>
          <w:lang w:val="zh-CN"/>
        </w:rPr>
        <w:tab/>
        <w:t>(1)Java</w:t>
      </w:r>
      <w:r w:rsidRPr="002A529C">
        <w:rPr>
          <w:lang w:val="zh-CN"/>
        </w:rPr>
        <w:t>课程和</w:t>
      </w:r>
      <w:r w:rsidRPr="002A529C">
        <w:rPr>
          <w:lang w:val="zh-CN"/>
        </w:rPr>
        <w:t>SQL</w:t>
      </w:r>
      <w:r w:rsidRPr="002A529C">
        <w:rPr>
          <w:lang w:val="zh-CN"/>
        </w:rPr>
        <w:t>课程的分数</w:t>
      </w:r>
      <w:r w:rsidR="00724D05">
        <w:rPr>
          <w:rFonts w:hint="eastAsia"/>
          <w:lang w:val="zh-CN"/>
        </w:rPr>
        <w:t>值</w:t>
      </w:r>
      <w:r w:rsidRPr="002A529C">
        <w:rPr>
          <w:lang w:val="zh-CN"/>
        </w:rPr>
        <w:t>差</w:t>
      </w:r>
    </w:p>
    <w:p w:rsidR="002A529C" w:rsidRDefault="002A529C" w:rsidP="002A529C">
      <w:pPr>
        <w:rPr>
          <w:lang w:val="zh-CN"/>
        </w:rPr>
      </w:pPr>
      <w:r w:rsidRPr="002A529C">
        <w:rPr>
          <w:lang w:val="zh-CN"/>
        </w:rPr>
        <w:tab/>
      </w:r>
      <w:r w:rsidRPr="002A529C">
        <w:rPr>
          <w:lang w:val="zh-CN"/>
        </w:rPr>
        <w:tab/>
        <w:t>(2)3</w:t>
      </w:r>
      <w:r w:rsidRPr="002A529C">
        <w:rPr>
          <w:lang w:val="zh-CN"/>
        </w:rPr>
        <w:t>门课程的平均分</w:t>
      </w:r>
    </w:p>
    <w:p w:rsidR="0040639E" w:rsidRDefault="00504B2D" w:rsidP="002A529C">
      <w:pPr>
        <w:rPr>
          <w:lang w:val="zh-CN"/>
        </w:rPr>
      </w:pPr>
      <w:r>
        <w:rPr>
          <w:lang w:val="zh-CN"/>
        </w:rPr>
        <w:tab/>
        <w:t>3</w:t>
      </w:r>
      <w:r>
        <w:rPr>
          <w:rFonts w:hint="eastAsia"/>
          <w:lang w:val="zh-CN"/>
        </w:rPr>
        <w:t>．</w:t>
      </w:r>
      <w:r>
        <w:rPr>
          <w:lang w:val="zh-CN"/>
        </w:rPr>
        <w:t>程序运行格式</w:t>
      </w:r>
      <w:r>
        <w:rPr>
          <w:rFonts w:hint="eastAsia"/>
          <w:lang w:val="zh-CN"/>
        </w:rPr>
        <w:t>：</w:t>
      </w:r>
    </w:p>
    <w:p w:rsidR="00AE1C22" w:rsidRDefault="00AE1C22" w:rsidP="002A529C">
      <w:pPr>
        <w:rPr>
          <w:lang w:val="zh-CN"/>
        </w:rPr>
      </w:pPr>
    </w:p>
    <w:p w:rsidR="00504B2D" w:rsidRPr="00504B2D" w:rsidRDefault="0040639E" w:rsidP="00504B2D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lang w:val="zh-CN"/>
        </w:rPr>
        <w:tab/>
      </w:r>
      <w:r w:rsidR="00504B2D">
        <w:rPr>
          <w:lang w:val="zh-CN"/>
        </w:rPr>
        <w:tab/>
      </w:r>
      <w:r w:rsidR="00504B2D" w:rsidRPr="00504B2D">
        <w:rPr>
          <w:lang w:val="zh-CN"/>
        </w:rPr>
        <w:t>请输入</w:t>
      </w:r>
      <w:r w:rsidR="00504B2D" w:rsidRPr="00504B2D">
        <w:rPr>
          <w:lang w:val="zh-CN"/>
        </w:rPr>
        <w:t>Java</w:t>
      </w:r>
      <w:r w:rsidR="00504B2D" w:rsidRPr="00504B2D">
        <w:rPr>
          <w:lang w:val="zh-CN"/>
        </w:rPr>
        <w:t>的成绩：</w:t>
      </w:r>
      <w:r w:rsidR="00504B2D" w:rsidRPr="00504B2D">
        <w:rPr>
          <w:lang w:val="zh-CN"/>
        </w:rPr>
        <w:t>100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504B2D">
        <w:rPr>
          <w:lang w:val="zh-CN"/>
        </w:rPr>
        <w:t>请输入</w:t>
      </w:r>
      <w:r w:rsidRPr="00504B2D">
        <w:rPr>
          <w:lang w:val="zh-CN"/>
        </w:rPr>
        <w:t>SQL</w:t>
      </w:r>
      <w:r w:rsidRPr="00504B2D">
        <w:rPr>
          <w:lang w:val="zh-CN"/>
        </w:rPr>
        <w:t>的成绩：</w:t>
      </w:r>
      <w:r w:rsidRPr="00504B2D">
        <w:rPr>
          <w:lang w:val="zh-CN"/>
        </w:rPr>
        <w:t>60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504B2D">
        <w:rPr>
          <w:lang w:val="zh-CN"/>
        </w:rPr>
        <w:t>请输入</w:t>
      </w:r>
      <w:r w:rsidRPr="00504B2D">
        <w:rPr>
          <w:lang w:val="zh-CN"/>
        </w:rPr>
        <w:t>Web</w:t>
      </w:r>
      <w:r w:rsidRPr="00504B2D">
        <w:rPr>
          <w:lang w:val="zh-CN"/>
        </w:rPr>
        <w:t>的成绩：</w:t>
      </w:r>
      <w:r w:rsidRPr="00504B2D">
        <w:rPr>
          <w:lang w:val="zh-CN"/>
        </w:rPr>
        <w:t>80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---------------------------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Java</w:t>
      </w:r>
      <w:r w:rsidRPr="00504B2D">
        <w:rPr>
          <w:lang w:val="zh-CN"/>
        </w:rPr>
        <w:tab/>
        <w:t>SQL</w:t>
      </w:r>
      <w:r w:rsidRPr="00504B2D">
        <w:rPr>
          <w:lang w:val="zh-CN"/>
        </w:rPr>
        <w:tab/>
        <w:t>Web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100</w:t>
      </w:r>
      <w:r w:rsidRPr="00504B2D">
        <w:rPr>
          <w:lang w:val="zh-CN"/>
        </w:rPr>
        <w:tab/>
        <w:t>60</w:t>
      </w:r>
      <w:r w:rsidRPr="00504B2D">
        <w:rPr>
          <w:lang w:val="zh-CN"/>
        </w:rPr>
        <w:tab/>
        <w:t>80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---------------------------</w:t>
      </w:r>
    </w:p>
    <w:p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Java</w:t>
      </w:r>
      <w:r w:rsidRPr="00504B2D">
        <w:rPr>
          <w:lang w:val="zh-CN"/>
        </w:rPr>
        <w:t>和</w:t>
      </w:r>
      <w:r w:rsidRPr="00504B2D">
        <w:rPr>
          <w:lang w:val="zh-CN"/>
        </w:rPr>
        <w:t>SQL</w:t>
      </w:r>
      <w:r w:rsidRPr="00504B2D">
        <w:rPr>
          <w:lang w:val="zh-CN"/>
        </w:rPr>
        <w:t>的成绩差：</w:t>
      </w:r>
      <w:r w:rsidRPr="00504B2D">
        <w:rPr>
          <w:lang w:val="zh-CN"/>
        </w:rPr>
        <w:t>40</w:t>
      </w:r>
    </w:p>
    <w:p w:rsidR="007C4D7E" w:rsidRDefault="00504B2D" w:rsidP="00486F8F">
      <w:pPr>
        <w:ind w:leftChars="400" w:left="840"/>
        <w:rPr>
          <w:lang w:val="zh-CN"/>
        </w:rPr>
      </w:pPr>
      <w:r w:rsidRPr="00504B2D">
        <w:rPr>
          <w:lang w:val="zh-CN"/>
        </w:rPr>
        <w:t>三门课的平均分是：</w:t>
      </w:r>
      <w:r w:rsidRPr="00504B2D">
        <w:rPr>
          <w:lang w:val="zh-CN"/>
        </w:rPr>
        <w:t>80.0</w:t>
      </w:r>
    </w:p>
    <w:p w:rsidR="002A529C" w:rsidRPr="00D4780C" w:rsidRDefault="002A529C" w:rsidP="002A529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创建键盘录入对象</w:t>
      </w:r>
    </w:p>
    <w:p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定义三个变量用于存储三门课程的成绩</w:t>
      </w:r>
    </w:p>
    <w:p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使用</w:t>
      </w:r>
      <w:r w:rsidRPr="007C4D7E">
        <w:rPr>
          <w:lang w:val="zh-CN"/>
        </w:rPr>
        <w:t>nextInt()</w:t>
      </w:r>
      <w:r w:rsidRPr="007C4D7E">
        <w:rPr>
          <w:lang w:val="zh-CN"/>
        </w:rPr>
        <w:t>方法给三门课程的变量赋值</w:t>
      </w:r>
    </w:p>
    <w:p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定义存储差值及平均值的变量</w:t>
      </w:r>
    </w:p>
    <w:p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求差值和平均值</w:t>
      </w:r>
    </w:p>
    <w:p w:rsidR="002A529C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打印最终结果</w:t>
      </w:r>
    </w:p>
    <w:p w:rsidR="004E3E80" w:rsidRDefault="004E3E80" w:rsidP="004E3E80">
      <w:pPr>
        <w:rPr>
          <w:lang w:val="zh-CN"/>
        </w:rPr>
      </w:pPr>
    </w:p>
    <w:p w:rsidR="004E3E80" w:rsidRPr="0077237C" w:rsidRDefault="004E3E80" w:rsidP="004E3E8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097B5F">
        <w:rPr>
          <w:rFonts w:hint="eastAsia"/>
          <w:lang w:val="zh-CN"/>
        </w:rPr>
        <w:t>4</w:t>
      </w:r>
    </w:p>
    <w:p w:rsidR="004E3E80" w:rsidRDefault="004E3E80" w:rsidP="004E3E8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1.</w:t>
      </w:r>
      <w:r w:rsidRPr="00645A79">
        <w:rPr>
          <w:lang w:val="zh-CN"/>
        </w:rPr>
        <w:t>商场推出幸运抽奖活动，抽奖规则如下：</w:t>
      </w:r>
    </w:p>
    <w:p w:rsidR="00645A79" w:rsidRPr="00645A79" w:rsidRDefault="006D27F6" w:rsidP="00645A79">
      <w:pPr>
        <w:rPr>
          <w:lang w:val="zh-CN"/>
        </w:rPr>
      </w:pPr>
      <w:r>
        <w:rPr>
          <w:lang w:val="zh-CN"/>
        </w:rPr>
        <w:tab/>
      </w:r>
      <w:r w:rsidR="00645A79" w:rsidRPr="00645A79">
        <w:rPr>
          <w:lang w:val="zh-CN"/>
        </w:rPr>
        <w:t>(1)</w:t>
      </w:r>
      <w:r w:rsidR="00645A79" w:rsidRPr="00645A79">
        <w:rPr>
          <w:lang w:val="zh-CN"/>
        </w:rPr>
        <w:t>键盘录入四位数字</w:t>
      </w:r>
      <w:r w:rsidR="00645A79" w:rsidRPr="00645A79">
        <w:rPr>
          <w:lang w:val="zh-CN"/>
        </w:rPr>
        <w:t>(1000-9999</w:t>
      </w:r>
      <w:r w:rsidR="00645A79" w:rsidRPr="00645A79">
        <w:rPr>
          <w:lang w:val="zh-CN"/>
        </w:rPr>
        <w:t>的数字</w:t>
      </w:r>
      <w:r w:rsidR="00645A79" w:rsidRPr="00645A79">
        <w:rPr>
          <w:lang w:val="zh-CN"/>
        </w:rPr>
        <w:t>),</w:t>
      </w:r>
      <w:r w:rsidR="00645A79" w:rsidRPr="00645A79">
        <w:rPr>
          <w:lang w:val="zh-CN"/>
        </w:rPr>
        <w:t>作为顾客的会员卡号</w:t>
      </w:r>
    </w:p>
    <w:p w:rsidR="00645A79" w:rsidRDefault="006D27F6" w:rsidP="00645A79">
      <w:pPr>
        <w:rPr>
          <w:lang w:val="zh-CN"/>
        </w:rPr>
      </w:pPr>
      <w:r>
        <w:rPr>
          <w:lang w:val="zh-CN"/>
        </w:rPr>
        <w:tab/>
      </w:r>
      <w:r w:rsidR="00645A79" w:rsidRPr="00645A79">
        <w:rPr>
          <w:lang w:val="zh-CN"/>
        </w:rPr>
        <w:t>(2)</w:t>
      </w:r>
      <w:r w:rsidR="00645A79" w:rsidRPr="00645A79">
        <w:rPr>
          <w:lang w:val="zh-CN"/>
        </w:rPr>
        <w:t>该会员卡号</w:t>
      </w:r>
      <w:r w:rsidR="00645A79" w:rsidRPr="00645A79">
        <w:rPr>
          <w:lang w:val="zh-CN"/>
        </w:rPr>
        <w:t>(</w:t>
      </w:r>
      <w:r w:rsidR="00645A79" w:rsidRPr="00645A79">
        <w:rPr>
          <w:lang w:val="zh-CN"/>
        </w:rPr>
        <w:t>键盘录入的四位数字</w:t>
      </w:r>
      <w:r w:rsidR="00645A79" w:rsidRPr="00645A79">
        <w:rPr>
          <w:lang w:val="zh-CN"/>
        </w:rPr>
        <w:t>)</w:t>
      </w:r>
      <w:r w:rsidR="00645A79" w:rsidRPr="00645A79">
        <w:rPr>
          <w:lang w:val="zh-CN"/>
        </w:rPr>
        <w:t>各位数字之和大于</w:t>
      </w:r>
      <w:r w:rsidR="00645A79" w:rsidRPr="00645A79">
        <w:rPr>
          <w:lang w:val="zh-CN"/>
        </w:rPr>
        <w:t>20</w:t>
      </w:r>
      <w:r w:rsidR="00645A79" w:rsidRPr="00645A79">
        <w:rPr>
          <w:lang w:val="zh-CN"/>
        </w:rPr>
        <w:t>，则为幸运客户</w:t>
      </w:r>
    </w:p>
    <w:p w:rsidR="006D27F6" w:rsidRPr="00645A79" w:rsidRDefault="006D27F6" w:rsidP="00645A79">
      <w:pPr>
        <w:rPr>
          <w:lang w:val="zh-CN"/>
        </w:rPr>
      </w:pP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2.</w:t>
      </w:r>
      <w:r w:rsidRPr="00645A79">
        <w:rPr>
          <w:lang w:val="zh-CN"/>
        </w:rPr>
        <w:t>打印格式：</w:t>
      </w:r>
    </w:p>
    <w:p w:rsidR="00645A79" w:rsidRPr="00645A79" w:rsidRDefault="006D27F6" w:rsidP="00645A79">
      <w:pPr>
        <w:rPr>
          <w:lang w:val="zh-CN"/>
        </w:rPr>
      </w:pPr>
      <w:r>
        <w:rPr>
          <w:lang w:val="zh-CN"/>
        </w:rPr>
        <w:tab/>
      </w:r>
      <w:r w:rsidR="00645A79" w:rsidRPr="00645A79">
        <w:rPr>
          <w:lang w:val="zh-CN"/>
        </w:rPr>
        <w:t>请输入</w:t>
      </w:r>
      <w:r w:rsidR="00645A79" w:rsidRPr="00645A79">
        <w:rPr>
          <w:lang w:val="zh-CN"/>
        </w:rPr>
        <w:t>4</w:t>
      </w:r>
      <w:r w:rsidR="00645A79" w:rsidRPr="00645A79">
        <w:rPr>
          <w:lang w:val="zh-CN"/>
        </w:rPr>
        <w:t>位会员卡号：</w:t>
      </w:r>
      <w:r w:rsidR="00645A79" w:rsidRPr="00645A79">
        <w:rPr>
          <w:lang w:val="zh-CN"/>
        </w:rPr>
        <w:t>3569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各位之和：</w:t>
      </w:r>
      <w:r w:rsidRPr="00645A79">
        <w:rPr>
          <w:lang w:val="zh-CN"/>
        </w:rPr>
        <w:t>23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是幸运客户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ab/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请输入</w:t>
      </w:r>
      <w:r w:rsidRPr="00645A79">
        <w:rPr>
          <w:lang w:val="zh-CN"/>
        </w:rPr>
        <w:t>4</w:t>
      </w:r>
      <w:r w:rsidRPr="00645A79">
        <w:rPr>
          <w:lang w:val="zh-CN"/>
        </w:rPr>
        <w:t>位会员卡号：</w:t>
      </w:r>
      <w:r w:rsidRPr="00645A79">
        <w:rPr>
          <w:lang w:val="zh-CN"/>
        </w:rPr>
        <w:t>1234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各位之和：</w:t>
      </w:r>
      <w:r w:rsidRPr="00645A79">
        <w:rPr>
          <w:lang w:val="zh-CN"/>
        </w:rPr>
        <w:t>10</w:t>
      </w:r>
    </w:p>
    <w:p w:rsidR="004E3E80" w:rsidRPr="00645A79" w:rsidRDefault="00645A79" w:rsidP="004E3E80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不是幸运客户</w:t>
      </w:r>
    </w:p>
    <w:p w:rsidR="00645A79" w:rsidRDefault="00645A79" w:rsidP="004E3E80">
      <w:pPr>
        <w:rPr>
          <w:lang w:val="zh-CN"/>
        </w:rPr>
      </w:pPr>
    </w:p>
    <w:p w:rsidR="004E3E80" w:rsidRPr="00D4780C" w:rsidRDefault="004E3E80" w:rsidP="004E3E8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1.</w:t>
      </w:r>
      <w:r w:rsidRPr="00645A79">
        <w:rPr>
          <w:lang w:val="zh-CN"/>
        </w:rPr>
        <w:t>创建键盘录入对象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2.</w:t>
      </w:r>
      <w:r w:rsidRPr="00645A79">
        <w:rPr>
          <w:lang w:val="zh-CN"/>
        </w:rPr>
        <w:t>定义</w:t>
      </w:r>
      <w:r w:rsidRPr="00645A79">
        <w:rPr>
          <w:lang w:val="zh-CN"/>
        </w:rPr>
        <w:t>int</w:t>
      </w:r>
      <w:r w:rsidRPr="00645A79">
        <w:rPr>
          <w:lang w:val="zh-CN"/>
        </w:rPr>
        <w:t>类型的变量（保存会员卡号），并通过键盘录入给变量赋值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3.</w:t>
      </w:r>
      <w:r w:rsidRPr="00645A79">
        <w:rPr>
          <w:lang w:val="zh-CN"/>
        </w:rPr>
        <w:t>使用</w:t>
      </w:r>
      <w:r w:rsidRPr="00645A79">
        <w:rPr>
          <w:lang w:val="zh-CN"/>
        </w:rPr>
        <w:t>/</w:t>
      </w:r>
      <w:r w:rsidRPr="00645A79">
        <w:rPr>
          <w:lang w:val="zh-CN"/>
        </w:rPr>
        <w:t>和</w:t>
      </w:r>
      <w:r w:rsidRPr="00645A79">
        <w:rPr>
          <w:lang w:val="zh-CN"/>
        </w:rPr>
        <w:t>%</w:t>
      </w:r>
      <w:r w:rsidRPr="00645A79">
        <w:rPr>
          <w:lang w:val="zh-CN"/>
        </w:rPr>
        <w:t>求出个位、十位、百位、千位上的数字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4.</w:t>
      </w:r>
      <w:r w:rsidRPr="00645A79">
        <w:rPr>
          <w:lang w:val="zh-CN"/>
        </w:rPr>
        <w:t>定义</w:t>
      </w:r>
      <w:r w:rsidRPr="00645A79">
        <w:rPr>
          <w:lang w:val="zh-CN"/>
        </w:rPr>
        <w:t>int</w:t>
      </w:r>
      <w:r w:rsidRPr="00645A79">
        <w:rPr>
          <w:lang w:val="zh-CN"/>
        </w:rPr>
        <w:t>类型的变量</w:t>
      </w:r>
      <w:r w:rsidRPr="00645A79">
        <w:rPr>
          <w:lang w:val="zh-CN"/>
        </w:rPr>
        <w:t>sum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5.</w:t>
      </w:r>
      <w:r w:rsidRPr="00645A79">
        <w:rPr>
          <w:lang w:val="zh-CN"/>
        </w:rPr>
        <w:t>计算各位数字之和并复制给</w:t>
      </w:r>
      <w:r w:rsidRPr="00645A79">
        <w:rPr>
          <w:lang w:val="zh-CN"/>
        </w:rPr>
        <w:t>sum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6.</w:t>
      </w:r>
      <w:r w:rsidRPr="00645A79">
        <w:rPr>
          <w:lang w:val="zh-CN"/>
        </w:rPr>
        <w:t>按照格式打印</w:t>
      </w:r>
    </w:p>
    <w:p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="000614DC" w:rsidRPr="00645A79">
        <w:rPr>
          <w:lang w:val="zh-CN"/>
        </w:rPr>
        <w:t xml:space="preserve"> </w:t>
      </w:r>
      <w:r w:rsidRPr="00645A79">
        <w:rPr>
          <w:lang w:val="zh-CN"/>
        </w:rPr>
        <w:t>(1)</w:t>
      </w:r>
      <w:r w:rsidRPr="00645A79">
        <w:rPr>
          <w:lang w:val="zh-CN"/>
        </w:rPr>
        <w:t>打印各位数字之和</w:t>
      </w:r>
    </w:p>
    <w:p w:rsidR="004E3E80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="000614DC" w:rsidRPr="00645A79">
        <w:rPr>
          <w:lang w:val="zh-CN"/>
        </w:rPr>
        <w:t xml:space="preserve"> </w:t>
      </w:r>
      <w:r w:rsidRPr="00645A79">
        <w:rPr>
          <w:lang w:val="zh-CN"/>
        </w:rPr>
        <w:t>(2)</w:t>
      </w:r>
      <w:r w:rsidRPr="00645A79">
        <w:rPr>
          <w:lang w:val="zh-CN"/>
        </w:rPr>
        <w:t>打印是或者不是幸运客户</w:t>
      </w:r>
      <w:r w:rsidRPr="00645A79">
        <w:rPr>
          <w:lang w:val="zh-CN"/>
        </w:rPr>
        <w:t>(</w:t>
      </w:r>
      <w:r w:rsidRPr="00645A79">
        <w:rPr>
          <w:lang w:val="zh-CN"/>
        </w:rPr>
        <w:t>是或者不是，可以通过三元运算符判断</w:t>
      </w:r>
      <w:r w:rsidRPr="00645A79">
        <w:rPr>
          <w:lang w:val="zh-CN"/>
        </w:rPr>
        <w:t>sum</w:t>
      </w:r>
      <w:r w:rsidRPr="00645A79">
        <w:rPr>
          <w:lang w:val="zh-CN"/>
        </w:rPr>
        <w:t>的值获取是或者不是</w:t>
      </w:r>
      <w:r w:rsidRPr="00645A79">
        <w:rPr>
          <w:lang w:val="zh-CN"/>
        </w:rPr>
        <w:t>)</w:t>
      </w:r>
      <w:r w:rsidR="00BD2A28">
        <w:rPr>
          <w:lang w:val="zh-CN"/>
        </w:rPr>
        <w:br/>
      </w:r>
    </w:p>
    <w:p w:rsidR="00BD2A28" w:rsidRPr="00E36BA0" w:rsidRDefault="00BD2A28" w:rsidP="00BD2A28">
      <w:pPr>
        <w:rPr>
          <w:rFonts w:hint="eastAsia"/>
          <w:lang w:val="zh-CN"/>
        </w:rPr>
      </w:pPr>
    </w:p>
    <w:p w:rsidR="00BD2A28" w:rsidRDefault="00BD2A28" w:rsidP="00BD2A2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A65E2C">
        <w:rPr>
          <w:rFonts w:hint="eastAsia"/>
          <w:lang w:val="zh-CN"/>
        </w:rPr>
        <w:t>5</w:t>
      </w:r>
    </w:p>
    <w:p w:rsidR="00BD2A28" w:rsidRDefault="00BD2A28" w:rsidP="00BD2A2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rFonts w:hint="eastAsia"/>
          <w:lang w:val="zh-CN"/>
        </w:rPr>
        <w:t>分析以下需求，并用代码实现：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rFonts w:hint="eastAsia"/>
          <w:lang w:val="zh-CN"/>
        </w:rPr>
        <w:tab/>
        <w:t>1.</w:t>
      </w:r>
      <w:r w:rsidRPr="00D92636">
        <w:rPr>
          <w:rFonts w:hint="eastAsia"/>
          <w:lang w:val="zh-CN"/>
        </w:rPr>
        <w:t>根据工龄</w:t>
      </w:r>
      <w:r w:rsidRPr="00D92636">
        <w:rPr>
          <w:rFonts w:hint="eastAsia"/>
          <w:lang w:val="zh-CN"/>
        </w:rPr>
        <w:t>(</w:t>
      </w:r>
      <w:r w:rsidRPr="00D92636">
        <w:rPr>
          <w:rFonts w:hint="eastAsia"/>
          <w:lang w:val="zh-CN"/>
        </w:rPr>
        <w:t>整数</w:t>
      </w:r>
      <w:r w:rsidRPr="00D92636">
        <w:rPr>
          <w:rFonts w:hint="eastAsia"/>
          <w:lang w:val="zh-CN"/>
        </w:rPr>
        <w:t>)</w:t>
      </w:r>
      <w:r w:rsidRPr="00D92636">
        <w:rPr>
          <w:rFonts w:hint="eastAsia"/>
          <w:lang w:val="zh-CN"/>
        </w:rPr>
        <w:t>给员工涨工资</w:t>
      </w:r>
      <w:r w:rsidRPr="00D92636">
        <w:rPr>
          <w:rFonts w:hint="eastAsia"/>
          <w:lang w:val="zh-CN"/>
        </w:rPr>
        <w:t>(</w:t>
      </w:r>
      <w:r w:rsidRPr="00D92636">
        <w:rPr>
          <w:rFonts w:hint="eastAsia"/>
          <w:lang w:val="zh-CN"/>
        </w:rPr>
        <w:t>整数</w:t>
      </w:r>
      <w:r w:rsidRPr="00D92636">
        <w:rPr>
          <w:rFonts w:hint="eastAsia"/>
          <w:lang w:val="zh-CN"/>
        </w:rPr>
        <w:t>),</w:t>
      </w:r>
      <w:r w:rsidRPr="00D92636">
        <w:rPr>
          <w:rFonts w:hint="eastAsia"/>
          <w:lang w:val="zh-CN"/>
        </w:rPr>
        <w:t>工龄和基本工资通过键盘录入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rFonts w:hint="eastAsia"/>
          <w:lang w:val="zh-CN"/>
        </w:rPr>
        <w:lastRenderedPageBreak/>
        <w:tab/>
        <w:t>2.</w:t>
      </w:r>
      <w:r w:rsidRPr="00D92636">
        <w:rPr>
          <w:rFonts w:hint="eastAsia"/>
          <w:lang w:val="zh-CN"/>
        </w:rPr>
        <w:t>涨工资的条件如下：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[10-15)     +5000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[5-10)      +2500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[3~5)       +1000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[1~3)       +500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lang w:val="zh-CN"/>
        </w:rPr>
        <w:tab/>
      </w:r>
      <w:r w:rsidRPr="00D92636">
        <w:rPr>
          <w:lang w:val="zh-CN"/>
        </w:rPr>
        <w:tab/>
        <w:t>[0~1)       +200</w:t>
      </w:r>
    </w:p>
    <w:p w:rsidR="00BD2A28" w:rsidRPr="00D92636" w:rsidRDefault="00BD2A28" w:rsidP="00BD2A28">
      <w:pPr>
        <w:rPr>
          <w:lang w:val="zh-CN"/>
        </w:rPr>
      </w:pPr>
      <w:r w:rsidRPr="00D92636">
        <w:rPr>
          <w:rFonts w:hint="eastAsia"/>
          <w:lang w:val="zh-CN"/>
        </w:rPr>
        <w:tab/>
        <w:t>3.</w:t>
      </w:r>
      <w:r w:rsidRPr="00D92636">
        <w:rPr>
          <w:rFonts w:hint="eastAsia"/>
          <w:lang w:val="zh-CN"/>
        </w:rPr>
        <w:t>如果用户输入的工龄为</w:t>
      </w:r>
      <w:r w:rsidRPr="00D92636">
        <w:rPr>
          <w:rFonts w:hint="eastAsia"/>
          <w:lang w:val="zh-CN"/>
        </w:rPr>
        <w:t>10</w:t>
      </w:r>
      <w:r w:rsidRPr="00D92636">
        <w:rPr>
          <w:rFonts w:hint="eastAsia"/>
          <w:lang w:val="zh-CN"/>
        </w:rPr>
        <w:t>，基本工资为</w:t>
      </w:r>
      <w:r w:rsidRPr="00D92636">
        <w:rPr>
          <w:rFonts w:hint="eastAsia"/>
          <w:lang w:val="zh-CN"/>
        </w:rPr>
        <w:t>3000</w:t>
      </w:r>
      <w:r w:rsidRPr="00D92636">
        <w:rPr>
          <w:rFonts w:hint="eastAsia"/>
          <w:lang w:val="zh-CN"/>
        </w:rPr>
        <w:t>，程序运行后打印格式</w:t>
      </w:r>
      <w:r w:rsidRPr="00D92636">
        <w:rPr>
          <w:rFonts w:hint="eastAsia"/>
          <w:lang w:val="zh-CN"/>
        </w:rPr>
        <w:t>"</w:t>
      </w:r>
      <w:r w:rsidRPr="00D92636">
        <w:rPr>
          <w:rFonts w:hint="eastAsia"/>
          <w:lang w:val="zh-CN"/>
        </w:rPr>
        <w:t>您目前工作了</w:t>
      </w:r>
      <w:r w:rsidRPr="00D92636">
        <w:rPr>
          <w:rFonts w:hint="eastAsia"/>
          <w:lang w:val="zh-CN"/>
        </w:rPr>
        <w:t>10</w:t>
      </w:r>
      <w:r w:rsidRPr="00D92636">
        <w:rPr>
          <w:rFonts w:hint="eastAsia"/>
          <w:lang w:val="zh-CN"/>
        </w:rPr>
        <w:t>年，基本工资为</w:t>
      </w:r>
      <w:r w:rsidRPr="00D92636">
        <w:rPr>
          <w:rFonts w:hint="eastAsia"/>
          <w:lang w:val="zh-CN"/>
        </w:rPr>
        <w:t xml:space="preserve"> 3000</w:t>
      </w:r>
      <w:r w:rsidRPr="00D92636">
        <w:rPr>
          <w:rFonts w:hint="eastAsia"/>
          <w:lang w:val="zh-CN"/>
        </w:rPr>
        <w:t>元</w:t>
      </w:r>
      <w:r w:rsidRPr="00D92636">
        <w:rPr>
          <w:rFonts w:hint="eastAsia"/>
          <w:lang w:val="zh-CN"/>
        </w:rPr>
        <w:t xml:space="preserve">, </w:t>
      </w:r>
      <w:r w:rsidRPr="00D92636">
        <w:rPr>
          <w:rFonts w:hint="eastAsia"/>
          <w:lang w:val="zh-CN"/>
        </w:rPr>
        <w:t>应涨工资</w:t>
      </w:r>
      <w:r w:rsidRPr="00D92636">
        <w:rPr>
          <w:rFonts w:hint="eastAsia"/>
          <w:lang w:val="zh-CN"/>
        </w:rPr>
        <w:t xml:space="preserve"> 5000</w:t>
      </w:r>
      <w:r w:rsidRPr="00D92636">
        <w:rPr>
          <w:rFonts w:hint="eastAsia"/>
          <w:lang w:val="zh-CN"/>
        </w:rPr>
        <w:t>元</w:t>
      </w:r>
      <w:r w:rsidRPr="00D92636">
        <w:rPr>
          <w:rFonts w:hint="eastAsia"/>
          <w:lang w:val="zh-CN"/>
        </w:rPr>
        <w:t>,</w:t>
      </w:r>
      <w:r w:rsidRPr="00D92636">
        <w:rPr>
          <w:rFonts w:hint="eastAsia"/>
          <w:lang w:val="zh-CN"/>
        </w:rPr>
        <w:t>涨后工资</w:t>
      </w:r>
      <w:r w:rsidRPr="00D92636">
        <w:rPr>
          <w:rFonts w:hint="eastAsia"/>
          <w:lang w:val="zh-CN"/>
        </w:rPr>
        <w:t xml:space="preserve"> 8000</w:t>
      </w:r>
      <w:r w:rsidRPr="00D92636">
        <w:rPr>
          <w:rFonts w:hint="eastAsia"/>
          <w:lang w:val="zh-CN"/>
        </w:rPr>
        <w:t>元</w:t>
      </w:r>
      <w:r w:rsidRPr="00D92636">
        <w:rPr>
          <w:rFonts w:hint="eastAsia"/>
          <w:lang w:val="zh-CN"/>
        </w:rPr>
        <w:t>"</w:t>
      </w:r>
    </w:p>
    <w:p w:rsidR="00BD2A28" w:rsidRDefault="00BD2A28" w:rsidP="00BD2A2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D2A28" w:rsidRDefault="00BD2A28" w:rsidP="00BD2A28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BD2A28" w:rsidRDefault="00BD2A28" w:rsidP="00BD2A2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F0096">
        <w:rPr>
          <w:rFonts w:hint="eastAsia"/>
          <w:lang w:val="zh-CN"/>
        </w:rPr>
        <w:t>6</w:t>
      </w:r>
    </w:p>
    <w:p w:rsidR="00BD2A28" w:rsidRDefault="00BD2A28" w:rsidP="00BD2A2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>分析以下需求，并用代码实现：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  <w:t>1.</w:t>
      </w:r>
      <w:r w:rsidRPr="008009EB">
        <w:rPr>
          <w:rFonts w:hint="eastAsia"/>
          <w:lang w:val="zh-CN"/>
        </w:rPr>
        <w:t>功能描述：模拟计算器功能，对键盘录入的两个</w:t>
      </w:r>
      <w:r w:rsidRPr="008009EB">
        <w:rPr>
          <w:rFonts w:hint="eastAsia"/>
          <w:lang w:val="zh-CN"/>
        </w:rPr>
        <w:t>int</w:t>
      </w:r>
      <w:r w:rsidRPr="008009EB">
        <w:rPr>
          <w:rFonts w:hint="eastAsia"/>
          <w:lang w:val="zh-CN"/>
        </w:rPr>
        <w:t>类型的数据进行加、减、乘、除的运算，并打印运算结果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  <w:t>2.</w:t>
      </w:r>
      <w:r w:rsidRPr="008009EB">
        <w:rPr>
          <w:rFonts w:hint="eastAsia"/>
          <w:lang w:val="zh-CN"/>
        </w:rPr>
        <w:t>要求：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  <w:t>(1)</w:t>
      </w:r>
      <w:r w:rsidRPr="008009EB">
        <w:rPr>
          <w:rFonts w:hint="eastAsia"/>
          <w:lang w:val="zh-CN"/>
        </w:rPr>
        <w:t>键盘录入三个整数</w:t>
      </w:r>
      <w:r w:rsidRPr="008009EB">
        <w:rPr>
          <w:rFonts w:hint="eastAsia"/>
          <w:lang w:val="zh-CN"/>
        </w:rPr>
        <w:t>,</w:t>
      </w:r>
      <w:r w:rsidRPr="008009EB">
        <w:rPr>
          <w:rFonts w:hint="eastAsia"/>
          <w:lang w:val="zh-CN"/>
        </w:rPr>
        <w:t>其中前两个整数代表参加运算的数据，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第三个整数为要进行的运算</w:t>
      </w:r>
      <w:r w:rsidRPr="008009EB">
        <w:rPr>
          <w:rFonts w:hint="eastAsia"/>
          <w:lang w:val="zh-CN"/>
        </w:rPr>
        <w:t>(0:</w:t>
      </w:r>
      <w:r w:rsidRPr="008009EB">
        <w:rPr>
          <w:rFonts w:hint="eastAsia"/>
          <w:lang w:val="zh-CN"/>
        </w:rPr>
        <w:t>表示加法运算</w:t>
      </w:r>
      <w:r w:rsidRPr="008009EB">
        <w:rPr>
          <w:rFonts w:hint="eastAsia"/>
          <w:lang w:val="zh-CN"/>
        </w:rPr>
        <w:t>,1:</w:t>
      </w:r>
      <w:r w:rsidRPr="008009EB">
        <w:rPr>
          <w:rFonts w:hint="eastAsia"/>
          <w:lang w:val="zh-CN"/>
        </w:rPr>
        <w:t>表示减法运算</w:t>
      </w:r>
      <w:r w:rsidRPr="008009EB">
        <w:rPr>
          <w:rFonts w:hint="eastAsia"/>
          <w:lang w:val="zh-CN"/>
        </w:rPr>
        <w:t>,2:</w:t>
      </w:r>
      <w:r w:rsidRPr="008009EB">
        <w:rPr>
          <w:rFonts w:hint="eastAsia"/>
          <w:lang w:val="zh-CN"/>
        </w:rPr>
        <w:t>表示乘法运算</w:t>
      </w:r>
      <w:r w:rsidRPr="008009EB">
        <w:rPr>
          <w:rFonts w:hint="eastAsia"/>
          <w:lang w:val="zh-CN"/>
        </w:rPr>
        <w:t>,3:</w:t>
      </w:r>
      <w:r w:rsidRPr="008009EB">
        <w:rPr>
          <w:rFonts w:hint="eastAsia"/>
          <w:lang w:val="zh-CN"/>
        </w:rPr>
        <w:t>表示除法运算</w:t>
      </w:r>
      <w:r w:rsidRPr="008009EB">
        <w:rPr>
          <w:rFonts w:hint="eastAsia"/>
          <w:lang w:val="zh-CN"/>
        </w:rPr>
        <w:t>)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  <w:t>(2)</w:t>
      </w:r>
      <w:r w:rsidRPr="008009EB">
        <w:rPr>
          <w:rFonts w:hint="eastAsia"/>
          <w:lang w:val="zh-CN"/>
        </w:rPr>
        <w:t>使用今天所学知识完成功能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  <w:t>(3)</w:t>
      </w:r>
      <w:r w:rsidRPr="008009EB">
        <w:rPr>
          <w:rFonts w:hint="eastAsia"/>
          <w:lang w:val="zh-CN"/>
        </w:rPr>
        <w:t>演示格式如下</w:t>
      </w:r>
      <w:r w:rsidRPr="008009EB">
        <w:rPr>
          <w:rFonts w:hint="eastAsia"/>
          <w:lang w:val="zh-CN"/>
        </w:rPr>
        <w:t>: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请输入第一个整数</w:t>
      </w:r>
      <w:r w:rsidRPr="008009EB">
        <w:rPr>
          <w:rFonts w:hint="eastAsia"/>
          <w:lang w:val="zh-CN"/>
        </w:rPr>
        <w:t>:30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请输入第二个整数</w:t>
      </w:r>
      <w:r w:rsidRPr="008009EB">
        <w:rPr>
          <w:rFonts w:hint="eastAsia"/>
          <w:lang w:val="zh-CN"/>
        </w:rPr>
        <w:t>:40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请输入您要进行的运算</w:t>
      </w:r>
      <w:r w:rsidRPr="008009EB">
        <w:rPr>
          <w:rFonts w:hint="eastAsia"/>
          <w:lang w:val="zh-CN"/>
        </w:rPr>
        <w:t>(0:</w:t>
      </w:r>
      <w:r w:rsidRPr="008009EB">
        <w:rPr>
          <w:rFonts w:hint="eastAsia"/>
          <w:lang w:val="zh-CN"/>
        </w:rPr>
        <w:t>表示加法运算</w:t>
      </w:r>
      <w:r w:rsidRPr="008009EB">
        <w:rPr>
          <w:rFonts w:hint="eastAsia"/>
          <w:lang w:val="zh-CN"/>
        </w:rPr>
        <w:t>,1:</w:t>
      </w:r>
      <w:r w:rsidRPr="008009EB">
        <w:rPr>
          <w:rFonts w:hint="eastAsia"/>
          <w:lang w:val="zh-CN"/>
        </w:rPr>
        <w:t>表示减法运算</w:t>
      </w:r>
      <w:r w:rsidRPr="008009EB">
        <w:rPr>
          <w:rFonts w:hint="eastAsia"/>
          <w:lang w:val="zh-CN"/>
        </w:rPr>
        <w:t>,2:</w:t>
      </w:r>
      <w:r w:rsidRPr="008009EB">
        <w:rPr>
          <w:rFonts w:hint="eastAsia"/>
          <w:lang w:val="zh-CN"/>
        </w:rPr>
        <w:t>表示乘法运算</w:t>
      </w:r>
      <w:r w:rsidRPr="008009EB">
        <w:rPr>
          <w:rFonts w:hint="eastAsia"/>
          <w:lang w:val="zh-CN"/>
        </w:rPr>
        <w:t>,3:</w:t>
      </w:r>
      <w:r w:rsidRPr="008009EB">
        <w:rPr>
          <w:rFonts w:hint="eastAsia"/>
          <w:lang w:val="zh-CN"/>
        </w:rPr>
        <w:t>表示除法运算</w:t>
      </w:r>
      <w:r w:rsidRPr="008009EB">
        <w:rPr>
          <w:rFonts w:hint="eastAsia"/>
          <w:lang w:val="zh-CN"/>
        </w:rPr>
        <w:t>):0</w:t>
      </w:r>
    </w:p>
    <w:p w:rsidR="00BD2A28" w:rsidRPr="008009EB" w:rsidRDefault="00BD2A28" w:rsidP="00BD2A28">
      <w:pPr>
        <w:rPr>
          <w:lang w:val="zh-CN"/>
        </w:rPr>
      </w:pP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ab/>
      </w:r>
      <w:r w:rsidRPr="008009EB">
        <w:rPr>
          <w:rFonts w:hint="eastAsia"/>
          <w:lang w:val="zh-CN"/>
        </w:rPr>
        <w:t>控制台输出</w:t>
      </w:r>
      <w:r w:rsidRPr="008009EB">
        <w:rPr>
          <w:rFonts w:hint="eastAsia"/>
          <w:lang w:val="zh-CN"/>
        </w:rPr>
        <w:t>:30+40=70</w:t>
      </w:r>
    </w:p>
    <w:p w:rsidR="00BD2A28" w:rsidRDefault="00BD2A28" w:rsidP="00BD2A2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D2A28" w:rsidRPr="00DE2F71" w:rsidRDefault="00BD2A28" w:rsidP="00BD2A28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BD2A28" w:rsidRDefault="00BD2A28" w:rsidP="00BD2A28">
      <w:pPr>
        <w:pStyle w:val="2"/>
      </w:pPr>
      <w:r>
        <w:rPr>
          <w:rFonts w:hint="eastAsia"/>
        </w:rPr>
        <w:lastRenderedPageBreak/>
        <w:t>训练</w:t>
      </w:r>
      <w:r>
        <w:t>案例</w:t>
      </w:r>
      <w:r w:rsidR="004358FA">
        <w:rPr>
          <w:rFonts w:hint="eastAsia"/>
        </w:rPr>
        <w:t>7</w:t>
      </w:r>
    </w:p>
    <w:p w:rsidR="00BD2A28" w:rsidRDefault="00BD2A28" w:rsidP="00BD2A28">
      <w:pPr>
        <w:pStyle w:val="3"/>
      </w:pPr>
      <w:r>
        <w:rPr>
          <w:rFonts w:hint="eastAsia"/>
        </w:rPr>
        <w:t>训练描述</w:t>
      </w:r>
    </w:p>
    <w:p w:rsidR="00BD2A28" w:rsidRPr="00A25DE0" w:rsidRDefault="00BD2A28" w:rsidP="00BD2A28">
      <w:pPr>
        <w:ind w:left="420"/>
      </w:pPr>
      <w:r>
        <w:rPr>
          <w:rFonts w:hint="eastAsia"/>
        </w:rPr>
        <w:t>根据</w:t>
      </w:r>
      <w:r>
        <w:t>变量</w:t>
      </w:r>
      <w:r>
        <w:t>x</w:t>
      </w:r>
      <w:r>
        <w:t>的值，计算出</w:t>
      </w:r>
      <w:r>
        <w:t>y</w:t>
      </w:r>
      <w:r>
        <w:t>的值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键盘录入一个整数给变量</w:t>
      </w:r>
      <w:r>
        <w:rPr>
          <w:rFonts w:hint="eastAsia"/>
        </w:rPr>
        <w:t>x</w:t>
      </w:r>
      <w:r>
        <w:rPr>
          <w:rFonts w:hint="eastAsia"/>
        </w:rPr>
        <w:t>，输出对应的变量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:rsidR="00BD2A28" w:rsidRDefault="00BD2A28" w:rsidP="00BD2A28">
      <w:pPr>
        <w:ind w:left="420"/>
      </w:pPr>
      <w:r>
        <w:rPr>
          <w:rFonts w:hint="eastAsia"/>
        </w:rPr>
        <w:t>2.x</w:t>
      </w:r>
      <w:r>
        <w:rPr>
          <w:rFonts w:hint="eastAsia"/>
        </w:rPr>
        <w:t>值和</w:t>
      </w:r>
      <w:r>
        <w:rPr>
          <w:rFonts w:hint="eastAsia"/>
        </w:rPr>
        <w:t>y</w:t>
      </w:r>
      <w:r>
        <w:rPr>
          <w:rFonts w:hint="eastAsia"/>
        </w:rPr>
        <w:t>值的对应关系如下：</w:t>
      </w:r>
    </w:p>
    <w:p w:rsidR="00BD2A28" w:rsidRDefault="00BD2A28" w:rsidP="00BD2A28">
      <w:pPr>
        <w:ind w:left="420"/>
      </w:pPr>
      <w:r>
        <w:tab/>
      </w:r>
      <w:r>
        <w:tab/>
        <w:t>x&lt;0 y=-1</w:t>
      </w:r>
    </w:p>
    <w:p w:rsidR="00BD2A28" w:rsidRDefault="00BD2A28" w:rsidP="00BD2A28">
      <w:pPr>
        <w:ind w:left="420"/>
      </w:pPr>
      <w:r>
        <w:tab/>
      </w:r>
      <w:r>
        <w:tab/>
        <w:t>x=0 y=0</w:t>
      </w:r>
    </w:p>
    <w:p w:rsidR="00BD2A28" w:rsidRDefault="00BD2A28" w:rsidP="00BD2A28">
      <w:pPr>
        <w:ind w:left="420"/>
      </w:pPr>
      <w:r>
        <w:tab/>
      </w:r>
      <w:r>
        <w:tab/>
        <w:t>x&gt;0 y=1</w:t>
      </w:r>
    </w:p>
    <w:p w:rsidR="00BD2A28" w:rsidRDefault="00BD2A28" w:rsidP="00BD2A28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如果用户输入的</w:t>
      </w:r>
      <w:r>
        <w:rPr>
          <w:rFonts w:hint="eastAsia"/>
        </w:rPr>
        <w:t>x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，程序运行后打印格式</w:t>
      </w:r>
      <w:r>
        <w:rPr>
          <w:rFonts w:hint="eastAsia"/>
        </w:rPr>
        <w:t>"x=2,y=1"</w:t>
      </w:r>
    </w:p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8</w:t>
      </w:r>
    </w:p>
    <w:p w:rsidR="00BD2A28" w:rsidRDefault="00BD2A28" w:rsidP="00BD2A28">
      <w:pPr>
        <w:pStyle w:val="3"/>
      </w:pPr>
      <w:r>
        <w:rPr>
          <w:rFonts w:hint="eastAsia"/>
        </w:rPr>
        <w:t>训练描述</w:t>
      </w:r>
    </w:p>
    <w:p w:rsidR="00BD2A28" w:rsidRPr="005A7F97" w:rsidRDefault="00BD2A28" w:rsidP="00BD2A28">
      <w:pPr>
        <w:ind w:left="420"/>
      </w:pPr>
      <w:r>
        <w:rPr>
          <w:rFonts w:hint="eastAsia"/>
        </w:rPr>
        <w:t>对</w:t>
      </w:r>
      <w:r>
        <w:t>录入的数字进行排序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键盘录入三个整数，按照从小到大的顺序输出</w:t>
      </w:r>
    </w:p>
    <w:p w:rsidR="00BD2A28" w:rsidRDefault="00BD2A28" w:rsidP="00BD2A28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如果用户输入的是</w:t>
      </w:r>
      <w:r>
        <w:rPr>
          <w:rFonts w:hint="eastAsia"/>
        </w:rPr>
        <w:t>3 2 1</w:t>
      </w:r>
      <w:r>
        <w:rPr>
          <w:rFonts w:hint="eastAsia"/>
        </w:rPr>
        <w:t>，程序运行后打印格式</w:t>
      </w:r>
      <w:r>
        <w:rPr>
          <w:rFonts w:hint="eastAsia"/>
        </w:rPr>
        <w:t>"</w:t>
      </w:r>
      <w:r>
        <w:rPr>
          <w:rFonts w:hint="eastAsia"/>
        </w:rPr>
        <w:t>按照从小到大排序后的顺序为：</w:t>
      </w:r>
      <w:r>
        <w:rPr>
          <w:rFonts w:hint="eastAsia"/>
        </w:rPr>
        <w:t>1 2 3"</w:t>
      </w:r>
    </w:p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9</w:t>
      </w:r>
    </w:p>
    <w:p w:rsidR="00BD2A28" w:rsidRDefault="00BD2A28" w:rsidP="00BD2A28">
      <w:pPr>
        <w:pStyle w:val="3"/>
      </w:pPr>
      <w:r>
        <w:rPr>
          <w:rFonts w:hint="eastAsia"/>
        </w:rPr>
        <w:t>训练描述</w:t>
      </w:r>
    </w:p>
    <w:p w:rsidR="00BD2A28" w:rsidRPr="00967F33" w:rsidRDefault="00BD2A28" w:rsidP="00BD2A28">
      <w:pPr>
        <w:ind w:left="420"/>
      </w:pPr>
      <w:r w:rsidRPr="00A202D1">
        <w:rPr>
          <w:rFonts w:hint="eastAsia"/>
        </w:rPr>
        <w:t>键盘录入月份，输出对应的季节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>
      <w:pPr>
        <w:ind w:left="420"/>
      </w:pPr>
      <w:r>
        <w:rPr>
          <w:rFonts w:hint="eastAsia"/>
        </w:rPr>
        <w:t>(1)</w:t>
      </w:r>
      <w:r>
        <w:rPr>
          <w:rFonts w:hint="eastAsia"/>
        </w:rPr>
        <w:t>键盘录入一个整数</w:t>
      </w:r>
      <w:r>
        <w:rPr>
          <w:rFonts w:hint="eastAsia"/>
        </w:rPr>
        <w:t>(</w:t>
      </w:r>
      <w:r>
        <w:rPr>
          <w:rFonts w:hint="eastAsia"/>
        </w:rPr>
        <w:t>代表月份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1-12)</w:t>
      </w:r>
    </w:p>
    <w:p w:rsidR="00BD2A28" w:rsidRDefault="00BD2A28" w:rsidP="00BD2A28">
      <w:pPr>
        <w:ind w:left="420"/>
      </w:pPr>
      <w:r>
        <w:rPr>
          <w:rFonts w:hint="eastAsia"/>
        </w:rPr>
        <w:t>(2)</w:t>
      </w:r>
      <w:r>
        <w:rPr>
          <w:rFonts w:hint="eastAsia"/>
        </w:rPr>
        <w:t>输出该月份对应的季节</w:t>
      </w:r>
    </w:p>
    <w:p w:rsidR="00BD2A28" w:rsidRDefault="00BD2A28" w:rsidP="00BD2A2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3,4,5</w:t>
      </w:r>
      <w:r>
        <w:rPr>
          <w:rFonts w:hint="eastAsia"/>
        </w:rPr>
        <w:t>春季</w:t>
      </w:r>
    </w:p>
    <w:p w:rsidR="00BD2A28" w:rsidRDefault="00BD2A28" w:rsidP="00BD2A2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6,7,8</w:t>
      </w:r>
      <w:r>
        <w:rPr>
          <w:rFonts w:hint="eastAsia"/>
        </w:rPr>
        <w:t>夏季</w:t>
      </w:r>
    </w:p>
    <w:p w:rsidR="00BD2A28" w:rsidRDefault="00BD2A28" w:rsidP="00BD2A28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9,10,11</w:t>
      </w:r>
      <w:r>
        <w:rPr>
          <w:rFonts w:hint="eastAsia"/>
        </w:rPr>
        <w:t>秋季</w:t>
      </w:r>
    </w:p>
    <w:p w:rsidR="00BD2A28" w:rsidRDefault="00BD2A28" w:rsidP="00BD2A2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12,1,2</w:t>
      </w:r>
      <w:r>
        <w:rPr>
          <w:rFonts w:hint="eastAsia"/>
        </w:rPr>
        <w:t>冬季</w:t>
      </w:r>
    </w:p>
    <w:p w:rsidR="00BD2A28" w:rsidRDefault="00BD2A28" w:rsidP="00BD2A28">
      <w:pPr>
        <w:ind w:left="420"/>
      </w:pPr>
      <w:r>
        <w:rPr>
          <w:rFonts w:hint="eastAsia"/>
        </w:rPr>
        <w:t>(3)</w:t>
      </w:r>
      <w:r>
        <w:rPr>
          <w:rFonts w:hint="eastAsia"/>
        </w:rPr>
        <w:t>演示格式如下</w:t>
      </w:r>
      <w:r>
        <w:rPr>
          <w:rFonts w:hint="eastAsia"/>
        </w:rPr>
        <w:t>:</w:t>
      </w:r>
    </w:p>
    <w:p w:rsidR="00BD2A28" w:rsidRDefault="00BD2A28" w:rsidP="00BD2A2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请输入一个月份</w:t>
      </w:r>
      <w:r>
        <w:rPr>
          <w:rFonts w:hint="eastAsia"/>
        </w:rPr>
        <w:t>:3</w:t>
      </w:r>
    </w:p>
    <w:p w:rsidR="00BD2A28" w:rsidRDefault="00BD2A28" w:rsidP="00BD2A2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控制台输出</w:t>
      </w:r>
      <w:r>
        <w:rPr>
          <w:rFonts w:hint="eastAsia"/>
        </w:rPr>
        <w:t>:3</w:t>
      </w:r>
      <w:r>
        <w:rPr>
          <w:rFonts w:hint="eastAsia"/>
        </w:rPr>
        <w:t>月份是春季</w:t>
      </w:r>
    </w:p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10</w:t>
      </w:r>
    </w:p>
    <w:p w:rsidR="00BD2A28" w:rsidRDefault="00BD2A28" w:rsidP="00BD2A28">
      <w:pPr>
        <w:pStyle w:val="3"/>
      </w:pPr>
      <w:r>
        <w:rPr>
          <w:rFonts w:hint="eastAsia"/>
        </w:rPr>
        <w:t>训练</w:t>
      </w:r>
      <w:r>
        <w:t>描述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>
        <w:t>某人想买车，买</w:t>
      </w:r>
      <w:r w:rsidRPr="008C3157">
        <w:t>什么车决定于此人在银行有多少存款</w:t>
      </w:r>
      <w:r w:rsidRPr="008C3157">
        <w:t>(</w:t>
      </w:r>
      <w:r w:rsidRPr="008C3157">
        <w:t>键盘录入</w:t>
      </w:r>
      <w:r w:rsidRPr="008C3157">
        <w:t>)</w:t>
      </w:r>
      <w:r w:rsidRPr="008C3157">
        <w:t>。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如果此人的存款超过</w:t>
      </w:r>
      <w:r w:rsidRPr="008C3157">
        <w:t>500</w:t>
      </w:r>
      <w:r w:rsidRPr="008C3157">
        <w:t>万，则买雪铁龙</w:t>
      </w:r>
      <w:r w:rsidRPr="008C3157">
        <w:t>DS9</w:t>
      </w:r>
      <w:r w:rsidRPr="008C3157">
        <w:t>；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否则，如果此人的存款超过</w:t>
      </w:r>
      <w:r w:rsidRPr="008C3157">
        <w:t>100</w:t>
      </w:r>
      <w:r w:rsidRPr="008C3157">
        <w:t>万，则买雪铁龙</w:t>
      </w:r>
      <w:r w:rsidRPr="008C3157">
        <w:t>C6</w:t>
      </w:r>
      <w:r w:rsidRPr="008C3157">
        <w:t>；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否则，如果此人的存款超过</w:t>
      </w:r>
      <w:r w:rsidRPr="008C3157">
        <w:t>50</w:t>
      </w:r>
      <w:r w:rsidRPr="008C3157">
        <w:t>万，则买雪铁龙</w:t>
      </w:r>
      <w:r w:rsidRPr="008C3157">
        <w:t>C5</w:t>
      </w:r>
      <w:r w:rsidRPr="008C3157">
        <w:t>；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8C3157">
        <w:tab/>
      </w:r>
      <w:r w:rsidRPr="008C3157">
        <w:t>否则，如果此人的存款超过</w:t>
      </w:r>
      <w:r w:rsidRPr="008C3157">
        <w:t>10</w:t>
      </w:r>
      <w:r w:rsidRPr="008C3157">
        <w:t>万，则买雪铁龙爱丽舍；</w:t>
      </w:r>
    </w:p>
    <w:p w:rsidR="00BD2A28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8C3157">
        <w:t>否则此人买捷安特。</w:t>
      </w:r>
    </w:p>
    <w:p w:rsidR="00BD2A28" w:rsidRPr="00EE7A29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8C3157">
        <w:t>1.</w:t>
      </w:r>
      <w:r w:rsidRPr="008C3157">
        <w:t>创建键盘录入对象</w:t>
      </w:r>
    </w:p>
    <w:p w:rsidR="00BD2A28" w:rsidRPr="008C3157" w:rsidRDefault="00BD2A28" w:rsidP="00BD2A28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8C3157">
        <w:t>2.</w:t>
      </w:r>
      <w:r w:rsidRPr="008C3157">
        <w:t>定义</w:t>
      </w:r>
      <w:r w:rsidRPr="008C3157">
        <w:t>int</w:t>
      </w:r>
      <w:r w:rsidRPr="008C3157">
        <w:t>类型变量</w:t>
      </w:r>
      <w:r w:rsidRPr="008C3157">
        <w:t>money</w:t>
      </w:r>
      <w:r w:rsidRPr="008C3157">
        <w:t>，并通过</w:t>
      </w:r>
      <w:r w:rsidRPr="008C3157">
        <w:t>nextInt()</w:t>
      </w:r>
      <w:r w:rsidRPr="008C3157">
        <w:t>方法获取键盘录入的值赋值给变量</w:t>
      </w:r>
      <w:r w:rsidRPr="008C3157">
        <w:t>money</w:t>
      </w:r>
    </w:p>
    <w:p w:rsidR="00BD2A28" w:rsidRDefault="00BD2A28" w:rsidP="00BD2A28">
      <w:r w:rsidRPr="008C3157">
        <w:tab/>
        <w:t>3.</w:t>
      </w:r>
      <w:r w:rsidRPr="008C3157">
        <w:t>使用</w:t>
      </w:r>
      <w:r w:rsidRPr="008C3157">
        <w:t xml:space="preserve">if-else </w:t>
      </w:r>
      <w:r w:rsidRPr="008C3157">
        <w:t>对</w:t>
      </w:r>
      <w:r w:rsidRPr="008C3157">
        <w:t>money</w:t>
      </w:r>
      <w:r w:rsidRPr="008C3157">
        <w:t>的值进行判断，并打印相关信息</w:t>
      </w:r>
    </w:p>
    <w:p w:rsidR="00BD2A28" w:rsidRDefault="00BD2A28" w:rsidP="00BD2A28"/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11</w:t>
      </w:r>
    </w:p>
    <w:p w:rsidR="00BD2A28" w:rsidRDefault="00BD2A28" w:rsidP="00BD2A28">
      <w:pPr>
        <w:pStyle w:val="3"/>
      </w:pPr>
      <w:r>
        <w:rPr>
          <w:rFonts w:hint="eastAsia"/>
        </w:rPr>
        <w:t>训练</w:t>
      </w:r>
      <w:r>
        <w:t>描述</w:t>
      </w:r>
    </w:p>
    <w:p w:rsidR="00BD2A28" w:rsidRPr="00EE7A29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B634EF">
        <w:t>学校举行运动会，百米赛跑成绩在</w:t>
      </w:r>
      <w:r w:rsidRPr="00B634EF">
        <w:t>10</w:t>
      </w:r>
      <w:r w:rsidRPr="00B634EF">
        <w:t>秒以内的学生有资格进决赛，根据性别分为男子组和女子组。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/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62679D">
        <w:t>1.</w:t>
      </w:r>
      <w:r w:rsidRPr="0062679D">
        <w:t>创建键盘录入对象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62679D">
        <w:t>2.</w:t>
      </w:r>
      <w:r w:rsidRPr="0062679D">
        <w:t>定义</w:t>
      </w:r>
      <w:r w:rsidRPr="0062679D">
        <w:t>double</w:t>
      </w:r>
      <w:r w:rsidRPr="0062679D">
        <w:t>类型的变量</w:t>
      </w:r>
      <w:r w:rsidRPr="0062679D">
        <w:t>score</w:t>
      </w:r>
      <w:r w:rsidRPr="0062679D">
        <w:t>用于接收成绩，定义</w:t>
      </w:r>
      <w:r w:rsidRPr="0062679D">
        <w:t>String</w:t>
      </w:r>
      <w:r w:rsidRPr="0062679D">
        <w:t>类型的变量</w:t>
      </w:r>
      <w:r w:rsidRPr="0062679D">
        <w:t>gender</w:t>
      </w:r>
      <w:r w:rsidRPr="0062679D">
        <w:t>用于接收性别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62679D">
        <w:tab/>
        <w:t>3.</w:t>
      </w:r>
      <w:r w:rsidRPr="0062679D">
        <w:t>给</w:t>
      </w:r>
      <w:r w:rsidRPr="0062679D">
        <w:t>score</w:t>
      </w:r>
      <w:r w:rsidRPr="0062679D">
        <w:t>和</w:t>
      </w:r>
      <w:r w:rsidRPr="0062679D">
        <w:t>gender</w:t>
      </w:r>
      <w:r w:rsidRPr="0062679D">
        <w:t>赋值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62679D">
        <w:tab/>
      </w:r>
      <w:r>
        <w:t>4</w:t>
      </w:r>
      <w:r w:rsidRPr="0062679D">
        <w:t>.</w:t>
      </w:r>
      <w:r w:rsidRPr="0062679D">
        <w:t>首先要判断是否能够进入决赛</w:t>
      </w:r>
    </w:p>
    <w:p w:rsidR="00BD2A28" w:rsidRDefault="00BD2A28" w:rsidP="00BD2A28">
      <w:r w:rsidRPr="0062679D">
        <w:tab/>
      </w:r>
      <w:r>
        <w:t>5</w:t>
      </w:r>
      <w:r w:rsidRPr="0062679D">
        <w:t>.</w:t>
      </w:r>
      <w:r w:rsidRPr="0062679D">
        <w:t>在确保进入决赛的情况下，再判断是进入男子组，还是进入女子组</w:t>
      </w:r>
    </w:p>
    <w:p w:rsidR="00BD2A28" w:rsidRDefault="00BD2A28" w:rsidP="00BD2A28"/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12</w:t>
      </w:r>
    </w:p>
    <w:p w:rsidR="00BD2A28" w:rsidRDefault="00BD2A28" w:rsidP="00BD2A28">
      <w:pPr>
        <w:pStyle w:val="3"/>
      </w:pPr>
      <w:r>
        <w:rPr>
          <w:rFonts w:hint="eastAsia"/>
        </w:rPr>
        <w:t>训练</w:t>
      </w:r>
      <w:r>
        <w:t>描述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62679D">
        <w:t>某商场购物可以打折，具体办法如下：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jc w:val="left"/>
      </w:pPr>
      <w:r>
        <w:tab/>
      </w:r>
      <w:r>
        <w:tab/>
      </w:r>
      <w:r w:rsidRPr="0062679D">
        <w:t>普通顾客购满</w:t>
      </w:r>
      <w:r w:rsidRPr="0062679D">
        <w:t>100</w:t>
      </w:r>
      <w:r w:rsidRPr="0062679D">
        <w:t>元打</w:t>
      </w:r>
      <w:r w:rsidRPr="0062679D">
        <w:t>9</w:t>
      </w:r>
      <w:r w:rsidRPr="0062679D">
        <w:t>折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62679D">
        <w:tab/>
      </w:r>
      <w:r w:rsidRPr="0062679D">
        <w:tab/>
      </w:r>
      <w:r w:rsidRPr="0062679D">
        <w:t>会员购物打</w:t>
      </w:r>
      <w:r w:rsidRPr="0062679D">
        <w:t>8</w:t>
      </w:r>
      <w:r w:rsidRPr="0062679D">
        <w:t>折</w:t>
      </w:r>
    </w:p>
    <w:p w:rsidR="00BD2A28" w:rsidRPr="0062679D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62679D">
        <w:tab/>
      </w:r>
      <w:r w:rsidRPr="0062679D">
        <w:tab/>
      </w:r>
      <w:r w:rsidRPr="0062679D">
        <w:t>会员购物满</w:t>
      </w:r>
      <w:r w:rsidRPr="0062679D">
        <w:t>200</w:t>
      </w:r>
      <w:r w:rsidRPr="0062679D">
        <w:t>元打</w:t>
      </w:r>
      <w:r w:rsidRPr="0062679D">
        <w:t>7.5</w:t>
      </w:r>
      <w:r w:rsidRPr="0062679D">
        <w:t>折</w:t>
      </w:r>
    </w:p>
    <w:p w:rsidR="00BD2A28" w:rsidRPr="00EE7A29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>
        <w:tab/>
      </w:r>
      <w:r w:rsidRPr="0062679D">
        <w:t>请根据此优惠计划进行购物结算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/>
    <w:p w:rsidR="00BD2A28" w:rsidRPr="00FA7F2A" w:rsidRDefault="00BD2A28" w:rsidP="00BD2A28">
      <w:pPr>
        <w:autoSpaceDE w:val="0"/>
        <w:autoSpaceDN w:val="0"/>
        <w:adjustRightInd w:val="0"/>
        <w:spacing w:line="240" w:lineRule="auto"/>
        <w:ind w:left="420" w:firstLine="420"/>
        <w:jc w:val="left"/>
      </w:pPr>
      <w:r w:rsidRPr="00FA7F2A">
        <w:t>1.</w:t>
      </w:r>
      <w:r w:rsidRPr="00FA7F2A">
        <w:t>创建键盘录入对象</w:t>
      </w:r>
    </w:p>
    <w:p w:rsidR="00BD2A28" w:rsidRPr="00FA7F2A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2.</w:t>
      </w:r>
      <w:r w:rsidRPr="00FA7F2A">
        <w:t>定义</w:t>
      </w:r>
      <w:r w:rsidR="004358FA">
        <w:rPr>
          <w:rFonts w:hint="eastAsia"/>
        </w:rPr>
        <w:t>int</w:t>
      </w:r>
      <w:r w:rsidRPr="00FA7F2A">
        <w:t>类型的变量</w:t>
      </w:r>
      <w:r w:rsidRPr="00FA7F2A">
        <w:t>identity</w:t>
      </w:r>
      <w:r w:rsidRPr="00FA7F2A">
        <w:t>（其值为</w:t>
      </w:r>
      <w:r w:rsidR="004358FA">
        <w:t>0/1,0</w:t>
      </w:r>
      <w:r w:rsidRPr="00FA7F2A">
        <w:t>表示为</w:t>
      </w:r>
      <w:r w:rsidR="003E2F28">
        <w:t>非</w:t>
      </w:r>
      <w:r w:rsidRPr="00FA7F2A">
        <w:t>会员，</w:t>
      </w:r>
      <w:r w:rsidR="004358FA">
        <w:t>1</w:t>
      </w:r>
      <w:r w:rsidR="003E2F28">
        <w:t>表示为</w:t>
      </w:r>
      <w:bookmarkStart w:id="0" w:name="_GoBack"/>
      <w:bookmarkEnd w:id="0"/>
      <w:r w:rsidRPr="00FA7F2A">
        <w:t>会员），</w:t>
      </w:r>
      <w:r w:rsidRPr="00FA7F2A">
        <w:t>double</w:t>
      </w:r>
      <w:r w:rsidRPr="00FA7F2A">
        <w:t>类型的变量</w:t>
      </w:r>
      <w:r w:rsidRPr="00FA7F2A">
        <w:t>money</w:t>
      </w:r>
      <w:r w:rsidRPr="00FA7F2A">
        <w:t>表示购物金额</w:t>
      </w:r>
    </w:p>
    <w:p w:rsidR="00BD2A28" w:rsidRPr="00FA7F2A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3.</w:t>
      </w:r>
      <w:r w:rsidRPr="00FA7F2A">
        <w:t>通过键盘录入给变量</w:t>
      </w:r>
      <w:r w:rsidRPr="00FA7F2A">
        <w:t>identity</w:t>
      </w:r>
      <w:r w:rsidRPr="00FA7F2A">
        <w:t>和变量</w:t>
      </w:r>
      <w:r w:rsidRPr="00FA7F2A">
        <w:t>money</w:t>
      </w:r>
      <w:r w:rsidRPr="00FA7F2A">
        <w:t>赋值</w:t>
      </w:r>
    </w:p>
    <w:p w:rsidR="00BD2A28" w:rsidRPr="00FA7F2A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4.</w:t>
      </w:r>
      <w:r w:rsidRPr="00FA7F2A">
        <w:t>使用嵌套</w:t>
      </w:r>
      <w:r w:rsidRPr="00FA7F2A">
        <w:t>if</w:t>
      </w:r>
      <w:r w:rsidRPr="00FA7F2A">
        <w:t>选择结构实现</w:t>
      </w:r>
    </w:p>
    <w:p w:rsidR="00BD2A28" w:rsidRPr="00FA7F2A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  <w:t>5.</w:t>
      </w:r>
      <w:r w:rsidRPr="00FA7F2A">
        <w:t>先判断顾客是否是会员</w:t>
      </w:r>
    </w:p>
    <w:p w:rsidR="00BD2A28" w:rsidRPr="00FA7F2A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A7F2A">
        <w:tab/>
      </w:r>
      <w:r w:rsidRPr="00FA7F2A">
        <w:tab/>
      </w:r>
      <w:r w:rsidRPr="00FA7F2A">
        <w:tab/>
        <w:t>(1)</w:t>
      </w:r>
      <w:r w:rsidRPr="00FA7F2A">
        <w:t>非会员，直接打</w:t>
      </w:r>
      <w:r w:rsidRPr="00FA7F2A">
        <w:t>9</w:t>
      </w:r>
      <w:r w:rsidRPr="00FA7F2A">
        <w:t>折</w:t>
      </w:r>
    </w:p>
    <w:p w:rsidR="00BD2A28" w:rsidRDefault="00BD2A28" w:rsidP="00BD2A28">
      <w:r w:rsidRPr="00FA7F2A">
        <w:tab/>
      </w:r>
      <w:r w:rsidRPr="00FA7F2A">
        <w:tab/>
      </w:r>
      <w:r w:rsidRPr="00FA7F2A">
        <w:tab/>
        <w:t>(2)</w:t>
      </w:r>
      <w:r w:rsidRPr="00FA7F2A">
        <w:t>会员，接着判断顾客购物是否达到相应的打折的数量要求，根据结果做不同的处理</w:t>
      </w:r>
    </w:p>
    <w:p w:rsidR="00BD2A28" w:rsidRDefault="00BD2A28" w:rsidP="00BD2A28"/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13</w:t>
      </w:r>
    </w:p>
    <w:p w:rsidR="00BD2A28" w:rsidRDefault="00BD2A28" w:rsidP="00BD2A28">
      <w:pPr>
        <w:pStyle w:val="3"/>
      </w:pPr>
      <w:r>
        <w:rPr>
          <w:rFonts w:hint="eastAsia"/>
        </w:rPr>
        <w:t>训练</w:t>
      </w:r>
      <w:r>
        <w:t>描述</w:t>
      </w:r>
    </w:p>
    <w:p w:rsidR="00BD2A28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</w:p>
    <w:p w:rsidR="00BD2A28" w:rsidRPr="00DC05FF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DC05FF">
        <w:t>某人准备去海南旅游，现在要订购机票。机票的价格收季节忘记、淡季的影响，头等舱和经济舱价格也不同。</w:t>
      </w:r>
    </w:p>
    <w:p w:rsidR="00BD2A28" w:rsidRPr="00DC05FF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DC05FF">
        <w:tab/>
      </w:r>
      <w:r w:rsidRPr="00DC05FF">
        <w:t>假设机票原价假设为</w:t>
      </w:r>
      <w:r w:rsidRPr="00DC05FF">
        <w:t>5000</w:t>
      </w:r>
      <w:r w:rsidRPr="00DC05FF">
        <w:t>元（键盘录入），</w:t>
      </w:r>
      <w:r w:rsidRPr="00DC05FF">
        <w:t>4-10</w:t>
      </w:r>
      <w:r w:rsidRPr="00DC05FF">
        <w:t>月为旺季，旺季头等舱打</w:t>
      </w:r>
      <w:r w:rsidRPr="00DC05FF">
        <w:t>9</w:t>
      </w:r>
      <w:r w:rsidRPr="00DC05FF">
        <w:t>折，经济舱打</w:t>
      </w:r>
      <w:r w:rsidRPr="00DC05FF">
        <w:t>8</w:t>
      </w:r>
      <w:r w:rsidRPr="00DC05FF">
        <w:t>折，淡季头等舱打</w:t>
      </w:r>
      <w:r w:rsidRPr="00DC05FF">
        <w:t>5</w:t>
      </w:r>
      <w:r w:rsidRPr="00DC05FF">
        <w:t>折，经济舱打</w:t>
      </w:r>
      <w:r w:rsidRPr="00DC05FF">
        <w:t>4</w:t>
      </w:r>
      <w:r w:rsidRPr="00DC05FF">
        <w:t>折。</w:t>
      </w:r>
    </w:p>
    <w:p w:rsidR="00BD2A28" w:rsidRPr="00EE7A29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DC05FF">
        <w:t>编写程序，使用嵌套</w:t>
      </w:r>
      <w:r w:rsidRPr="00DC05FF">
        <w:t>if</w:t>
      </w:r>
      <w:r w:rsidRPr="00DC05FF">
        <w:t>选择结构根据出行的月份和选择的仓位输出实际的机票价格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/>
    <w:p w:rsidR="00BD2A28" w:rsidRPr="00125EB0" w:rsidRDefault="00BD2A28" w:rsidP="00BD2A28">
      <w:pPr>
        <w:autoSpaceDE w:val="0"/>
        <w:autoSpaceDN w:val="0"/>
        <w:adjustRightInd w:val="0"/>
        <w:spacing w:line="240" w:lineRule="auto"/>
        <w:jc w:val="left"/>
      </w:pPr>
      <w:r>
        <w:tab/>
      </w:r>
      <w:r>
        <w:tab/>
      </w:r>
      <w:r w:rsidRPr="00125EB0">
        <w:t>1.</w:t>
      </w:r>
      <w:r w:rsidRPr="00125EB0">
        <w:t>创建键盘录入对象</w:t>
      </w:r>
    </w:p>
    <w:p w:rsidR="00BD2A28" w:rsidRPr="00125EB0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125EB0">
        <w:lastRenderedPageBreak/>
        <w:tab/>
      </w:r>
      <w:r w:rsidRPr="00125EB0">
        <w:tab/>
        <w:t>2.</w:t>
      </w:r>
      <w:r w:rsidRPr="00125EB0">
        <w:t>创建</w:t>
      </w:r>
      <w:r w:rsidRPr="00125EB0">
        <w:t>int</w:t>
      </w:r>
      <w:r w:rsidRPr="00125EB0">
        <w:t>类型的</w:t>
      </w:r>
      <w:r w:rsidRPr="00125EB0">
        <w:t>money</w:t>
      </w:r>
      <w:r w:rsidRPr="00125EB0">
        <w:t>表示机票价格，</w:t>
      </w:r>
      <w:r w:rsidRPr="00125EB0">
        <w:t>int</w:t>
      </w:r>
      <w:r w:rsidRPr="00125EB0">
        <w:t>类型的</w:t>
      </w:r>
      <w:r w:rsidRPr="00125EB0">
        <w:t>month</w:t>
      </w:r>
      <w:r w:rsidRPr="00125EB0">
        <w:t>表示月份</w:t>
      </w:r>
    </w:p>
    <w:p w:rsidR="00BD2A28" w:rsidRPr="00125EB0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3.</w:t>
      </w:r>
      <w:r w:rsidRPr="00125EB0">
        <w:t>通过键盘录入给变量</w:t>
      </w:r>
      <w:r w:rsidRPr="00125EB0">
        <w:t>money</w:t>
      </w:r>
      <w:r w:rsidRPr="00125EB0">
        <w:t>和</w:t>
      </w:r>
      <w:r w:rsidRPr="00125EB0">
        <w:t>month</w:t>
      </w:r>
      <w:r w:rsidRPr="00125EB0">
        <w:t>赋值</w:t>
      </w:r>
    </w:p>
    <w:p w:rsidR="00BD2A28" w:rsidRPr="00125EB0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4.</w:t>
      </w:r>
      <w:r w:rsidRPr="00125EB0">
        <w:t>定义</w:t>
      </w:r>
      <w:r w:rsidRPr="00125EB0">
        <w:t>int</w:t>
      </w:r>
      <w:r w:rsidRPr="00125EB0">
        <w:t>类型的变量</w:t>
      </w:r>
      <w:r w:rsidRPr="00125EB0">
        <w:t>type</w:t>
      </w:r>
      <w:r w:rsidRPr="00125EB0">
        <w:t>表示机票的类型和</w:t>
      </w:r>
      <w:r w:rsidRPr="00125EB0">
        <w:t>double</w:t>
      </w:r>
      <w:r w:rsidRPr="00125EB0">
        <w:t>类型的变量</w:t>
      </w:r>
      <w:r w:rsidRPr="00125EB0">
        <w:t>discount</w:t>
      </w:r>
      <w:r w:rsidRPr="00125EB0">
        <w:t>表示折扣率</w:t>
      </w:r>
    </w:p>
    <w:p w:rsidR="00BD2A28" w:rsidRPr="00125EB0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5.</w:t>
      </w:r>
      <w:r w:rsidRPr="00125EB0">
        <w:t>通过键盘录入给变量</w:t>
      </w:r>
      <w:r w:rsidRPr="00125EB0">
        <w:t>type</w:t>
      </w:r>
      <w:r w:rsidRPr="00125EB0">
        <w:t>赋值</w:t>
      </w:r>
    </w:p>
    <w:p w:rsidR="00BD2A28" w:rsidRPr="00125EB0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125EB0">
        <w:tab/>
      </w:r>
      <w:r w:rsidRPr="00125EB0">
        <w:tab/>
        <w:t>6.</w:t>
      </w:r>
      <w:r w:rsidRPr="00125EB0">
        <w:t>使用</w:t>
      </w:r>
      <w:r w:rsidRPr="00125EB0">
        <w:t>if</w:t>
      </w:r>
      <w:r w:rsidRPr="00125EB0">
        <w:t>语句根据</w:t>
      </w:r>
      <w:r w:rsidRPr="00125EB0">
        <w:t>type</w:t>
      </w:r>
      <w:r w:rsidRPr="00125EB0">
        <w:t>和</w:t>
      </w:r>
      <w:r w:rsidRPr="00125EB0">
        <w:t>month</w:t>
      </w:r>
      <w:r w:rsidRPr="00125EB0">
        <w:t>的值，计算实际的机票价格</w:t>
      </w:r>
    </w:p>
    <w:p w:rsidR="00BD2A28" w:rsidRPr="0062679D" w:rsidRDefault="00BD2A28" w:rsidP="00BD2A28">
      <w:r w:rsidRPr="00125EB0">
        <w:tab/>
      </w:r>
      <w:r w:rsidRPr="00125EB0">
        <w:tab/>
        <w:t>7.</w:t>
      </w:r>
      <w:r w:rsidRPr="00125EB0">
        <w:t>打印最后的结果</w:t>
      </w:r>
    </w:p>
    <w:p w:rsidR="00BD2A28" w:rsidRDefault="00BD2A28" w:rsidP="00BD2A28"/>
    <w:p w:rsidR="00BD2A28" w:rsidRDefault="00BD2A28" w:rsidP="00BD2A28">
      <w:pPr>
        <w:pStyle w:val="2"/>
      </w:pPr>
      <w:r>
        <w:rPr>
          <w:rFonts w:hint="eastAsia"/>
        </w:rPr>
        <w:t>训练案例</w:t>
      </w:r>
      <w:r w:rsidR="004358FA">
        <w:rPr>
          <w:rFonts w:hint="eastAsia"/>
        </w:rPr>
        <w:t>14</w:t>
      </w:r>
    </w:p>
    <w:p w:rsidR="00BD2A28" w:rsidRDefault="00BD2A28" w:rsidP="00BD2A28">
      <w:pPr>
        <w:pStyle w:val="3"/>
      </w:pPr>
      <w:r>
        <w:rPr>
          <w:rFonts w:hint="eastAsia"/>
        </w:rPr>
        <w:t>训练</w:t>
      </w:r>
      <w:r>
        <w:t>描述</w:t>
      </w:r>
    </w:p>
    <w:p w:rsidR="00BD2A28" w:rsidRPr="00F55DFE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F55DFE">
        <w:t>某同学参加计算机大赛：</w:t>
      </w:r>
    </w:p>
    <w:p w:rsidR="00BD2A28" w:rsidRPr="00F55DFE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55DFE">
        <w:tab/>
      </w:r>
      <w:r>
        <w:tab/>
      </w:r>
      <w:r w:rsidRPr="00F55DFE">
        <w:t>如果获得第</w:t>
      </w:r>
      <w:r w:rsidRPr="00F55DFE">
        <w:t>1</w:t>
      </w:r>
      <w:r w:rsidRPr="00F55DFE">
        <w:t>名，将参加清华大学组织的</w:t>
      </w:r>
      <w:r w:rsidRPr="00F55DFE">
        <w:t>1</w:t>
      </w:r>
      <w:r w:rsidRPr="00F55DFE">
        <w:t>个月夏令营；</w:t>
      </w:r>
    </w:p>
    <w:p w:rsidR="00BD2A28" w:rsidRPr="00F55DFE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55DFE">
        <w:tab/>
      </w:r>
      <w:r>
        <w:tab/>
      </w:r>
      <w:r w:rsidRPr="00F55DFE">
        <w:t>如果或得第</w:t>
      </w:r>
      <w:r w:rsidRPr="00F55DFE">
        <w:t>2</w:t>
      </w:r>
      <w:r w:rsidRPr="00F55DFE">
        <w:t>名，将奖励联想笔记本电脑一部；</w:t>
      </w:r>
    </w:p>
    <w:p w:rsidR="00BD2A28" w:rsidRPr="00F55DFE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F55DFE">
        <w:tab/>
      </w:r>
      <w:r>
        <w:tab/>
      </w:r>
      <w:r w:rsidRPr="00F55DFE">
        <w:t>如果获得第</w:t>
      </w:r>
      <w:r w:rsidRPr="00F55DFE">
        <w:t>3</w:t>
      </w:r>
      <w:r w:rsidRPr="00F55DFE">
        <w:t>名，将奖励移动硬盘一个；</w:t>
      </w:r>
    </w:p>
    <w:p w:rsidR="00BD2A28" w:rsidRPr="00EE7A29" w:rsidRDefault="00BD2A28" w:rsidP="00BD2A28">
      <w:pPr>
        <w:autoSpaceDE w:val="0"/>
        <w:autoSpaceDN w:val="0"/>
        <w:adjustRightInd w:val="0"/>
        <w:spacing w:line="240" w:lineRule="auto"/>
        <w:ind w:left="420" w:firstLine="420"/>
        <w:jc w:val="left"/>
      </w:pPr>
      <w:r w:rsidRPr="00F55DFE">
        <w:t>否则没有任何奖励；</w:t>
      </w:r>
    </w:p>
    <w:p w:rsidR="00BD2A28" w:rsidRDefault="00BD2A28" w:rsidP="00BD2A28">
      <w:pPr>
        <w:pStyle w:val="3"/>
      </w:pPr>
      <w:r>
        <w:rPr>
          <w:rFonts w:hint="eastAsia"/>
        </w:rPr>
        <w:t>操作步骤</w:t>
      </w:r>
      <w:r>
        <w:t>描述</w:t>
      </w:r>
    </w:p>
    <w:p w:rsidR="00BD2A28" w:rsidRDefault="00BD2A28" w:rsidP="00BD2A28"/>
    <w:p w:rsidR="00BD2A28" w:rsidRPr="00327446" w:rsidRDefault="00BD2A28" w:rsidP="00BD2A28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327446">
        <w:t>分析：（此题目采用</w:t>
      </w:r>
      <w:r w:rsidRPr="00327446">
        <w:t>if</w:t>
      </w:r>
      <w:r w:rsidRPr="00327446">
        <w:t>和</w:t>
      </w:r>
      <w:r w:rsidRPr="00327446">
        <w:t>switch</w:t>
      </w:r>
      <w:r w:rsidRPr="00327446">
        <w:t>都可以，在这里采用</w:t>
      </w:r>
      <w:r w:rsidRPr="00327446">
        <w:t>switch</w:t>
      </w:r>
      <w:r w:rsidRPr="00327446">
        <w:t>）</w:t>
      </w:r>
    </w:p>
    <w:p w:rsidR="00BD2A28" w:rsidRPr="00327446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Pr="00327446">
        <w:tab/>
        <w:t>1.</w:t>
      </w:r>
      <w:r w:rsidRPr="00327446">
        <w:t>创建键盘录入对象</w:t>
      </w:r>
    </w:p>
    <w:p w:rsidR="00BD2A28" w:rsidRPr="00327446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Pr="00327446">
        <w:tab/>
        <w:t>2.</w:t>
      </w:r>
      <w:r w:rsidRPr="00327446">
        <w:t>定义</w:t>
      </w:r>
      <w:r w:rsidRPr="00327446">
        <w:t>int</w:t>
      </w:r>
      <w:r w:rsidRPr="00327446">
        <w:t>类型的变量</w:t>
      </w:r>
      <w:r w:rsidRPr="00327446">
        <w:t>rank</w:t>
      </w:r>
      <w:r w:rsidRPr="00327446">
        <w:t>表示名次，并通过键盘录入赋值</w:t>
      </w:r>
    </w:p>
    <w:p w:rsidR="00BD2A28" w:rsidRDefault="00BD2A28" w:rsidP="00BD2A28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Pr="00327446">
        <w:tab/>
        <w:t>3.</w:t>
      </w:r>
      <w:r w:rsidRPr="00327446">
        <w:t>使用</w:t>
      </w:r>
      <w:r w:rsidRPr="00327446">
        <w:t>switch</w:t>
      </w:r>
      <w:r w:rsidRPr="00327446">
        <w:t>判断</w:t>
      </w:r>
      <w:r>
        <w:rPr>
          <w:rFonts w:hint="eastAsia"/>
        </w:rPr>
        <w:t>，</w:t>
      </w:r>
      <w:r w:rsidRPr="00327446">
        <w:t>根据</w:t>
      </w:r>
      <w:r w:rsidRPr="00327446">
        <w:t>rank</w:t>
      </w:r>
      <w:r w:rsidRPr="00327446">
        <w:t>不同的值，打印不同的内容</w:t>
      </w:r>
    </w:p>
    <w:p w:rsidR="00BD2A28" w:rsidRDefault="00BD2A28" w:rsidP="00BD2A28">
      <w:pPr>
        <w:autoSpaceDE w:val="0"/>
        <w:autoSpaceDN w:val="0"/>
        <w:adjustRightInd w:val="0"/>
        <w:spacing w:line="240" w:lineRule="auto"/>
        <w:jc w:val="left"/>
      </w:pPr>
    </w:p>
    <w:sectPr w:rsidR="00BD2A28" w:rsidSect="007827F9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94" w:rsidRDefault="00EE2B94">
      <w:pPr>
        <w:spacing w:line="240" w:lineRule="auto"/>
      </w:pPr>
      <w:r>
        <w:separator/>
      </w:r>
    </w:p>
  </w:endnote>
  <w:endnote w:type="continuationSeparator" w:id="0">
    <w:p w:rsidR="00EE2B94" w:rsidRDefault="00EE2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94" w:rsidRDefault="00EE2B94">
      <w:pPr>
        <w:spacing w:line="240" w:lineRule="auto"/>
      </w:pPr>
      <w:r>
        <w:separator/>
      </w:r>
    </w:p>
  </w:footnote>
  <w:footnote w:type="continuationSeparator" w:id="0">
    <w:p w:rsidR="00EE2B94" w:rsidRDefault="00EE2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4961"/>
    <w:multiLevelType w:val="hybridMultilevel"/>
    <w:tmpl w:val="BCA82BA6"/>
    <w:lvl w:ilvl="0" w:tplc="BB9AA71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44DD8"/>
    <w:multiLevelType w:val="hybridMultilevel"/>
    <w:tmpl w:val="EB16432A"/>
    <w:lvl w:ilvl="0" w:tplc="C6089B9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B6EF5"/>
    <w:multiLevelType w:val="hybridMultilevel"/>
    <w:tmpl w:val="081092F2"/>
    <w:lvl w:ilvl="0" w:tplc="A204F692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1168D"/>
    <w:multiLevelType w:val="hybridMultilevel"/>
    <w:tmpl w:val="0B24BF08"/>
    <w:lvl w:ilvl="0" w:tplc="E2BE3DE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E4B29"/>
    <w:multiLevelType w:val="hybridMultilevel"/>
    <w:tmpl w:val="83024A12"/>
    <w:lvl w:ilvl="0" w:tplc="53CC333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BE10F0"/>
    <w:multiLevelType w:val="hybridMultilevel"/>
    <w:tmpl w:val="7166C60C"/>
    <w:lvl w:ilvl="0" w:tplc="B406FC2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hybridMultilevel"/>
    <w:tmpl w:val="43FA63B6"/>
    <w:lvl w:ilvl="0" w:tplc="C4BE514C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hybridMultilevel"/>
    <w:tmpl w:val="81EE2F12"/>
    <w:lvl w:ilvl="0" w:tplc="F296F4F2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1F416D4"/>
    <w:multiLevelType w:val="hybridMultilevel"/>
    <w:tmpl w:val="BE02ED98"/>
    <w:lvl w:ilvl="0" w:tplc="D3FAD45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51023E"/>
    <w:multiLevelType w:val="hybridMultilevel"/>
    <w:tmpl w:val="776CDA66"/>
    <w:lvl w:ilvl="0" w:tplc="8AAE9ACE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8F49F6"/>
    <w:multiLevelType w:val="hybridMultilevel"/>
    <w:tmpl w:val="ACA8308A"/>
    <w:lvl w:ilvl="0" w:tplc="7F684A8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1C037D"/>
    <w:multiLevelType w:val="hybridMultilevel"/>
    <w:tmpl w:val="1B62FB24"/>
    <w:lvl w:ilvl="0" w:tplc="AF780E12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183F6E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31202D"/>
    <w:multiLevelType w:val="hybridMultilevel"/>
    <w:tmpl w:val="76DA1CDC"/>
    <w:lvl w:ilvl="0" w:tplc="5D32D64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908C3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A067DA"/>
    <w:multiLevelType w:val="hybridMultilevel"/>
    <w:tmpl w:val="DBFE4866"/>
    <w:lvl w:ilvl="0" w:tplc="8E3C1916">
      <w:start w:val="1"/>
      <w:numFmt w:val="decimal"/>
      <w:lvlText w:val="%1."/>
      <w:lvlJc w:val="left"/>
      <w:pPr>
        <w:ind w:left="429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9">
    <w:nsid w:val="52320A00"/>
    <w:multiLevelType w:val="hybridMultilevel"/>
    <w:tmpl w:val="E54414DE"/>
    <w:lvl w:ilvl="0" w:tplc="9FC275B4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EF7616"/>
    <w:multiLevelType w:val="hybridMultilevel"/>
    <w:tmpl w:val="3392B6DC"/>
    <w:lvl w:ilvl="0" w:tplc="B5EA7C9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2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3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4">
    <w:nsid w:val="60555B31"/>
    <w:multiLevelType w:val="hybridMultilevel"/>
    <w:tmpl w:val="15C8F48E"/>
    <w:lvl w:ilvl="0" w:tplc="201E718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A07449"/>
    <w:multiLevelType w:val="hybridMultilevel"/>
    <w:tmpl w:val="A54865D2"/>
    <w:lvl w:ilvl="0" w:tplc="5B9281B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3E360E"/>
    <w:multiLevelType w:val="hybridMultilevel"/>
    <w:tmpl w:val="02861A52"/>
    <w:lvl w:ilvl="0" w:tplc="85E63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3152DB"/>
    <w:multiLevelType w:val="hybridMultilevel"/>
    <w:tmpl w:val="2FF41AA2"/>
    <w:lvl w:ilvl="0" w:tplc="BC00C5FE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9B4F0A"/>
    <w:multiLevelType w:val="hybridMultilevel"/>
    <w:tmpl w:val="09BE31A0"/>
    <w:lvl w:ilvl="0" w:tplc="0409000F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</w:num>
  <w:num w:numId="4">
    <w:abstractNumId w:val="22"/>
    <w:lvlOverride w:ilvl="0">
      <w:startOverride w:val="4"/>
    </w:lvlOverride>
  </w:num>
  <w:num w:numId="5">
    <w:abstractNumId w:val="23"/>
    <w:lvlOverride w:ilvl="0">
      <w:startOverride w:val="6"/>
    </w:lvlOverride>
  </w:num>
  <w:num w:numId="6">
    <w:abstractNumId w:val="5"/>
  </w:num>
  <w:num w:numId="7">
    <w:abstractNumId w:val="15"/>
  </w:num>
  <w:num w:numId="8">
    <w:abstractNumId w:val="17"/>
  </w:num>
  <w:num w:numId="9">
    <w:abstractNumId w:val="18"/>
  </w:num>
  <w:num w:numId="10">
    <w:abstractNumId w:val="6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  <w:num w:numId="15">
    <w:abstractNumId w:val="24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0"/>
  </w:num>
  <w:num w:numId="21">
    <w:abstractNumId w:val="16"/>
  </w:num>
  <w:num w:numId="22">
    <w:abstractNumId w:val="3"/>
  </w:num>
  <w:num w:numId="23">
    <w:abstractNumId w:val="1"/>
  </w:num>
  <w:num w:numId="24">
    <w:abstractNumId w:val="12"/>
  </w:num>
  <w:num w:numId="25">
    <w:abstractNumId w:val="4"/>
  </w:num>
  <w:num w:numId="26">
    <w:abstractNumId w:val="25"/>
  </w:num>
  <w:num w:numId="27">
    <w:abstractNumId w:val="26"/>
  </w:num>
  <w:num w:numId="28">
    <w:abstractNumId w:val="19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234D"/>
    <w:rsid w:val="00004C74"/>
    <w:rsid w:val="000152A1"/>
    <w:rsid w:val="000223BE"/>
    <w:rsid w:val="0002760D"/>
    <w:rsid w:val="000509D2"/>
    <w:rsid w:val="000614DC"/>
    <w:rsid w:val="000647A1"/>
    <w:rsid w:val="00071BF1"/>
    <w:rsid w:val="000730EA"/>
    <w:rsid w:val="0008433B"/>
    <w:rsid w:val="0008624E"/>
    <w:rsid w:val="00086296"/>
    <w:rsid w:val="0009264A"/>
    <w:rsid w:val="000934DA"/>
    <w:rsid w:val="0009546C"/>
    <w:rsid w:val="00097B5F"/>
    <w:rsid w:val="000A0A5F"/>
    <w:rsid w:val="000B1757"/>
    <w:rsid w:val="000E19A8"/>
    <w:rsid w:val="000E2162"/>
    <w:rsid w:val="000E3DB9"/>
    <w:rsid w:val="000E6BF0"/>
    <w:rsid w:val="000E6E8F"/>
    <w:rsid w:val="000F34F7"/>
    <w:rsid w:val="001063B1"/>
    <w:rsid w:val="001116C7"/>
    <w:rsid w:val="00113784"/>
    <w:rsid w:val="00115E0F"/>
    <w:rsid w:val="00117FE1"/>
    <w:rsid w:val="00123A55"/>
    <w:rsid w:val="0012446F"/>
    <w:rsid w:val="001328C8"/>
    <w:rsid w:val="00156C7E"/>
    <w:rsid w:val="00180E3C"/>
    <w:rsid w:val="00181DB6"/>
    <w:rsid w:val="00182752"/>
    <w:rsid w:val="0018522E"/>
    <w:rsid w:val="0019523D"/>
    <w:rsid w:val="001A097B"/>
    <w:rsid w:val="001A12B7"/>
    <w:rsid w:val="001B3BA4"/>
    <w:rsid w:val="001B532F"/>
    <w:rsid w:val="001C0C22"/>
    <w:rsid w:val="001E3F7D"/>
    <w:rsid w:val="001F1952"/>
    <w:rsid w:val="001F4631"/>
    <w:rsid w:val="002014A3"/>
    <w:rsid w:val="00203578"/>
    <w:rsid w:val="00213DCB"/>
    <w:rsid w:val="00216CAD"/>
    <w:rsid w:val="00244B26"/>
    <w:rsid w:val="00260FDA"/>
    <w:rsid w:val="0027688B"/>
    <w:rsid w:val="00277762"/>
    <w:rsid w:val="00282FDF"/>
    <w:rsid w:val="00285F56"/>
    <w:rsid w:val="00296D6F"/>
    <w:rsid w:val="002A1B82"/>
    <w:rsid w:val="002A1FEA"/>
    <w:rsid w:val="002A5023"/>
    <w:rsid w:val="002A529C"/>
    <w:rsid w:val="002A5D9B"/>
    <w:rsid w:val="002C245A"/>
    <w:rsid w:val="002C2A94"/>
    <w:rsid w:val="002C6BA0"/>
    <w:rsid w:val="002E5838"/>
    <w:rsid w:val="002E65B3"/>
    <w:rsid w:val="002E6BEF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6550E"/>
    <w:rsid w:val="003669B4"/>
    <w:rsid w:val="00380854"/>
    <w:rsid w:val="00387990"/>
    <w:rsid w:val="00391D83"/>
    <w:rsid w:val="003B0329"/>
    <w:rsid w:val="003C58C2"/>
    <w:rsid w:val="003D06BF"/>
    <w:rsid w:val="003E2F28"/>
    <w:rsid w:val="003E551A"/>
    <w:rsid w:val="00405F76"/>
    <w:rsid w:val="0040639E"/>
    <w:rsid w:val="004122D6"/>
    <w:rsid w:val="00414276"/>
    <w:rsid w:val="00414F52"/>
    <w:rsid w:val="0042163A"/>
    <w:rsid w:val="00422752"/>
    <w:rsid w:val="00422FD7"/>
    <w:rsid w:val="00424843"/>
    <w:rsid w:val="0043091D"/>
    <w:rsid w:val="00433A90"/>
    <w:rsid w:val="004358FA"/>
    <w:rsid w:val="00446417"/>
    <w:rsid w:val="004467CF"/>
    <w:rsid w:val="00460949"/>
    <w:rsid w:val="00483119"/>
    <w:rsid w:val="00485BA2"/>
    <w:rsid w:val="00486AFF"/>
    <w:rsid w:val="00486F8F"/>
    <w:rsid w:val="004A2451"/>
    <w:rsid w:val="004A7365"/>
    <w:rsid w:val="004A756C"/>
    <w:rsid w:val="004C406A"/>
    <w:rsid w:val="004C4371"/>
    <w:rsid w:val="004E0A28"/>
    <w:rsid w:val="004E3E80"/>
    <w:rsid w:val="004F6995"/>
    <w:rsid w:val="00504B2D"/>
    <w:rsid w:val="00515C88"/>
    <w:rsid w:val="005259AA"/>
    <w:rsid w:val="005363BE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7573C"/>
    <w:rsid w:val="0059344A"/>
    <w:rsid w:val="005A4F0B"/>
    <w:rsid w:val="005A5C98"/>
    <w:rsid w:val="005A6FA5"/>
    <w:rsid w:val="005B357C"/>
    <w:rsid w:val="005B3A7B"/>
    <w:rsid w:val="00601419"/>
    <w:rsid w:val="00604871"/>
    <w:rsid w:val="0062093F"/>
    <w:rsid w:val="00640C32"/>
    <w:rsid w:val="006415F1"/>
    <w:rsid w:val="00644E70"/>
    <w:rsid w:val="00645A79"/>
    <w:rsid w:val="00675B49"/>
    <w:rsid w:val="00682183"/>
    <w:rsid w:val="0068242E"/>
    <w:rsid w:val="006B7E4E"/>
    <w:rsid w:val="006C4B74"/>
    <w:rsid w:val="006D27F6"/>
    <w:rsid w:val="006D5A49"/>
    <w:rsid w:val="006E065B"/>
    <w:rsid w:val="006E5BFC"/>
    <w:rsid w:val="00704CFE"/>
    <w:rsid w:val="00707BC7"/>
    <w:rsid w:val="00724D05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27F9"/>
    <w:rsid w:val="007A06A7"/>
    <w:rsid w:val="007B3084"/>
    <w:rsid w:val="007B488C"/>
    <w:rsid w:val="007C0984"/>
    <w:rsid w:val="007C4D7E"/>
    <w:rsid w:val="007D66FF"/>
    <w:rsid w:val="007E1E60"/>
    <w:rsid w:val="007E1F12"/>
    <w:rsid w:val="007E6071"/>
    <w:rsid w:val="007F0096"/>
    <w:rsid w:val="0081607D"/>
    <w:rsid w:val="00826343"/>
    <w:rsid w:val="008301D5"/>
    <w:rsid w:val="00833FCA"/>
    <w:rsid w:val="0083544D"/>
    <w:rsid w:val="00841B65"/>
    <w:rsid w:val="00843869"/>
    <w:rsid w:val="00851697"/>
    <w:rsid w:val="00855538"/>
    <w:rsid w:val="00855854"/>
    <w:rsid w:val="00855876"/>
    <w:rsid w:val="008561A9"/>
    <w:rsid w:val="008604C1"/>
    <w:rsid w:val="00871AFE"/>
    <w:rsid w:val="00882AFC"/>
    <w:rsid w:val="0088373C"/>
    <w:rsid w:val="00893BCC"/>
    <w:rsid w:val="00895EE6"/>
    <w:rsid w:val="008B00FF"/>
    <w:rsid w:val="008B2B1C"/>
    <w:rsid w:val="008B49B5"/>
    <w:rsid w:val="008B504D"/>
    <w:rsid w:val="008C5167"/>
    <w:rsid w:val="008C7EA8"/>
    <w:rsid w:val="008D6DB7"/>
    <w:rsid w:val="0090379C"/>
    <w:rsid w:val="00905F92"/>
    <w:rsid w:val="00906E86"/>
    <w:rsid w:val="00915B9F"/>
    <w:rsid w:val="009256B7"/>
    <w:rsid w:val="0092657B"/>
    <w:rsid w:val="00927047"/>
    <w:rsid w:val="00935FB6"/>
    <w:rsid w:val="009533E4"/>
    <w:rsid w:val="00954212"/>
    <w:rsid w:val="00956F37"/>
    <w:rsid w:val="0096019F"/>
    <w:rsid w:val="00987ADA"/>
    <w:rsid w:val="00995F60"/>
    <w:rsid w:val="009A1343"/>
    <w:rsid w:val="009B17BE"/>
    <w:rsid w:val="009B7BE7"/>
    <w:rsid w:val="009D2C95"/>
    <w:rsid w:val="009E18E0"/>
    <w:rsid w:val="009E19A7"/>
    <w:rsid w:val="009E2BC4"/>
    <w:rsid w:val="009E3D11"/>
    <w:rsid w:val="009F5DFB"/>
    <w:rsid w:val="00A22672"/>
    <w:rsid w:val="00A24F4E"/>
    <w:rsid w:val="00A46E49"/>
    <w:rsid w:val="00A56C8D"/>
    <w:rsid w:val="00A60E24"/>
    <w:rsid w:val="00A65E2C"/>
    <w:rsid w:val="00A71282"/>
    <w:rsid w:val="00A72915"/>
    <w:rsid w:val="00A9359D"/>
    <w:rsid w:val="00AB551A"/>
    <w:rsid w:val="00AC15C0"/>
    <w:rsid w:val="00AE06BC"/>
    <w:rsid w:val="00AE1C22"/>
    <w:rsid w:val="00AF0B3B"/>
    <w:rsid w:val="00B00BA9"/>
    <w:rsid w:val="00B03966"/>
    <w:rsid w:val="00B03B03"/>
    <w:rsid w:val="00B05BCC"/>
    <w:rsid w:val="00B1050D"/>
    <w:rsid w:val="00B10A4B"/>
    <w:rsid w:val="00B24198"/>
    <w:rsid w:val="00B27034"/>
    <w:rsid w:val="00B32F36"/>
    <w:rsid w:val="00B43F22"/>
    <w:rsid w:val="00B466DE"/>
    <w:rsid w:val="00B50AB6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D2A28"/>
    <w:rsid w:val="00BF3D23"/>
    <w:rsid w:val="00C0142A"/>
    <w:rsid w:val="00C061BD"/>
    <w:rsid w:val="00C20782"/>
    <w:rsid w:val="00C243C9"/>
    <w:rsid w:val="00C276BC"/>
    <w:rsid w:val="00C30059"/>
    <w:rsid w:val="00C32F39"/>
    <w:rsid w:val="00C33D53"/>
    <w:rsid w:val="00C44D2D"/>
    <w:rsid w:val="00C53BC1"/>
    <w:rsid w:val="00C6300E"/>
    <w:rsid w:val="00C66325"/>
    <w:rsid w:val="00C732AC"/>
    <w:rsid w:val="00C94D7B"/>
    <w:rsid w:val="00C96A0C"/>
    <w:rsid w:val="00CB5687"/>
    <w:rsid w:val="00CC0011"/>
    <w:rsid w:val="00CD4BD0"/>
    <w:rsid w:val="00CE1C11"/>
    <w:rsid w:val="00CF5FA1"/>
    <w:rsid w:val="00D03751"/>
    <w:rsid w:val="00D049A4"/>
    <w:rsid w:val="00D079F3"/>
    <w:rsid w:val="00D17193"/>
    <w:rsid w:val="00D21A60"/>
    <w:rsid w:val="00D21C31"/>
    <w:rsid w:val="00D4066A"/>
    <w:rsid w:val="00D45F1C"/>
    <w:rsid w:val="00D4780C"/>
    <w:rsid w:val="00D6223D"/>
    <w:rsid w:val="00D752CA"/>
    <w:rsid w:val="00D97232"/>
    <w:rsid w:val="00D976AF"/>
    <w:rsid w:val="00DA3BC4"/>
    <w:rsid w:val="00DA4EC1"/>
    <w:rsid w:val="00DB7BB8"/>
    <w:rsid w:val="00DC1563"/>
    <w:rsid w:val="00DC39EF"/>
    <w:rsid w:val="00DD2F5B"/>
    <w:rsid w:val="00DD745A"/>
    <w:rsid w:val="00DF3285"/>
    <w:rsid w:val="00DF36F1"/>
    <w:rsid w:val="00E12790"/>
    <w:rsid w:val="00E519FD"/>
    <w:rsid w:val="00E61564"/>
    <w:rsid w:val="00E635CA"/>
    <w:rsid w:val="00E651FF"/>
    <w:rsid w:val="00E65C72"/>
    <w:rsid w:val="00E83E5D"/>
    <w:rsid w:val="00E909AE"/>
    <w:rsid w:val="00E926C9"/>
    <w:rsid w:val="00E97A65"/>
    <w:rsid w:val="00EA6E88"/>
    <w:rsid w:val="00EE0F9B"/>
    <w:rsid w:val="00EE2B94"/>
    <w:rsid w:val="00EE2F45"/>
    <w:rsid w:val="00EE5752"/>
    <w:rsid w:val="00EF0E87"/>
    <w:rsid w:val="00EF161A"/>
    <w:rsid w:val="00EF6265"/>
    <w:rsid w:val="00F17FFE"/>
    <w:rsid w:val="00F3084E"/>
    <w:rsid w:val="00F3233D"/>
    <w:rsid w:val="00F429D5"/>
    <w:rsid w:val="00F467A3"/>
    <w:rsid w:val="00F64409"/>
    <w:rsid w:val="00F77C08"/>
    <w:rsid w:val="00F815A7"/>
    <w:rsid w:val="00F84F8C"/>
    <w:rsid w:val="00F95B41"/>
    <w:rsid w:val="00F95F45"/>
    <w:rsid w:val="00F97CDE"/>
    <w:rsid w:val="00FA6C23"/>
    <w:rsid w:val="00FB0256"/>
    <w:rsid w:val="00FB1ADD"/>
    <w:rsid w:val="00FB2B30"/>
    <w:rsid w:val="00FC2069"/>
    <w:rsid w:val="00FE489D"/>
    <w:rsid w:val="00FF1E32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B95295-2022-4FEB-914F-E6A1C412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F9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827F9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827F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827F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827F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7827F9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7827F9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7827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78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7827F9"/>
  </w:style>
  <w:style w:type="paragraph" w:styleId="40">
    <w:name w:val="toc 4"/>
    <w:basedOn w:val="a"/>
    <w:next w:val="a"/>
    <w:uiPriority w:val="39"/>
    <w:unhideWhenUsed/>
    <w:qFormat/>
    <w:rsid w:val="007827F9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7827F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78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7827F9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7827F9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7827F9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7827F9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7827F9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7827F9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7827F9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7827F9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7827F9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7827F9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rsid w:val="007827F9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7827F9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7827F9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0E3DB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E3DB9"/>
    <w:rPr>
      <w:rFonts w:ascii="宋体"/>
      <w:kern w:val="2"/>
      <w:sz w:val="18"/>
      <w:szCs w:val="18"/>
    </w:rPr>
  </w:style>
  <w:style w:type="paragraph" w:styleId="aa">
    <w:name w:val="Date"/>
    <w:basedOn w:val="a"/>
    <w:next w:val="a"/>
    <w:link w:val="Char4"/>
    <w:uiPriority w:val="99"/>
    <w:semiHidden/>
    <w:unhideWhenUsed/>
    <w:rsid w:val="000E19A8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E19A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515</TotalTime>
  <Pages>12</Pages>
  <Words>688</Words>
  <Characters>3922</Characters>
  <Application>Microsoft Office Word</Application>
  <DocSecurity>0</DocSecurity>
  <Lines>32</Lines>
  <Paragraphs>9</Paragraphs>
  <ScaleCrop>false</ScaleCrop>
  <Company>Microsoft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271</cp:revision>
  <dcterms:created xsi:type="dcterms:W3CDTF">2017-02-27T09:33:00Z</dcterms:created>
  <dcterms:modified xsi:type="dcterms:W3CDTF">2017-08-23T03:23:00Z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