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rFonts w:hint="eastAsia"/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5E8BA8C8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D907FD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7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14CC0399" w:rsidR="004A7365" w:rsidRPr="00EF4DC6" w:rsidRDefault="002938F2">
      <w:pPr>
        <w:spacing w:line="276" w:lineRule="auto"/>
        <w:jc w:val="center"/>
        <w:rPr>
          <w:rFonts w:ascii="方正姚体" w:eastAsia="方正姚体" w:hAnsi="方正姚体" w:cs="方正姚体" w:hint="eastAsia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继承</w:t>
      </w:r>
      <w:r w:rsidR="005A4C58">
        <w:rPr>
          <w:rFonts w:ascii="方正姚体" w:eastAsia="方正姚体" w:hAnsi="方正姚体" w:cs="方正姚体" w:hint="eastAsia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多态</w:t>
      </w:r>
      <w:r w:rsidR="00EF4DC6"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s</w:t>
      </w:r>
      <w:r>
        <w:rPr>
          <w:rFonts w:ascii="方正姚体" w:eastAsia="方正姚体" w:hAnsi="方正姚体" w:cs="方正姚体"/>
          <w:b/>
          <w:bCs/>
          <w:sz w:val="36"/>
          <w:szCs w:val="36"/>
        </w:rPr>
        <w:t>uper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关键字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2B51ED62" w14:textId="022FDAE4"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27627">
        <w:rPr>
          <w:lang w:val="zh-CN"/>
        </w:rPr>
        <w:t>1</w:t>
      </w:r>
    </w:p>
    <w:p w14:paraId="010C963B" w14:textId="40E736EA" w:rsidR="00FB04FB" w:rsidRDefault="00FB04FB" w:rsidP="00FB04F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11512A">
        <w:rPr>
          <w:rFonts w:hint="eastAsia"/>
          <w:lang w:val="zh-CN"/>
        </w:rPr>
        <w:t>继承</w:t>
      </w:r>
      <w:r>
        <w:rPr>
          <w:rFonts w:hint="eastAsia"/>
          <w:lang w:val="zh-CN"/>
        </w:rPr>
        <w:t>】</w:t>
      </w:r>
    </w:p>
    <w:p w14:paraId="37F763C9" w14:textId="77777777" w:rsidR="0011512A" w:rsidRDefault="0011512A" w:rsidP="003458F7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</w:t>
      </w:r>
      <w:r>
        <w:rPr>
          <w:rFonts w:hint="eastAsia"/>
          <w:lang w:val="zh-CN"/>
        </w:rPr>
        <w:t>，</w:t>
      </w:r>
      <w:r>
        <w:rPr>
          <w:lang w:val="zh-CN"/>
        </w:rPr>
        <w:t>并用代码实现：</w:t>
      </w:r>
    </w:p>
    <w:p w14:paraId="58FA4D46" w14:textId="25A674FD" w:rsidR="00754063" w:rsidRPr="00754063" w:rsidRDefault="0011512A" w:rsidP="00754063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定义</w:t>
      </w:r>
      <w:r w:rsidR="00754063">
        <w:t>Person</w:t>
      </w:r>
      <w:r w:rsidRPr="00754063">
        <w:rPr>
          <w:rFonts w:hint="eastAsia"/>
          <w:lang w:val="zh-CN"/>
        </w:rPr>
        <w:t>类</w:t>
      </w:r>
    </w:p>
    <w:p w14:paraId="5ACBD161" w14:textId="61CE1664" w:rsidR="0011512A" w:rsidRPr="0011512A" w:rsidRDefault="0011512A" w:rsidP="0011512A">
      <w:pPr>
        <w:pStyle w:val="a8"/>
        <w:ind w:left="1680"/>
        <w:rPr>
          <w:rFonts w:hint="eastAsia"/>
          <w:lang w:val="zh-CN"/>
        </w:rPr>
      </w:pPr>
      <w:r w:rsidRPr="0011512A">
        <w:rPr>
          <w:rFonts w:hint="eastAsia"/>
          <w:lang w:val="zh-CN"/>
        </w:rPr>
        <w:t>属性：姓名</w:t>
      </w:r>
      <w:r w:rsidRPr="0011512A">
        <w:rPr>
          <w:rFonts w:hint="eastAsia"/>
          <w:lang w:val="zh-CN"/>
        </w:rPr>
        <w:t>name</w:t>
      </w:r>
      <w:r w:rsidRPr="0011512A">
        <w:rPr>
          <w:rFonts w:hint="eastAsia"/>
          <w:lang w:val="zh-CN"/>
        </w:rPr>
        <w:t>、年龄</w:t>
      </w:r>
      <w:r w:rsidRPr="0011512A">
        <w:rPr>
          <w:rFonts w:hint="eastAsia"/>
          <w:lang w:val="zh-CN"/>
        </w:rPr>
        <w:t>age</w:t>
      </w:r>
      <w:r w:rsidRPr="0011512A">
        <w:rPr>
          <w:rFonts w:hint="eastAsia"/>
          <w:lang w:val="zh-CN"/>
        </w:rPr>
        <w:t>；</w:t>
      </w:r>
    </w:p>
    <w:p w14:paraId="5457D959" w14:textId="3B97BD80" w:rsidR="00D24691" w:rsidRDefault="0011512A" w:rsidP="0011512A">
      <w:pPr>
        <w:pStyle w:val="a8"/>
        <w:ind w:left="1260" w:firstLineChars="0" w:firstLine="0"/>
        <w:rPr>
          <w:lang w:val="zh-CN"/>
        </w:rPr>
      </w:pPr>
      <w:r w:rsidRPr="0011512A">
        <w:rPr>
          <w:rFonts w:hint="eastAsia"/>
          <w:lang w:val="zh-CN"/>
        </w:rPr>
        <w:tab/>
      </w:r>
      <w:r w:rsidRPr="0011512A">
        <w:rPr>
          <w:rFonts w:hint="eastAsia"/>
          <w:lang w:val="zh-CN"/>
        </w:rPr>
        <w:tab/>
      </w:r>
      <w:r w:rsidR="00754063">
        <w:rPr>
          <w:rFonts w:hint="eastAsia"/>
          <w:lang w:val="zh-CN"/>
        </w:rPr>
        <w:t>方法：</w:t>
      </w:r>
      <w:proofErr w:type="gramStart"/>
      <w:r w:rsidR="00754063">
        <w:rPr>
          <w:rFonts w:hint="eastAsia"/>
          <w:lang w:val="zh-CN"/>
        </w:rPr>
        <w:t>空参</w:t>
      </w:r>
      <w:r w:rsidR="00754063">
        <w:rPr>
          <w:lang w:val="zh-CN"/>
        </w:rPr>
        <w:t>构造</w:t>
      </w:r>
      <w:proofErr w:type="gramEnd"/>
      <w:r w:rsidR="00754063">
        <w:rPr>
          <w:lang w:val="zh-CN"/>
        </w:rPr>
        <w:t>方法、满参构造方法、</w:t>
      </w:r>
      <w:r w:rsidR="00754063">
        <w:rPr>
          <w:lang w:val="zh-CN"/>
        </w:rPr>
        <w:t>setXx</w:t>
      </w:r>
      <w:r w:rsidR="00754063">
        <w:rPr>
          <w:rFonts w:hint="eastAsia"/>
          <w:lang w:val="zh-CN"/>
        </w:rPr>
        <w:t>x</w:t>
      </w:r>
      <w:r w:rsidR="00754063">
        <w:rPr>
          <w:lang w:val="zh-CN"/>
        </w:rPr>
        <w:t>()</w:t>
      </w:r>
      <w:r w:rsidR="00754063">
        <w:rPr>
          <w:rFonts w:hint="eastAsia"/>
          <w:lang w:val="zh-CN"/>
        </w:rPr>
        <w:t>、</w:t>
      </w:r>
      <w:r w:rsidR="00754063">
        <w:rPr>
          <w:lang w:val="zh-CN"/>
        </w:rPr>
        <w:t>getXxx()</w:t>
      </w:r>
      <w:r w:rsidR="00754063">
        <w:rPr>
          <w:rFonts w:hint="eastAsia"/>
          <w:lang w:val="zh-CN"/>
        </w:rPr>
        <w:t>、</w:t>
      </w:r>
      <w:r w:rsidRPr="0011512A">
        <w:rPr>
          <w:rFonts w:hint="eastAsia"/>
          <w:lang w:val="zh-CN"/>
        </w:rPr>
        <w:t>工作</w:t>
      </w:r>
      <w:r w:rsidRPr="0011512A">
        <w:rPr>
          <w:rFonts w:hint="eastAsia"/>
          <w:lang w:val="zh-CN"/>
        </w:rPr>
        <w:t>work</w:t>
      </w:r>
      <w:r w:rsidRPr="0011512A">
        <w:rPr>
          <w:rFonts w:hint="eastAsia"/>
          <w:lang w:val="zh-CN"/>
        </w:rPr>
        <w:t>。</w:t>
      </w:r>
      <w:r>
        <w:rPr>
          <w:lang w:val="zh-CN"/>
        </w:rPr>
        <w:t xml:space="preserve"> </w:t>
      </w:r>
    </w:p>
    <w:p w14:paraId="4C9B7E69" w14:textId="073D860A" w:rsidR="00754063" w:rsidRPr="00754063" w:rsidRDefault="00754063" w:rsidP="00754063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人</w:t>
      </w:r>
      <w:r w:rsidRPr="00754063">
        <w:rPr>
          <w:rFonts w:hint="eastAsia"/>
          <w:lang w:val="zh-CN"/>
        </w:rPr>
        <w:t>类，派生一个</w:t>
      </w:r>
      <w:r>
        <w:rPr>
          <w:rFonts w:hint="eastAsia"/>
          <w:lang w:val="zh-CN"/>
        </w:rPr>
        <w:t>老师</w:t>
      </w:r>
      <w:r w:rsidRPr="00754063">
        <w:rPr>
          <w:rFonts w:hint="eastAsia"/>
          <w:lang w:val="zh-CN"/>
        </w:rPr>
        <w:t>类</w:t>
      </w:r>
      <w:r>
        <w:t>Teacher</w:t>
      </w:r>
      <w:r w:rsidRPr="00754063">
        <w:rPr>
          <w:rFonts w:hint="eastAsia"/>
          <w:lang w:val="zh-CN"/>
        </w:rPr>
        <w:t xml:space="preserve"> </w:t>
      </w:r>
    </w:p>
    <w:p w14:paraId="23FDC1A3" w14:textId="38EB47E1" w:rsidR="00754063" w:rsidRDefault="00754063" w:rsidP="00754063">
      <w:pPr>
        <w:pStyle w:val="a8"/>
        <w:ind w:left="1260" w:firstLineChars="0" w:firstLine="0"/>
        <w:rPr>
          <w:lang w:val="zh-CN"/>
        </w:rPr>
      </w:pP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>重写工作方法（</w:t>
      </w:r>
      <w:r>
        <w:rPr>
          <w:rFonts w:hint="eastAsia"/>
          <w:lang w:val="zh-CN"/>
        </w:rPr>
        <w:t>老师</w:t>
      </w:r>
      <w:r w:rsidRPr="00754063">
        <w:rPr>
          <w:rFonts w:hint="eastAsia"/>
          <w:lang w:val="zh-CN"/>
        </w:rPr>
        <w:t>的工作是</w:t>
      </w:r>
      <w:r w:rsidR="006776CA">
        <w:rPr>
          <w:rFonts w:hint="eastAsia"/>
          <w:lang w:val="zh-CN"/>
        </w:rPr>
        <w:t>要好好</w:t>
      </w:r>
      <w:r w:rsidR="006776CA">
        <w:rPr>
          <w:lang w:val="zh-CN"/>
        </w:rPr>
        <w:t>讲课</w:t>
      </w:r>
      <w:r w:rsidRPr="00754063">
        <w:rPr>
          <w:rFonts w:hint="eastAsia"/>
          <w:lang w:val="zh-CN"/>
        </w:rPr>
        <w:t>）。</w:t>
      </w:r>
      <w:r w:rsidRPr="00754063">
        <w:rPr>
          <w:rFonts w:hint="eastAsia"/>
          <w:lang w:val="zh-CN"/>
        </w:rPr>
        <w:tab/>
      </w:r>
    </w:p>
    <w:p w14:paraId="16E8E021" w14:textId="6F0B9981" w:rsidR="00754063" w:rsidRPr="00754063" w:rsidRDefault="00754063" w:rsidP="00754063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人</w:t>
      </w:r>
      <w:r w:rsidRPr="00754063">
        <w:rPr>
          <w:rFonts w:hint="eastAsia"/>
          <w:lang w:val="zh-CN"/>
        </w:rPr>
        <w:t>类，派生一个学生类</w:t>
      </w:r>
      <w:r w:rsidR="003D23BA">
        <w:t>Student</w:t>
      </w:r>
      <w:r w:rsidRPr="00754063">
        <w:rPr>
          <w:rFonts w:hint="eastAsia"/>
          <w:lang w:val="zh-CN"/>
        </w:rPr>
        <w:t xml:space="preserve"> </w:t>
      </w:r>
    </w:p>
    <w:p w14:paraId="23628DDB" w14:textId="18D61386" w:rsidR="00754063" w:rsidRDefault="00754063" w:rsidP="00754063">
      <w:pPr>
        <w:pStyle w:val="a8"/>
        <w:ind w:left="1260" w:firstLineChars="0" w:firstLine="0"/>
        <w:rPr>
          <w:lang w:val="zh-CN"/>
        </w:rPr>
      </w:pP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>重写工作方法（</w:t>
      </w:r>
      <w:r>
        <w:rPr>
          <w:rFonts w:hint="eastAsia"/>
          <w:lang w:val="zh-CN"/>
        </w:rPr>
        <w:t>学生</w:t>
      </w:r>
      <w:r w:rsidRPr="00754063">
        <w:rPr>
          <w:rFonts w:hint="eastAsia"/>
          <w:lang w:val="zh-CN"/>
        </w:rPr>
        <w:t>的工作是</w:t>
      </w:r>
      <w:r w:rsidR="006776CA">
        <w:rPr>
          <w:rFonts w:hint="eastAsia"/>
          <w:lang w:val="zh-CN"/>
        </w:rPr>
        <w:t>要</w:t>
      </w:r>
      <w:r w:rsidR="006776CA">
        <w:rPr>
          <w:lang w:val="zh-CN"/>
        </w:rPr>
        <w:t>好好</w:t>
      </w:r>
      <w:r w:rsidRPr="00754063">
        <w:rPr>
          <w:rFonts w:hint="eastAsia"/>
          <w:lang w:val="zh-CN"/>
        </w:rPr>
        <w:t>学习）。</w:t>
      </w:r>
    </w:p>
    <w:p w14:paraId="6C08E327" w14:textId="1D8835E3" w:rsidR="00754063" w:rsidRDefault="00754063" w:rsidP="00754063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754063">
        <w:rPr>
          <w:rFonts w:hint="eastAsia"/>
          <w:lang w:val="zh-CN"/>
        </w:rPr>
        <w:t>编写测试类分别对上述</w:t>
      </w:r>
      <w:r>
        <w:rPr>
          <w:rFonts w:hint="eastAsia"/>
          <w:lang w:val="zh-CN"/>
        </w:rPr>
        <w:t>2</w:t>
      </w:r>
      <w:r w:rsidRPr="00754063">
        <w:rPr>
          <w:rFonts w:hint="eastAsia"/>
          <w:lang w:val="zh-CN"/>
        </w:rPr>
        <w:t>类具体人物进行测试</w:t>
      </w:r>
    </w:p>
    <w:p w14:paraId="7F3F8029" w14:textId="77777777" w:rsidR="00754063" w:rsidRPr="00754063" w:rsidRDefault="00754063" w:rsidP="00754063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要求运行结果</w:t>
      </w:r>
      <w:r w:rsidRPr="00754063">
        <w:rPr>
          <w:rFonts w:hint="eastAsia"/>
          <w:lang w:val="zh-CN"/>
        </w:rPr>
        <w:t>:</w:t>
      </w:r>
    </w:p>
    <w:p w14:paraId="42249A3C" w14:textId="4FDFBBC1" w:rsidR="00754063" w:rsidRPr="00754063" w:rsidRDefault="00BA48F4" w:rsidP="00754063">
      <w:pPr>
        <w:pStyle w:val="a8"/>
        <w:ind w:left="1680" w:firstLineChars="0"/>
        <w:rPr>
          <w:rFonts w:hint="eastAsia"/>
          <w:lang w:val="zh-CN"/>
        </w:rPr>
      </w:pPr>
      <w:r w:rsidRPr="00BA48F4">
        <w:rPr>
          <w:rFonts w:hint="eastAsia"/>
        </w:rPr>
        <w:t>学生的工作要好好学习</w:t>
      </w:r>
    </w:p>
    <w:p w14:paraId="6CD782F3" w14:textId="7719D5FF" w:rsidR="00BA48F4" w:rsidRDefault="00754063" w:rsidP="00754063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ab/>
      </w:r>
      <w:r>
        <w:rPr>
          <w:rFonts w:hint="eastAsia"/>
        </w:rPr>
        <w:t>老师</w:t>
      </w:r>
      <w:r w:rsidR="00BA48F4">
        <w:rPr>
          <w:rFonts w:hint="eastAsia"/>
        </w:rPr>
        <w:t>的</w:t>
      </w:r>
      <w:r w:rsidR="00BA48F4">
        <w:t>工作</w:t>
      </w:r>
      <w:r>
        <w:rPr>
          <w:rFonts w:hint="eastAsia"/>
        </w:rPr>
        <w:t>要好好讲课</w:t>
      </w:r>
    </w:p>
    <w:p w14:paraId="4FE0AA38" w14:textId="77777777" w:rsidR="00FB04FB" w:rsidRDefault="00FB04FB" w:rsidP="00FB04F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235CEB2" w14:textId="09165F2D" w:rsidR="00104F6B" w:rsidRPr="00097B3E" w:rsidRDefault="00097B3E" w:rsidP="00097B3E">
      <w:pPr>
        <w:ind w:left="420" w:firstLine="420"/>
        <w:rPr>
          <w:rFonts w:hint="eastAsia"/>
          <w:lang w:val="zh-CN"/>
        </w:rPr>
      </w:pPr>
      <w:r w:rsidRPr="00097B3E">
        <w:rPr>
          <w:rFonts w:hint="eastAsia"/>
          <w:lang w:val="zh-CN"/>
        </w:rPr>
        <w:t>略</w:t>
      </w:r>
    </w:p>
    <w:p w14:paraId="2C5E2759" w14:textId="23CAB8AA" w:rsidR="00E71DF2" w:rsidRPr="0077237C" w:rsidRDefault="00E71DF2" w:rsidP="00E71DF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27627">
        <w:rPr>
          <w:lang w:val="zh-CN"/>
        </w:rPr>
        <w:t>2</w:t>
      </w:r>
    </w:p>
    <w:p w14:paraId="33184478" w14:textId="4CAC2F05" w:rsidR="00E71DF2" w:rsidRDefault="00E71DF2" w:rsidP="00E71DF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960905">
        <w:rPr>
          <w:rFonts w:hint="eastAsia"/>
          <w:lang w:val="zh-CN"/>
        </w:rPr>
        <w:t>：【</w:t>
      </w:r>
      <w:r w:rsidR="00E257CE">
        <w:rPr>
          <w:rFonts w:hint="eastAsia"/>
          <w:lang w:val="zh-CN"/>
        </w:rPr>
        <w:t>继承</w:t>
      </w:r>
      <w:r w:rsidR="00E257CE">
        <w:rPr>
          <w:lang w:val="zh-CN"/>
        </w:rPr>
        <w:t>、</w:t>
      </w:r>
      <w:r w:rsidR="00E257CE">
        <w:rPr>
          <w:rFonts w:hint="eastAsia"/>
          <w:lang w:val="zh-CN"/>
        </w:rPr>
        <w:t>方法</w:t>
      </w:r>
      <w:r w:rsidR="00E257CE">
        <w:rPr>
          <w:lang w:val="zh-CN"/>
        </w:rPr>
        <w:t>重写</w:t>
      </w:r>
      <w:r w:rsidR="00960905">
        <w:rPr>
          <w:rFonts w:hint="eastAsia"/>
          <w:lang w:val="zh-CN"/>
        </w:rPr>
        <w:t>】</w:t>
      </w:r>
    </w:p>
    <w:p w14:paraId="06978430" w14:textId="77777777" w:rsidR="00395076" w:rsidRDefault="00395076" w:rsidP="003458F7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分析以下</w:t>
      </w:r>
      <w:r>
        <w:rPr>
          <w:lang w:val="zh-CN"/>
        </w:rPr>
        <w:t>需求，要求用代码实现：</w:t>
      </w:r>
    </w:p>
    <w:p w14:paraId="04DF35E2" w14:textId="6E258C82" w:rsidR="00395076" w:rsidRDefault="00395076" w:rsidP="00841CA1">
      <w:pPr>
        <w:pStyle w:val="a8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手机类</w:t>
      </w:r>
    </w:p>
    <w:p w14:paraId="318C50FC" w14:textId="25A90574" w:rsidR="00395076" w:rsidRDefault="00395076" w:rsidP="00395076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 w:rsidR="00841CA1">
        <w:rPr>
          <w:lang w:val="zh-CN"/>
        </w:rPr>
        <w:tab/>
      </w:r>
      <w:r>
        <w:rPr>
          <w:rFonts w:hint="eastAsia"/>
          <w:lang w:val="zh-CN"/>
        </w:rPr>
        <w:t>方法</w:t>
      </w:r>
      <w:r>
        <w:rPr>
          <w:lang w:val="zh-CN"/>
        </w:rPr>
        <w:t>：</w:t>
      </w:r>
      <w:r>
        <w:rPr>
          <w:rFonts w:hint="eastAsia"/>
          <w:lang w:val="zh-CN"/>
        </w:rPr>
        <w:t>打电话</w:t>
      </w:r>
      <w:r w:rsidR="00841CA1">
        <w:rPr>
          <w:rFonts w:hint="eastAsia"/>
          <w:lang w:val="zh-CN"/>
        </w:rPr>
        <w:t>(</w:t>
      </w:r>
      <w:r w:rsidR="00841CA1">
        <w:rPr>
          <w:rFonts w:hint="eastAsia"/>
          <w:lang w:val="zh-CN"/>
        </w:rPr>
        <w:t>手机</w:t>
      </w:r>
      <w:r w:rsidR="00841CA1">
        <w:rPr>
          <w:lang w:val="zh-CN"/>
        </w:rPr>
        <w:t>的功能是给某人打电话</w:t>
      </w:r>
      <w:r w:rsidR="00841CA1">
        <w:rPr>
          <w:rFonts w:hint="eastAsia"/>
          <w:lang w:val="zh-CN"/>
        </w:rPr>
        <w:t>)</w:t>
      </w:r>
    </w:p>
    <w:p w14:paraId="4358EB3A" w14:textId="2C702FB8" w:rsidR="00841CA1" w:rsidRDefault="00841CA1" w:rsidP="00841CA1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根据手机类，派生</w:t>
      </w:r>
      <w:r>
        <w:rPr>
          <w:lang w:val="zh-CN"/>
        </w:rPr>
        <w:t>一个新手机类</w:t>
      </w:r>
    </w:p>
    <w:p w14:paraId="66E37830" w14:textId="6042F2FA" w:rsidR="00841CA1" w:rsidRDefault="00841CA1" w:rsidP="00395076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重写打电话</w:t>
      </w:r>
      <w:r>
        <w:rPr>
          <w:lang w:val="zh-CN"/>
        </w:rPr>
        <w:t>功能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新</w:t>
      </w:r>
      <w:r>
        <w:rPr>
          <w:lang w:val="zh-CN"/>
        </w:rPr>
        <w:t>功能</w:t>
      </w:r>
      <w:r>
        <w:rPr>
          <w:rFonts w:hint="eastAsia"/>
          <w:lang w:val="zh-CN"/>
        </w:rPr>
        <w:t>可以开启视频</w:t>
      </w:r>
      <w:r>
        <w:rPr>
          <w:lang w:val="zh-CN"/>
        </w:rPr>
        <w:t>电话，同时</w:t>
      </w:r>
      <w:r>
        <w:rPr>
          <w:rFonts w:hint="eastAsia"/>
          <w:lang w:val="zh-CN"/>
        </w:rPr>
        <w:t>要包含</w:t>
      </w:r>
      <w:r>
        <w:rPr>
          <w:lang w:val="zh-CN"/>
        </w:rPr>
        <w:t>老功能</w:t>
      </w:r>
      <w:r>
        <w:rPr>
          <w:rFonts w:hint="eastAsia"/>
          <w:lang w:val="zh-CN"/>
        </w:rPr>
        <w:t>)</w:t>
      </w:r>
    </w:p>
    <w:p w14:paraId="6BF7D5D6" w14:textId="5CD62263" w:rsidR="00E13CBF" w:rsidRDefault="00E13CBF" w:rsidP="00E13CBF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E13CBF">
        <w:rPr>
          <w:rFonts w:hint="eastAsia"/>
          <w:lang w:val="zh-CN"/>
        </w:rPr>
        <w:t>编写测试类分别对上述</w:t>
      </w:r>
      <w:r w:rsidRPr="00E13CBF">
        <w:rPr>
          <w:rFonts w:hint="eastAsia"/>
          <w:lang w:val="zh-CN"/>
        </w:rPr>
        <w:t>2</w:t>
      </w:r>
      <w:r w:rsidRPr="00E13CBF">
        <w:rPr>
          <w:rFonts w:hint="eastAsia"/>
          <w:lang w:val="zh-CN"/>
        </w:rPr>
        <w:t>类手机进行测试</w:t>
      </w:r>
    </w:p>
    <w:p w14:paraId="1164ED97" w14:textId="77777777" w:rsidR="00E13CBF" w:rsidRPr="00E13CBF" w:rsidRDefault="00E13CBF" w:rsidP="00E13CBF">
      <w:pPr>
        <w:pStyle w:val="a8"/>
        <w:numPr>
          <w:ilvl w:val="0"/>
          <w:numId w:val="19"/>
        </w:numPr>
        <w:ind w:firstLineChars="0"/>
        <w:rPr>
          <w:rFonts w:hint="eastAsia"/>
          <w:lang w:val="zh-CN"/>
        </w:rPr>
      </w:pPr>
      <w:r w:rsidRPr="00E13CBF">
        <w:rPr>
          <w:rFonts w:hint="eastAsia"/>
          <w:lang w:val="zh-CN"/>
        </w:rPr>
        <w:t>要求运行结果</w:t>
      </w:r>
      <w:r w:rsidRPr="00E13CBF">
        <w:rPr>
          <w:rFonts w:hint="eastAsia"/>
          <w:lang w:val="zh-CN"/>
        </w:rPr>
        <w:t>:</w:t>
      </w:r>
    </w:p>
    <w:p w14:paraId="67FB6FA7" w14:textId="482FD888" w:rsidR="00E13CBF" w:rsidRPr="00E13CBF" w:rsidRDefault="00E13CBF" w:rsidP="00E13CBF">
      <w:pPr>
        <w:pStyle w:val="a8"/>
        <w:ind w:left="1680" w:firstLineChars="0"/>
        <w:rPr>
          <w:rFonts w:hint="eastAsia"/>
          <w:lang w:val="zh-CN"/>
        </w:rPr>
      </w:pPr>
      <w:r w:rsidRPr="00E13CBF">
        <w:rPr>
          <w:rFonts w:hint="eastAsia"/>
          <w:lang w:val="zh-CN"/>
        </w:rPr>
        <w:lastRenderedPageBreak/>
        <w:t>给林青霞打电话</w:t>
      </w:r>
    </w:p>
    <w:p w14:paraId="33F7438B" w14:textId="4165108E" w:rsidR="00E13CBF" w:rsidRPr="00E13CBF" w:rsidRDefault="00E13CBF" w:rsidP="00E13CBF">
      <w:pPr>
        <w:pStyle w:val="a8"/>
        <w:ind w:left="1680" w:firstLineChars="0" w:firstLine="0"/>
        <w:rPr>
          <w:lang w:val="zh-CN"/>
        </w:rPr>
      </w:pPr>
      <w:r>
        <w:rPr>
          <w:lang w:val="zh-CN"/>
        </w:rPr>
        <w:tab/>
      </w:r>
      <w:r w:rsidRPr="00E13CBF">
        <w:rPr>
          <w:lang w:val="zh-CN"/>
        </w:rPr>
        <w:t>-----------</w:t>
      </w:r>
      <w:r>
        <w:rPr>
          <w:lang w:val="zh-CN"/>
        </w:rPr>
        <w:t>-----------</w:t>
      </w:r>
    </w:p>
    <w:p w14:paraId="2FE6F839" w14:textId="56B350FE" w:rsidR="00E13CBF" w:rsidRPr="00E13CBF" w:rsidRDefault="00E13CBF" w:rsidP="00E13CBF">
      <w:pPr>
        <w:pStyle w:val="a8"/>
        <w:ind w:left="1680" w:firstLineChars="0"/>
        <w:rPr>
          <w:rFonts w:hint="eastAsia"/>
          <w:lang w:val="zh-CN"/>
        </w:rPr>
      </w:pPr>
      <w:r w:rsidRPr="00E13CBF">
        <w:rPr>
          <w:rFonts w:hint="eastAsia"/>
          <w:lang w:val="zh-CN"/>
        </w:rPr>
        <w:t>开启视频功能</w:t>
      </w:r>
    </w:p>
    <w:p w14:paraId="5A76C7DB" w14:textId="022786A5" w:rsidR="00E13CBF" w:rsidRPr="00E13CBF" w:rsidRDefault="00E13CBF" w:rsidP="00E13CBF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Pr="00E13CBF">
        <w:rPr>
          <w:rFonts w:hint="eastAsia"/>
          <w:lang w:val="zh-CN"/>
        </w:rPr>
        <w:tab/>
      </w:r>
      <w:r w:rsidRPr="00E13CBF">
        <w:rPr>
          <w:rFonts w:hint="eastAsia"/>
          <w:lang w:val="zh-CN"/>
        </w:rPr>
        <w:tab/>
      </w:r>
      <w:r w:rsidRPr="00E13CBF">
        <w:rPr>
          <w:rFonts w:hint="eastAsia"/>
          <w:lang w:val="zh-CN"/>
        </w:rPr>
        <w:t>给林青霞打电话</w:t>
      </w:r>
    </w:p>
    <w:p w14:paraId="339440BE" w14:textId="77777777" w:rsidR="00E71DF2" w:rsidRDefault="00E71DF2" w:rsidP="00E71DF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7851468" w14:textId="476CD3D7" w:rsidR="00FD6E58" w:rsidRPr="00FD6E58" w:rsidRDefault="00FD6E58" w:rsidP="00FD6E58">
      <w:pPr>
        <w:ind w:left="420" w:firstLine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 w14:paraId="18EB7902" w14:textId="77777777" w:rsidR="006C7915" w:rsidRPr="0077237C" w:rsidRDefault="006C7915" w:rsidP="006C791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1C8E0B15" w14:textId="4D4708D8" w:rsidR="006C7915" w:rsidRDefault="006C7915" w:rsidP="006C791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E257CE">
        <w:rPr>
          <w:rFonts w:hint="eastAsia"/>
          <w:lang w:val="zh-CN"/>
        </w:rPr>
        <w:t>多态</w:t>
      </w:r>
      <w:r>
        <w:rPr>
          <w:rFonts w:hint="eastAsia"/>
          <w:lang w:val="zh-CN"/>
        </w:rPr>
        <w:t>】</w:t>
      </w:r>
    </w:p>
    <w:p w14:paraId="39398C2F" w14:textId="77777777" w:rsidR="00EE0CC7" w:rsidRDefault="00EE0CC7" w:rsidP="00C118A7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</w:t>
      </w:r>
      <w:r>
        <w:rPr>
          <w:rFonts w:hint="eastAsia"/>
          <w:lang w:val="zh-CN"/>
        </w:rPr>
        <w:t>，</w:t>
      </w:r>
      <w:r>
        <w:rPr>
          <w:lang w:val="zh-CN"/>
        </w:rPr>
        <w:t>并用代码实现：</w:t>
      </w:r>
    </w:p>
    <w:p w14:paraId="6FC3BEAA" w14:textId="611FB434" w:rsidR="00EE0CC7" w:rsidRPr="00754063" w:rsidRDefault="00EE0CC7" w:rsidP="00EE0CC7">
      <w:pPr>
        <w:pStyle w:val="a8"/>
        <w:numPr>
          <w:ilvl w:val="0"/>
          <w:numId w:val="23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定义</w:t>
      </w:r>
      <w:r>
        <w:t>Animal</w:t>
      </w:r>
      <w:r w:rsidR="00733A5B">
        <w:rPr>
          <w:rFonts w:hint="eastAsia"/>
        </w:rPr>
        <w:t>动物</w:t>
      </w:r>
      <w:r w:rsidRPr="00754063">
        <w:rPr>
          <w:rFonts w:hint="eastAsia"/>
          <w:lang w:val="zh-CN"/>
        </w:rPr>
        <w:t>类</w:t>
      </w:r>
    </w:p>
    <w:p w14:paraId="30495DE2" w14:textId="79C6C20E" w:rsidR="00EE0CC7" w:rsidRDefault="00EE0CC7" w:rsidP="00EE0CC7">
      <w:pPr>
        <w:pStyle w:val="a8"/>
        <w:ind w:left="1260" w:firstLineChars="0" w:firstLine="0"/>
        <w:rPr>
          <w:lang w:val="zh-CN"/>
        </w:rPr>
      </w:pPr>
      <w:r w:rsidRPr="0011512A">
        <w:rPr>
          <w:rFonts w:hint="eastAsia"/>
          <w:lang w:val="zh-CN"/>
        </w:rPr>
        <w:tab/>
      </w:r>
      <w:r w:rsidRPr="0011512A">
        <w:rPr>
          <w:rFonts w:hint="eastAsia"/>
          <w:lang w:val="zh-CN"/>
        </w:rPr>
        <w:tab/>
      </w:r>
      <w:r>
        <w:rPr>
          <w:rFonts w:hint="eastAsia"/>
          <w:lang w:val="zh-CN"/>
        </w:rPr>
        <w:t>方法：</w:t>
      </w:r>
      <w:r>
        <w:rPr>
          <w:rFonts w:hint="eastAsia"/>
          <w:lang w:val="zh-CN"/>
        </w:rPr>
        <w:t>吃东西</w:t>
      </w:r>
      <w:r>
        <w:rPr>
          <w:rFonts w:hint="eastAsia"/>
          <w:lang w:val="zh-CN"/>
        </w:rPr>
        <w:t>eat</w:t>
      </w:r>
      <w:r w:rsidRPr="0011512A">
        <w:rPr>
          <w:rFonts w:hint="eastAsia"/>
          <w:lang w:val="zh-CN"/>
        </w:rPr>
        <w:t>。</w:t>
      </w:r>
      <w:r>
        <w:rPr>
          <w:lang w:val="zh-CN"/>
        </w:rPr>
        <w:t xml:space="preserve"> </w:t>
      </w:r>
    </w:p>
    <w:p w14:paraId="09A36A17" w14:textId="41EB38DB" w:rsidR="00EE0CC7" w:rsidRPr="00754063" w:rsidRDefault="00EE0CC7" w:rsidP="00EE0CC7">
      <w:pPr>
        <w:pStyle w:val="a8"/>
        <w:numPr>
          <w:ilvl w:val="0"/>
          <w:numId w:val="24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根据</w:t>
      </w:r>
      <w:r w:rsidR="00733A5B">
        <w:rPr>
          <w:rFonts w:hint="eastAsia"/>
          <w:lang w:val="zh-CN"/>
        </w:rPr>
        <w:t>动物</w:t>
      </w:r>
      <w:r w:rsidRPr="00754063">
        <w:rPr>
          <w:rFonts w:hint="eastAsia"/>
          <w:lang w:val="zh-CN"/>
        </w:rPr>
        <w:t>类，派生一个</w:t>
      </w:r>
      <w:r w:rsidR="00733A5B">
        <w:rPr>
          <w:rFonts w:hint="eastAsia"/>
          <w:lang w:val="zh-CN"/>
        </w:rPr>
        <w:t>猫</w:t>
      </w:r>
      <w:r w:rsidRPr="00754063">
        <w:rPr>
          <w:rFonts w:hint="eastAsia"/>
          <w:lang w:val="zh-CN"/>
        </w:rPr>
        <w:t>类</w:t>
      </w:r>
      <w:r w:rsidR="00733A5B">
        <w:t>Cat</w:t>
      </w:r>
      <w:r w:rsidRPr="00754063">
        <w:rPr>
          <w:rFonts w:hint="eastAsia"/>
          <w:lang w:val="zh-CN"/>
        </w:rPr>
        <w:t xml:space="preserve"> </w:t>
      </w:r>
    </w:p>
    <w:p w14:paraId="5D29B6AA" w14:textId="2B34273B" w:rsidR="00EE0CC7" w:rsidRDefault="00EE0CC7" w:rsidP="00EE0CC7">
      <w:pPr>
        <w:pStyle w:val="a8"/>
        <w:ind w:left="1260" w:firstLineChars="0" w:firstLine="0"/>
        <w:rPr>
          <w:lang w:val="zh-CN"/>
        </w:rPr>
      </w:pP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>重写</w:t>
      </w:r>
      <w:r w:rsidR="00733A5B">
        <w:rPr>
          <w:rFonts w:hint="eastAsia"/>
          <w:lang w:val="zh-CN"/>
        </w:rPr>
        <w:t>吃东西</w:t>
      </w:r>
      <w:r w:rsidRPr="00754063">
        <w:rPr>
          <w:rFonts w:hint="eastAsia"/>
          <w:lang w:val="zh-CN"/>
        </w:rPr>
        <w:t>方法（</w:t>
      </w:r>
      <w:r w:rsidR="00733A5B">
        <w:rPr>
          <w:rFonts w:hint="eastAsia"/>
          <w:lang w:val="zh-CN"/>
        </w:rPr>
        <w:t>猫吃鱼</w:t>
      </w:r>
      <w:r w:rsidRPr="00754063">
        <w:rPr>
          <w:rFonts w:hint="eastAsia"/>
          <w:lang w:val="zh-CN"/>
        </w:rPr>
        <w:t>）。</w:t>
      </w:r>
      <w:r w:rsidRPr="00754063">
        <w:rPr>
          <w:rFonts w:hint="eastAsia"/>
          <w:lang w:val="zh-CN"/>
        </w:rPr>
        <w:tab/>
      </w:r>
    </w:p>
    <w:p w14:paraId="24518E72" w14:textId="5E63C23B" w:rsidR="00EE0CC7" w:rsidRPr="00754063" w:rsidRDefault="00EE0CC7" w:rsidP="00EE0CC7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根据</w:t>
      </w:r>
      <w:r w:rsidR="00733A5B">
        <w:rPr>
          <w:rFonts w:hint="eastAsia"/>
          <w:lang w:val="zh-CN"/>
        </w:rPr>
        <w:t>动物</w:t>
      </w:r>
      <w:r w:rsidRPr="00754063">
        <w:rPr>
          <w:rFonts w:hint="eastAsia"/>
          <w:lang w:val="zh-CN"/>
        </w:rPr>
        <w:t>类，派生一个</w:t>
      </w:r>
      <w:r w:rsidR="00733A5B">
        <w:rPr>
          <w:rFonts w:hint="eastAsia"/>
          <w:lang w:val="zh-CN"/>
        </w:rPr>
        <w:t>狗</w:t>
      </w:r>
      <w:r w:rsidRPr="00754063">
        <w:rPr>
          <w:rFonts w:hint="eastAsia"/>
          <w:lang w:val="zh-CN"/>
        </w:rPr>
        <w:t>类</w:t>
      </w:r>
      <w:r w:rsidR="00733A5B">
        <w:t>Dog</w:t>
      </w:r>
      <w:r w:rsidRPr="00754063">
        <w:rPr>
          <w:rFonts w:hint="eastAsia"/>
          <w:lang w:val="zh-CN"/>
        </w:rPr>
        <w:t xml:space="preserve"> </w:t>
      </w:r>
    </w:p>
    <w:p w14:paraId="67D27A76" w14:textId="421843E5" w:rsidR="00EE0CC7" w:rsidRDefault="00EE0CC7" w:rsidP="00EE0CC7">
      <w:pPr>
        <w:pStyle w:val="a8"/>
        <w:ind w:left="1260" w:firstLineChars="0" w:firstLine="0"/>
        <w:rPr>
          <w:lang w:val="zh-CN"/>
        </w:rPr>
      </w:pP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ab/>
      </w:r>
      <w:r w:rsidR="00733A5B">
        <w:rPr>
          <w:rFonts w:hint="eastAsia"/>
          <w:lang w:val="zh-CN"/>
        </w:rPr>
        <w:t>重写吃</w:t>
      </w:r>
      <w:r w:rsidR="00733A5B">
        <w:rPr>
          <w:lang w:val="zh-CN"/>
        </w:rPr>
        <w:t>东西</w:t>
      </w:r>
      <w:r w:rsidRPr="00754063">
        <w:rPr>
          <w:rFonts w:hint="eastAsia"/>
          <w:lang w:val="zh-CN"/>
        </w:rPr>
        <w:t>方法（</w:t>
      </w:r>
      <w:r w:rsidR="00733A5B">
        <w:rPr>
          <w:rFonts w:hint="eastAsia"/>
          <w:lang w:val="zh-CN"/>
        </w:rPr>
        <w:t>狗吃</w:t>
      </w:r>
      <w:r w:rsidR="00733A5B">
        <w:rPr>
          <w:lang w:val="zh-CN"/>
        </w:rPr>
        <w:t>骨头</w:t>
      </w:r>
      <w:r w:rsidR="00733A5B">
        <w:rPr>
          <w:rFonts w:hint="eastAsia"/>
          <w:lang w:val="zh-CN"/>
        </w:rPr>
        <w:t>）。</w:t>
      </w:r>
    </w:p>
    <w:p w14:paraId="37F17020" w14:textId="5730EFD9" w:rsidR="00733A5B" w:rsidRDefault="00733A5B" w:rsidP="00EE0CC7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狗</w:t>
      </w:r>
      <w:r>
        <w:rPr>
          <w:lang w:val="zh-CN"/>
        </w:rPr>
        <w:t>还有一个特</w:t>
      </w:r>
      <w:r>
        <w:rPr>
          <w:rFonts w:hint="eastAsia"/>
          <w:lang w:val="zh-CN"/>
        </w:rPr>
        <w:t>有</w:t>
      </w:r>
      <w:r>
        <w:rPr>
          <w:lang w:val="zh-CN"/>
        </w:rPr>
        <w:t>方法，</w:t>
      </w:r>
      <w:r>
        <w:rPr>
          <w:rFonts w:hint="eastAsia"/>
          <w:lang w:val="zh-CN"/>
        </w:rPr>
        <w:t>狗看门</w:t>
      </w:r>
    </w:p>
    <w:p w14:paraId="50C531A9" w14:textId="73FCAF98" w:rsidR="00733A5B" w:rsidRPr="00754063" w:rsidRDefault="00733A5B" w:rsidP="00733A5B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动物</w:t>
      </w:r>
      <w:r w:rsidRPr="00754063">
        <w:rPr>
          <w:rFonts w:hint="eastAsia"/>
          <w:lang w:val="zh-CN"/>
        </w:rPr>
        <w:t>类，派生一个</w:t>
      </w:r>
      <w:r>
        <w:rPr>
          <w:rFonts w:hint="eastAsia"/>
          <w:lang w:val="zh-CN"/>
        </w:rPr>
        <w:t>猪</w:t>
      </w:r>
      <w:r w:rsidRPr="00754063">
        <w:rPr>
          <w:rFonts w:hint="eastAsia"/>
          <w:lang w:val="zh-CN"/>
        </w:rPr>
        <w:t>类</w:t>
      </w:r>
      <w:r>
        <w:t>Pig</w:t>
      </w:r>
      <w:r w:rsidRPr="00754063">
        <w:rPr>
          <w:rFonts w:hint="eastAsia"/>
          <w:lang w:val="zh-CN"/>
        </w:rPr>
        <w:t xml:space="preserve"> </w:t>
      </w:r>
    </w:p>
    <w:p w14:paraId="380F11D6" w14:textId="7C7A5867" w:rsidR="00733A5B" w:rsidRDefault="00733A5B" w:rsidP="00733A5B">
      <w:pPr>
        <w:pStyle w:val="a8"/>
        <w:ind w:left="1260" w:firstLineChars="0" w:firstLine="0"/>
        <w:rPr>
          <w:lang w:val="zh-CN"/>
        </w:rPr>
      </w:pPr>
      <w:r w:rsidRPr="00754063">
        <w:rPr>
          <w:rFonts w:hint="eastAsia"/>
          <w:lang w:val="zh-CN"/>
        </w:rPr>
        <w:tab/>
      </w:r>
      <w:r w:rsidRPr="00754063">
        <w:rPr>
          <w:rFonts w:hint="eastAsia"/>
          <w:lang w:val="zh-CN"/>
        </w:rPr>
        <w:tab/>
      </w:r>
      <w:r>
        <w:rPr>
          <w:rFonts w:hint="eastAsia"/>
          <w:lang w:val="zh-CN"/>
        </w:rPr>
        <w:t>重写吃</w:t>
      </w:r>
      <w:r>
        <w:rPr>
          <w:lang w:val="zh-CN"/>
        </w:rPr>
        <w:t>东西</w:t>
      </w:r>
      <w:r w:rsidRPr="00754063">
        <w:rPr>
          <w:rFonts w:hint="eastAsia"/>
          <w:lang w:val="zh-CN"/>
        </w:rPr>
        <w:t>方法（</w:t>
      </w:r>
      <w:r>
        <w:rPr>
          <w:rFonts w:hint="eastAsia"/>
          <w:lang w:val="zh-CN"/>
        </w:rPr>
        <w:t>猪</w:t>
      </w:r>
      <w:r>
        <w:rPr>
          <w:rFonts w:hint="eastAsia"/>
          <w:lang w:val="zh-CN"/>
        </w:rPr>
        <w:t>吃</w:t>
      </w:r>
      <w:r>
        <w:rPr>
          <w:rFonts w:hint="eastAsia"/>
          <w:lang w:val="zh-CN"/>
        </w:rPr>
        <w:t>白菜</w:t>
      </w:r>
      <w:r>
        <w:rPr>
          <w:rFonts w:hint="eastAsia"/>
          <w:lang w:val="zh-CN"/>
        </w:rPr>
        <w:t>）。</w:t>
      </w:r>
    </w:p>
    <w:p w14:paraId="58075FCE" w14:textId="77777777" w:rsidR="00733A5B" w:rsidRDefault="00733A5B" w:rsidP="00733A5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754063"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操作动物</w:t>
      </w:r>
      <w:r w:rsidRPr="00754063">
        <w:rPr>
          <w:rFonts w:hint="eastAsia"/>
          <w:lang w:val="zh-CN"/>
        </w:rPr>
        <w:t>类</w:t>
      </w:r>
      <w:r>
        <w:rPr>
          <w:rFonts w:hint="eastAsia"/>
          <w:lang w:val="zh-CN"/>
        </w:rPr>
        <w:t>Animal</w:t>
      </w:r>
      <w:r>
        <w:rPr>
          <w:lang w:val="zh-CN"/>
        </w:rPr>
        <w:t>Operator</w:t>
      </w:r>
    </w:p>
    <w:p w14:paraId="237E3CBC" w14:textId="68772166" w:rsidR="00733A5B" w:rsidRPr="00733A5B" w:rsidRDefault="00733A5B" w:rsidP="00733A5B">
      <w:pPr>
        <w:pStyle w:val="a8"/>
        <w:ind w:left="210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方法</w:t>
      </w:r>
      <w:r>
        <w:rPr>
          <w:lang w:val="zh-CN"/>
        </w:rPr>
        <w:t>：</w:t>
      </w:r>
      <w:r>
        <w:rPr>
          <w:rFonts w:hint="eastAsia"/>
          <w:lang w:val="zh-CN"/>
        </w:rPr>
        <w:t>调用</w:t>
      </w:r>
      <w:r>
        <w:rPr>
          <w:lang w:val="zh-CN"/>
        </w:rPr>
        <w:t>动物的吃方法</w:t>
      </w:r>
      <w:r w:rsidRPr="00754063">
        <w:rPr>
          <w:rFonts w:hint="eastAsia"/>
          <w:lang w:val="zh-CN"/>
        </w:rPr>
        <w:t xml:space="preserve"> </w:t>
      </w:r>
    </w:p>
    <w:p w14:paraId="10B0F2E9" w14:textId="1991D047" w:rsidR="00EE0CC7" w:rsidRDefault="00EE0CC7" w:rsidP="00EE0CC7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754063">
        <w:rPr>
          <w:rFonts w:hint="eastAsia"/>
          <w:lang w:val="zh-CN"/>
        </w:rPr>
        <w:t>编写测试类分别对上述</w:t>
      </w:r>
      <w:r w:rsidR="00B838F9">
        <w:rPr>
          <w:lang w:val="zh-CN"/>
        </w:rPr>
        <w:t>4</w:t>
      </w:r>
      <w:r w:rsidRPr="00754063">
        <w:rPr>
          <w:rFonts w:hint="eastAsia"/>
          <w:lang w:val="zh-CN"/>
        </w:rPr>
        <w:t>类</w:t>
      </w:r>
      <w:r w:rsidR="00B838F9">
        <w:rPr>
          <w:rFonts w:hint="eastAsia"/>
          <w:lang w:val="zh-CN"/>
        </w:rPr>
        <w:t>事物</w:t>
      </w:r>
      <w:r w:rsidR="00B838F9">
        <w:rPr>
          <w:rFonts w:hint="eastAsia"/>
          <w:lang w:val="zh-CN"/>
        </w:rPr>
        <w:t>Animal</w:t>
      </w:r>
      <w:r w:rsidR="00B838F9">
        <w:rPr>
          <w:lang w:val="zh-CN"/>
        </w:rPr>
        <w:t>Operator</w:t>
      </w:r>
      <w:r w:rsidR="00B838F9">
        <w:rPr>
          <w:rFonts w:hint="eastAsia"/>
          <w:lang w:val="zh-CN"/>
        </w:rPr>
        <w:t>、</w:t>
      </w:r>
      <w:r w:rsidR="00B838F9">
        <w:rPr>
          <w:lang w:val="zh-CN"/>
        </w:rPr>
        <w:t>Cat</w:t>
      </w:r>
      <w:r w:rsidR="00B838F9">
        <w:rPr>
          <w:rFonts w:hint="eastAsia"/>
          <w:lang w:val="zh-CN"/>
        </w:rPr>
        <w:t>、</w:t>
      </w:r>
      <w:r w:rsidR="00B838F9">
        <w:rPr>
          <w:lang w:val="zh-CN"/>
        </w:rPr>
        <w:t>Dog</w:t>
      </w:r>
      <w:r w:rsidR="00B838F9">
        <w:rPr>
          <w:rFonts w:hint="eastAsia"/>
          <w:lang w:val="zh-CN"/>
        </w:rPr>
        <w:t>、</w:t>
      </w:r>
      <w:r w:rsidR="00B838F9">
        <w:rPr>
          <w:lang w:val="zh-CN"/>
        </w:rPr>
        <w:t>Pig</w:t>
      </w:r>
      <w:r w:rsidR="00B838F9">
        <w:rPr>
          <w:lang w:val="zh-CN"/>
        </w:rPr>
        <w:t>创建对象</w:t>
      </w:r>
      <w:r w:rsidR="00B838F9">
        <w:rPr>
          <w:rFonts w:hint="eastAsia"/>
          <w:lang w:val="zh-CN"/>
        </w:rPr>
        <w:t>，</w:t>
      </w:r>
      <w:r w:rsidR="00E90859">
        <w:rPr>
          <w:rFonts w:hint="eastAsia"/>
          <w:lang w:val="zh-CN"/>
        </w:rPr>
        <w:t>调用</w:t>
      </w:r>
      <w:r w:rsidR="00E90859">
        <w:rPr>
          <w:lang w:val="zh-CN"/>
        </w:rPr>
        <w:t>吃东西功能，</w:t>
      </w:r>
      <w:r w:rsidRPr="00754063">
        <w:rPr>
          <w:rFonts w:hint="eastAsia"/>
          <w:lang w:val="zh-CN"/>
        </w:rPr>
        <w:t>进行测试</w:t>
      </w:r>
    </w:p>
    <w:p w14:paraId="6F6399A7" w14:textId="77777777" w:rsidR="00EE0CC7" w:rsidRPr="00754063" w:rsidRDefault="00EE0CC7" w:rsidP="00EE0CC7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 w:rsidRPr="00754063">
        <w:rPr>
          <w:rFonts w:hint="eastAsia"/>
          <w:lang w:val="zh-CN"/>
        </w:rPr>
        <w:t>要求运行结果</w:t>
      </w:r>
      <w:r w:rsidRPr="00754063">
        <w:rPr>
          <w:rFonts w:hint="eastAsia"/>
          <w:lang w:val="zh-CN"/>
        </w:rPr>
        <w:t>:</w:t>
      </w:r>
    </w:p>
    <w:p w14:paraId="33029E43" w14:textId="77777777" w:rsidR="00B838F9" w:rsidRDefault="00B838F9" w:rsidP="00B838F9">
      <w:pPr>
        <w:ind w:left="1680" w:firstLine="420"/>
        <w:rPr>
          <w:rFonts w:hint="eastAsia"/>
        </w:rPr>
      </w:pPr>
      <w:r>
        <w:rPr>
          <w:rFonts w:hint="eastAsia"/>
        </w:rPr>
        <w:t>猫吃鱼</w:t>
      </w:r>
    </w:p>
    <w:p w14:paraId="067E490F" w14:textId="77777777" w:rsidR="00B838F9" w:rsidRDefault="00B838F9" w:rsidP="00B838F9">
      <w:pPr>
        <w:ind w:left="1680" w:firstLine="420"/>
        <w:rPr>
          <w:rFonts w:hint="eastAsia"/>
        </w:rPr>
      </w:pPr>
      <w:r>
        <w:rPr>
          <w:rFonts w:hint="eastAsia"/>
        </w:rPr>
        <w:t>狗吃骨头</w:t>
      </w:r>
    </w:p>
    <w:p w14:paraId="196B20D4" w14:textId="35C57A53" w:rsidR="006C7915" w:rsidRPr="00EE0CC7" w:rsidRDefault="00B838F9" w:rsidP="00B838F9">
      <w:pPr>
        <w:ind w:left="1680" w:firstLine="420"/>
        <w:rPr>
          <w:rFonts w:hint="eastAsia"/>
          <w:lang w:val="zh-CN"/>
        </w:rPr>
      </w:pPr>
      <w:r>
        <w:rPr>
          <w:rFonts w:hint="eastAsia"/>
        </w:rPr>
        <w:t>猪吃白菜</w:t>
      </w:r>
    </w:p>
    <w:p w14:paraId="3DD711E6" w14:textId="77777777" w:rsidR="006C7915" w:rsidRPr="00894CBC" w:rsidRDefault="006C7915" w:rsidP="006C791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8B49C33" w14:textId="214B4757" w:rsidR="00C038C1" w:rsidRPr="00C038C1" w:rsidRDefault="00A72C96" w:rsidP="00A72C96">
      <w:pPr>
        <w:ind w:left="420" w:firstLine="420"/>
        <w:rPr>
          <w:rFonts w:hint="eastAsia"/>
        </w:rPr>
      </w:pPr>
      <w:r>
        <w:rPr>
          <w:rFonts w:hint="eastAsia"/>
        </w:rPr>
        <w:t>略</w:t>
      </w:r>
    </w:p>
    <w:p w14:paraId="0C57A3FF" w14:textId="77777777" w:rsidR="00894CBC" w:rsidRPr="006C7915" w:rsidRDefault="00894CBC" w:rsidP="00894CBC">
      <w:pPr>
        <w:pStyle w:val="a8"/>
        <w:ind w:left="1260" w:firstLineChars="0" w:firstLine="0"/>
      </w:pP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42F68584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1232A">
        <w:rPr>
          <w:rFonts w:hint="eastAsia"/>
          <w:lang w:val="zh-CN"/>
        </w:rPr>
        <w:t>：</w:t>
      </w:r>
    </w:p>
    <w:p w14:paraId="5862C382" w14:textId="69D79F00" w:rsidR="002B799C" w:rsidRDefault="0041232A" w:rsidP="003458F7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以下需求，并用</w:t>
      </w:r>
      <w:r>
        <w:rPr>
          <w:rFonts w:hint="eastAsia"/>
          <w:lang w:val="zh-CN"/>
        </w:rPr>
        <w:t>代码</w:t>
      </w:r>
      <w:r>
        <w:rPr>
          <w:lang w:val="zh-CN"/>
        </w:rPr>
        <w:t>实现：</w:t>
      </w:r>
    </w:p>
    <w:p w14:paraId="10AB5BC3" w14:textId="19C3C83D" w:rsidR="005F00FB" w:rsidRPr="005F00FB" w:rsidRDefault="0041232A" w:rsidP="005F00FB">
      <w:pPr>
        <w:pStyle w:val="a8"/>
        <w:ind w:left="1260"/>
        <w:rPr>
          <w:rFonts w:hint="eastAsia"/>
          <w:lang w:val="zh-CN"/>
        </w:rPr>
      </w:pPr>
      <w:r w:rsidRPr="0041232A">
        <w:rPr>
          <w:rFonts w:hint="eastAsia"/>
          <w:lang w:val="zh-CN"/>
        </w:rPr>
        <w:t>1.</w:t>
      </w:r>
      <w:r w:rsidR="005F00FB" w:rsidRPr="005F00FB">
        <w:rPr>
          <w:rFonts w:hint="eastAsia"/>
        </w:rPr>
        <w:t xml:space="preserve"> </w:t>
      </w:r>
      <w:r w:rsidR="005F00FB" w:rsidRPr="005F00FB">
        <w:rPr>
          <w:rFonts w:hint="eastAsia"/>
          <w:lang w:val="zh-CN"/>
        </w:rPr>
        <w:t>定义</w:t>
      </w:r>
      <w:r w:rsidR="005F00FB" w:rsidRPr="005F00FB">
        <w:rPr>
          <w:rFonts w:hint="eastAsia"/>
          <w:lang w:val="zh-CN"/>
        </w:rPr>
        <w:t>Person</w:t>
      </w:r>
      <w:r w:rsidR="005F00FB" w:rsidRPr="005F00FB">
        <w:rPr>
          <w:rFonts w:hint="eastAsia"/>
          <w:lang w:val="zh-CN"/>
        </w:rPr>
        <w:t>类</w:t>
      </w:r>
    </w:p>
    <w:p w14:paraId="18EC073B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属性：</w:t>
      </w:r>
    </w:p>
    <w:p w14:paraId="31DE2F89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姓名</w:t>
      </w:r>
      <w:r w:rsidRPr="005F00FB">
        <w:rPr>
          <w:rFonts w:hint="eastAsia"/>
          <w:lang w:val="zh-CN"/>
        </w:rPr>
        <w:t>name</w:t>
      </w:r>
      <w:r w:rsidRPr="005F00FB">
        <w:rPr>
          <w:rFonts w:hint="eastAsia"/>
          <w:lang w:val="zh-CN"/>
        </w:rPr>
        <w:t>、性别</w:t>
      </w:r>
      <w:r w:rsidRPr="005F00FB">
        <w:rPr>
          <w:rFonts w:hint="eastAsia"/>
          <w:lang w:val="zh-CN"/>
        </w:rPr>
        <w:t>gender</w:t>
      </w:r>
      <w:r w:rsidRPr="005F00FB">
        <w:rPr>
          <w:rFonts w:hint="eastAsia"/>
          <w:lang w:val="zh-CN"/>
        </w:rPr>
        <w:t>、年龄</w:t>
      </w:r>
      <w:r w:rsidRPr="005F00FB">
        <w:rPr>
          <w:rFonts w:hint="eastAsia"/>
          <w:lang w:val="zh-CN"/>
        </w:rPr>
        <w:t>age</w:t>
      </w:r>
      <w:r w:rsidRPr="005F00FB">
        <w:rPr>
          <w:rFonts w:hint="eastAsia"/>
          <w:lang w:val="zh-CN"/>
        </w:rPr>
        <w:t>、国籍</w:t>
      </w:r>
      <w:r w:rsidRPr="005F00FB">
        <w:rPr>
          <w:rFonts w:hint="eastAsia"/>
          <w:lang w:val="zh-CN"/>
        </w:rPr>
        <w:t>nationality</w:t>
      </w:r>
      <w:r w:rsidRPr="005F00FB">
        <w:rPr>
          <w:rFonts w:hint="eastAsia"/>
          <w:lang w:val="zh-CN"/>
        </w:rPr>
        <w:t>；</w:t>
      </w:r>
    </w:p>
    <w:p w14:paraId="33D27117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方法：吃饭</w:t>
      </w:r>
      <w:r w:rsidRPr="005F00FB">
        <w:rPr>
          <w:rFonts w:hint="eastAsia"/>
          <w:lang w:val="zh-CN"/>
        </w:rPr>
        <w:t>eat</w:t>
      </w:r>
      <w:r w:rsidRPr="005F00FB">
        <w:rPr>
          <w:rFonts w:hint="eastAsia"/>
          <w:lang w:val="zh-CN"/>
        </w:rPr>
        <w:t>、睡觉</w:t>
      </w:r>
      <w:r w:rsidRPr="005F00FB">
        <w:rPr>
          <w:rFonts w:hint="eastAsia"/>
          <w:lang w:val="zh-CN"/>
        </w:rPr>
        <w:t>sleep</w:t>
      </w:r>
      <w:r w:rsidRPr="005F00FB">
        <w:rPr>
          <w:rFonts w:hint="eastAsia"/>
          <w:lang w:val="zh-CN"/>
        </w:rPr>
        <w:t>，工作</w:t>
      </w:r>
      <w:r w:rsidRPr="005F00FB">
        <w:rPr>
          <w:rFonts w:hint="eastAsia"/>
          <w:lang w:val="zh-CN"/>
        </w:rPr>
        <w:t>work</w:t>
      </w:r>
      <w:r w:rsidRPr="005F00FB">
        <w:rPr>
          <w:rFonts w:hint="eastAsia"/>
          <w:lang w:val="zh-CN"/>
        </w:rPr>
        <w:t>。</w:t>
      </w:r>
    </w:p>
    <w:p w14:paraId="2B493C6C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  <w:t>2.</w:t>
      </w:r>
      <w:r w:rsidRPr="005F00FB">
        <w:rPr>
          <w:rFonts w:hint="eastAsia"/>
          <w:lang w:val="zh-CN"/>
        </w:rPr>
        <w:t>根据人类，派生一个学生类</w:t>
      </w:r>
      <w:r w:rsidRPr="005F00FB">
        <w:rPr>
          <w:rFonts w:hint="eastAsia"/>
          <w:lang w:val="zh-CN"/>
        </w:rPr>
        <w:t>Student</w:t>
      </w:r>
    </w:p>
    <w:p w14:paraId="339FD680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增加属性：</w:t>
      </w:r>
    </w:p>
    <w:p w14:paraId="15F4A91F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学校</w:t>
      </w:r>
      <w:r w:rsidRPr="005F00FB">
        <w:rPr>
          <w:rFonts w:hint="eastAsia"/>
          <w:lang w:val="zh-CN"/>
        </w:rPr>
        <w:t>school</w:t>
      </w:r>
      <w:r w:rsidRPr="005F00FB">
        <w:rPr>
          <w:rFonts w:hint="eastAsia"/>
          <w:lang w:val="zh-CN"/>
        </w:rPr>
        <w:t>、学号</w:t>
      </w:r>
      <w:r w:rsidRPr="005F00FB">
        <w:rPr>
          <w:rFonts w:hint="eastAsia"/>
          <w:lang w:val="zh-CN"/>
        </w:rPr>
        <w:t>stuNumber</w:t>
      </w:r>
      <w:r w:rsidRPr="005F00FB">
        <w:rPr>
          <w:rFonts w:hint="eastAsia"/>
          <w:lang w:val="zh-CN"/>
        </w:rPr>
        <w:t>；</w:t>
      </w:r>
    </w:p>
    <w:p w14:paraId="6608BBB6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重写工作方法（学生的工作是学习）。</w:t>
      </w:r>
      <w:r w:rsidRPr="005F00FB">
        <w:rPr>
          <w:rFonts w:hint="eastAsia"/>
          <w:lang w:val="zh-CN"/>
        </w:rPr>
        <w:tab/>
      </w:r>
    </w:p>
    <w:p w14:paraId="781630D2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  <w:t>3.</w:t>
      </w:r>
      <w:r w:rsidRPr="005F00FB">
        <w:rPr>
          <w:rFonts w:hint="eastAsia"/>
          <w:lang w:val="zh-CN"/>
        </w:rPr>
        <w:t>根据人类，派生一个工人类</w:t>
      </w:r>
      <w:r w:rsidRPr="005F00FB">
        <w:rPr>
          <w:rFonts w:hint="eastAsia"/>
          <w:lang w:val="zh-CN"/>
        </w:rPr>
        <w:t>Worker</w:t>
      </w:r>
    </w:p>
    <w:p w14:paraId="065BE439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增加属性：</w:t>
      </w:r>
    </w:p>
    <w:p w14:paraId="0E4F22F8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单位</w:t>
      </w:r>
      <w:r w:rsidRPr="005F00FB">
        <w:rPr>
          <w:rFonts w:hint="eastAsia"/>
          <w:lang w:val="zh-CN"/>
        </w:rPr>
        <w:t>unit</w:t>
      </w:r>
      <w:r w:rsidRPr="005F00FB">
        <w:rPr>
          <w:rFonts w:hint="eastAsia"/>
          <w:lang w:val="zh-CN"/>
        </w:rPr>
        <w:t>、工龄</w:t>
      </w:r>
      <w:r w:rsidRPr="005F00FB">
        <w:rPr>
          <w:rFonts w:hint="eastAsia"/>
          <w:lang w:val="zh-CN"/>
        </w:rPr>
        <w:t>workAge</w:t>
      </w:r>
      <w:r w:rsidRPr="005F00FB">
        <w:rPr>
          <w:rFonts w:hint="eastAsia"/>
          <w:lang w:val="zh-CN"/>
        </w:rPr>
        <w:t>；</w:t>
      </w:r>
    </w:p>
    <w:p w14:paraId="0CFD49C8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重写工作方法（工人的工作是盖房子）。</w:t>
      </w:r>
    </w:p>
    <w:p w14:paraId="6C042E48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  <w:t>4.</w:t>
      </w:r>
      <w:r w:rsidRPr="005F00FB">
        <w:rPr>
          <w:rFonts w:hint="eastAsia"/>
          <w:lang w:val="zh-CN"/>
        </w:rPr>
        <w:t>根据学生类，派生一个学生干部类</w:t>
      </w:r>
      <w:r w:rsidRPr="005F00FB">
        <w:rPr>
          <w:rFonts w:hint="eastAsia"/>
          <w:lang w:val="zh-CN"/>
        </w:rPr>
        <w:t xml:space="preserve"> StudentLeader</w:t>
      </w:r>
    </w:p>
    <w:p w14:paraId="77707BEF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增加属性：</w:t>
      </w:r>
    </w:p>
    <w:p w14:paraId="314F82BA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职务</w:t>
      </w:r>
      <w:r w:rsidRPr="005F00FB">
        <w:rPr>
          <w:rFonts w:hint="eastAsia"/>
          <w:lang w:val="zh-CN"/>
        </w:rPr>
        <w:t>job</w:t>
      </w:r>
      <w:r w:rsidRPr="005F00FB">
        <w:rPr>
          <w:rFonts w:hint="eastAsia"/>
          <w:lang w:val="zh-CN"/>
        </w:rPr>
        <w:t>；</w:t>
      </w:r>
    </w:p>
    <w:p w14:paraId="5256D9A2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增加方法：开会</w:t>
      </w:r>
      <w:r w:rsidRPr="005F00FB">
        <w:rPr>
          <w:rFonts w:hint="eastAsia"/>
          <w:lang w:val="zh-CN"/>
        </w:rPr>
        <w:t>meeting</w:t>
      </w:r>
      <w:r w:rsidRPr="005F00FB">
        <w:rPr>
          <w:rFonts w:hint="eastAsia"/>
          <w:lang w:val="zh-CN"/>
        </w:rPr>
        <w:t>。</w:t>
      </w:r>
    </w:p>
    <w:p w14:paraId="68E8014D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  <w:t>5.</w:t>
      </w:r>
      <w:r w:rsidRPr="005F00FB">
        <w:rPr>
          <w:rFonts w:hint="eastAsia"/>
          <w:lang w:val="zh-CN"/>
        </w:rPr>
        <w:t>编写测试类分别对上述</w:t>
      </w:r>
      <w:r w:rsidRPr="005F00FB">
        <w:rPr>
          <w:rFonts w:hint="eastAsia"/>
          <w:lang w:val="zh-CN"/>
        </w:rPr>
        <w:t>3</w:t>
      </w:r>
      <w:r w:rsidRPr="005F00FB">
        <w:rPr>
          <w:rFonts w:hint="eastAsia"/>
          <w:lang w:val="zh-CN"/>
        </w:rPr>
        <w:t>类具体人物进行测试。</w:t>
      </w:r>
    </w:p>
    <w:p w14:paraId="2786E4EE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  <w:t>6.</w:t>
      </w:r>
      <w:r w:rsidRPr="005F00FB">
        <w:rPr>
          <w:rFonts w:hint="eastAsia"/>
          <w:lang w:val="zh-CN"/>
        </w:rPr>
        <w:t>要求运行结果</w:t>
      </w:r>
      <w:r w:rsidRPr="005F00FB">
        <w:rPr>
          <w:rFonts w:hint="eastAsia"/>
          <w:lang w:val="zh-CN"/>
        </w:rPr>
        <w:t>:</w:t>
      </w:r>
    </w:p>
    <w:p w14:paraId="7D093EE5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学生需要学习</w:t>
      </w:r>
      <w:r w:rsidRPr="005F00FB">
        <w:rPr>
          <w:rFonts w:hint="eastAsia"/>
          <w:lang w:val="zh-CN"/>
        </w:rPr>
        <w:t>!</w:t>
      </w:r>
    </w:p>
    <w:p w14:paraId="66BEDF7C" w14:textId="77777777" w:rsidR="005F00FB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工人的工作是盖房子</w:t>
      </w:r>
      <w:r w:rsidRPr="005F00FB">
        <w:rPr>
          <w:rFonts w:hint="eastAsia"/>
          <w:lang w:val="zh-CN"/>
        </w:rPr>
        <w:t>!</w:t>
      </w:r>
    </w:p>
    <w:p w14:paraId="45E3C284" w14:textId="6BDBDB66" w:rsidR="000F59B0" w:rsidRPr="005F00FB" w:rsidRDefault="005F00FB" w:rsidP="005F00FB">
      <w:pPr>
        <w:pStyle w:val="a8"/>
        <w:ind w:left="1260"/>
        <w:rPr>
          <w:rFonts w:hint="eastAsia"/>
          <w:lang w:val="zh-CN"/>
        </w:rPr>
      </w:pP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ab/>
      </w:r>
      <w:r w:rsidRPr="005F00FB">
        <w:rPr>
          <w:rFonts w:hint="eastAsia"/>
          <w:lang w:val="zh-CN"/>
        </w:rPr>
        <w:t>学生干部喜欢开会</w:t>
      </w:r>
      <w:r w:rsidRPr="005F00FB">
        <w:rPr>
          <w:rFonts w:hint="eastAsia"/>
          <w:lang w:val="zh-CN"/>
        </w:rPr>
        <w:t>!</w:t>
      </w: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83BF13F" w14:textId="7EA2AEE3" w:rsidR="00B126AA" w:rsidRPr="00B126AA" w:rsidRDefault="00B126AA" w:rsidP="00B126AA">
      <w:pPr>
        <w:ind w:left="420" w:firstLine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6F7720B" w14:textId="5DACEFF5" w:rsidR="00420D40" w:rsidRPr="00420D40" w:rsidRDefault="00420D40" w:rsidP="00420D40">
      <w:pPr>
        <w:pStyle w:val="a8"/>
        <w:numPr>
          <w:ilvl w:val="0"/>
          <w:numId w:val="31"/>
        </w:numPr>
        <w:ind w:firstLineChars="0"/>
        <w:rPr>
          <w:rFonts w:hint="eastAsia"/>
          <w:lang w:val="zh-CN"/>
        </w:rPr>
      </w:pPr>
      <w:r w:rsidRPr="00420D40">
        <w:rPr>
          <w:rFonts w:hint="eastAsia"/>
          <w:lang w:val="zh-CN"/>
        </w:rPr>
        <w:t>分析以下需求，并用代码实现</w:t>
      </w:r>
    </w:p>
    <w:p w14:paraId="0DDF0B7B" w14:textId="574C495F" w:rsidR="00420D40" w:rsidRPr="00FD0166" w:rsidRDefault="00420D40" w:rsidP="00FD0166">
      <w:pPr>
        <w:pStyle w:val="a8"/>
        <w:numPr>
          <w:ilvl w:val="0"/>
          <w:numId w:val="32"/>
        </w:numPr>
        <w:ind w:firstLineChars="0"/>
        <w:rPr>
          <w:rFonts w:hint="eastAsia"/>
          <w:lang w:val="zh-CN"/>
        </w:rPr>
      </w:pPr>
      <w:r w:rsidRPr="00FD0166">
        <w:rPr>
          <w:rFonts w:hint="eastAsia"/>
          <w:lang w:val="zh-CN"/>
        </w:rPr>
        <w:t>定义项目经理类</w:t>
      </w:r>
      <w:r w:rsidRPr="00FD0166">
        <w:rPr>
          <w:rFonts w:hint="eastAsia"/>
          <w:lang w:val="zh-CN"/>
        </w:rPr>
        <w:t xml:space="preserve"> </w:t>
      </w:r>
    </w:p>
    <w:p w14:paraId="40C82E59" w14:textId="168E4F13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属性：</w:t>
      </w:r>
    </w:p>
    <w:p w14:paraId="5AA6DCCE" w14:textId="6C7C37BC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姓名</w:t>
      </w:r>
      <w:r w:rsidRPr="00420D40">
        <w:rPr>
          <w:rFonts w:hint="eastAsia"/>
          <w:lang w:val="zh-CN"/>
        </w:rPr>
        <w:t xml:space="preserve"> </w:t>
      </w:r>
      <w:r w:rsidRPr="00420D40">
        <w:rPr>
          <w:rFonts w:hint="eastAsia"/>
          <w:lang w:val="zh-CN"/>
        </w:rPr>
        <w:t>工号</w:t>
      </w:r>
      <w:r w:rsidRPr="00420D40">
        <w:rPr>
          <w:rFonts w:hint="eastAsia"/>
          <w:lang w:val="zh-CN"/>
        </w:rPr>
        <w:t xml:space="preserve"> </w:t>
      </w:r>
      <w:r w:rsidRPr="00420D40">
        <w:rPr>
          <w:rFonts w:hint="eastAsia"/>
          <w:lang w:val="zh-CN"/>
        </w:rPr>
        <w:t>工资</w:t>
      </w:r>
      <w:r w:rsidRPr="00420D40">
        <w:rPr>
          <w:rFonts w:hint="eastAsia"/>
          <w:lang w:val="zh-CN"/>
        </w:rPr>
        <w:t xml:space="preserve"> </w:t>
      </w:r>
      <w:r w:rsidRPr="00420D40">
        <w:rPr>
          <w:rFonts w:hint="eastAsia"/>
          <w:lang w:val="zh-CN"/>
        </w:rPr>
        <w:t>奖金</w:t>
      </w:r>
    </w:p>
    <w:p w14:paraId="4E71A7D2" w14:textId="74730B19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行为：</w:t>
      </w:r>
    </w:p>
    <w:p w14:paraId="79400D16" w14:textId="7C7DBC2F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工作</w:t>
      </w:r>
      <w:r w:rsidRPr="00420D40">
        <w:rPr>
          <w:rFonts w:hint="eastAsia"/>
          <w:lang w:val="zh-CN"/>
        </w:rPr>
        <w:t>work</w:t>
      </w:r>
    </w:p>
    <w:p w14:paraId="2942F11E" w14:textId="01078F27" w:rsidR="00420D40" w:rsidRPr="00FD0166" w:rsidRDefault="00420D40" w:rsidP="00FD0166">
      <w:pPr>
        <w:pStyle w:val="a8"/>
        <w:numPr>
          <w:ilvl w:val="0"/>
          <w:numId w:val="32"/>
        </w:numPr>
        <w:ind w:firstLineChars="0"/>
        <w:rPr>
          <w:rFonts w:hint="eastAsia"/>
          <w:lang w:val="zh-CN"/>
        </w:rPr>
      </w:pPr>
      <w:r w:rsidRPr="00FD0166">
        <w:rPr>
          <w:rFonts w:hint="eastAsia"/>
          <w:lang w:val="zh-CN"/>
        </w:rPr>
        <w:t>定义程序员类</w:t>
      </w:r>
    </w:p>
    <w:p w14:paraId="0828C393" w14:textId="3FD12433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属性：</w:t>
      </w:r>
    </w:p>
    <w:p w14:paraId="1EE3904F" w14:textId="55667F2F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姓名</w:t>
      </w:r>
      <w:r w:rsidRPr="00420D40">
        <w:rPr>
          <w:rFonts w:hint="eastAsia"/>
          <w:lang w:val="zh-CN"/>
        </w:rPr>
        <w:t xml:space="preserve"> </w:t>
      </w:r>
      <w:r w:rsidRPr="00420D40">
        <w:rPr>
          <w:rFonts w:hint="eastAsia"/>
          <w:lang w:val="zh-CN"/>
        </w:rPr>
        <w:t>工号</w:t>
      </w:r>
      <w:r w:rsidRPr="00420D40">
        <w:rPr>
          <w:rFonts w:hint="eastAsia"/>
          <w:lang w:val="zh-CN"/>
        </w:rPr>
        <w:t xml:space="preserve"> </w:t>
      </w:r>
      <w:r w:rsidRPr="00420D40">
        <w:rPr>
          <w:rFonts w:hint="eastAsia"/>
          <w:lang w:val="zh-CN"/>
        </w:rPr>
        <w:t>工资</w:t>
      </w:r>
    </w:p>
    <w:p w14:paraId="1B23D921" w14:textId="582A12ED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行为：</w:t>
      </w:r>
    </w:p>
    <w:p w14:paraId="3DC748BD" w14:textId="346F95FB" w:rsidR="00420D40" w:rsidRPr="00420D40" w:rsidRDefault="00420D40" w:rsidP="00420D40">
      <w:pPr>
        <w:rPr>
          <w:rFonts w:hint="eastAsia"/>
          <w:lang w:val="zh-CN"/>
        </w:rPr>
      </w:pP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 w:rsidRPr="00420D40">
        <w:rPr>
          <w:rFonts w:hint="eastAsia"/>
          <w:lang w:val="zh-CN"/>
        </w:rPr>
        <w:tab/>
      </w:r>
      <w:r>
        <w:rPr>
          <w:lang w:val="zh-CN"/>
        </w:rPr>
        <w:tab/>
      </w:r>
      <w:r w:rsidRPr="00420D40">
        <w:rPr>
          <w:rFonts w:hint="eastAsia"/>
          <w:lang w:val="zh-CN"/>
        </w:rPr>
        <w:t>工作</w:t>
      </w:r>
      <w:r>
        <w:rPr>
          <w:rFonts w:hint="eastAsia"/>
          <w:lang w:val="zh-CN"/>
        </w:rPr>
        <w:t>work</w:t>
      </w:r>
    </w:p>
    <w:p w14:paraId="213E43A4" w14:textId="4C0DCC06" w:rsidR="00420D40" w:rsidRPr="00FD0166" w:rsidRDefault="00420D40" w:rsidP="00FD0166">
      <w:pPr>
        <w:pStyle w:val="a8"/>
        <w:numPr>
          <w:ilvl w:val="0"/>
          <w:numId w:val="32"/>
        </w:numPr>
        <w:ind w:firstLineChars="0"/>
        <w:rPr>
          <w:rFonts w:hint="eastAsia"/>
          <w:lang w:val="zh-CN"/>
        </w:rPr>
      </w:pPr>
      <w:r w:rsidRPr="00FD0166">
        <w:rPr>
          <w:rFonts w:hint="eastAsia"/>
          <w:lang w:val="zh-CN"/>
        </w:rPr>
        <w:t>要求</w:t>
      </w:r>
      <w:r w:rsidRPr="00FD0166">
        <w:rPr>
          <w:rFonts w:hint="eastAsia"/>
          <w:lang w:val="zh-CN"/>
        </w:rPr>
        <w:t>:</w:t>
      </w:r>
      <w:r w:rsidRPr="00FD0166">
        <w:rPr>
          <w:rFonts w:hint="eastAsia"/>
          <w:lang w:val="zh-CN"/>
        </w:rPr>
        <w:t>向上抽取</w:t>
      </w:r>
      <w:proofErr w:type="gramStart"/>
      <w:r w:rsidRPr="00FD0166">
        <w:rPr>
          <w:rFonts w:hint="eastAsia"/>
          <w:lang w:val="zh-CN"/>
        </w:rPr>
        <w:t>一个父类</w:t>
      </w:r>
      <w:proofErr w:type="gramEnd"/>
      <w:r w:rsidRPr="00FD0166">
        <w:rPr>
          <w:rFonts w:hint="eastAsia"/>
          <w:lang w:val="zh-CN"/>
        </w:rPr>
        <w:t>,</w:t>
      </w:r>
      <w:r w:rsidRPr="00FD0166">
        <w:rPr>
          <w:rFonts w:hint="eastAsia"/>
          <w:lang w:val="zh-CN"/>
        </w:rPr>
        <w:t>让这</w:t>
      </w:r>
      <w:proofErr w:type="gramStart"/>
      <w:r w:rsidRPr="00FD0166">
        <w:rPr>
          <w:rFonts w:hint="eastAsia"/>
          <w:lang w:val="zh-CN"/>
        </w:rPr>
        <w:t>两个类都继承这个父类</w:t>
      </w:r>
      <w:proofErr w:type="gramEnd"/>
      <w:r w:rsidRPr="00FD0166">
        <w:rPr>
          <w:rFonts w:hint="eastAsia"/>
          <w:lang w:val="zh-CN"/>
        </w:rPr>
        <w:t>,</w:t>
      </w:r>
      <w:r w:rsidRPr="00FD0166">
        <w:rPr>
          <w:rFonts w:hint="eastAsia"/>
          <w:lang w:val="zh-CN"/>
        </w:rPr>
        <w:t>共有的属性写在父类中，子类重写父类中的方法</w:t>
      </w:r>
    </w:p>
    <w:p w14:paraId="558D7A70" w14:textId="7E08D1F6" w:rsidR="009F6EDE" w:rsidRPr="00410BC8" w:rsidRDefault="00420D40" w:rsidP="00410BC8">
      <w:pPr>
        <w:pStyle w:val="a8"/>
        <w:numPr>
          <w:ilvl w:val="0"/>
          <w:numId w:val="32"/>
        </w:numPr>
        <w:ind w:firstLineChars="0"/>
        <w:rPr>
          <w:rFonts w:hint="eastAsia"/>
          <w:lang w:val="zh-CN"/>
        </w:rPr>
      </w:pPr>
      <w:r w:rsidRPr="00410BC8">
        <w:rPr>
          <w:rFonts w:hint="eastAsia"/>
          <w:lang w:val="zh-CN"/>
        </w:rPr>
        <w:t>编写测试类</w:t>
      </w:r>
      <w:r w:rsidRPr="00410BC8">
        <w:rPr>
          <w:rFonts w:hint="eastAsia"/>
          <w:lang w:val="zh-CN"/>
        </w:rPr>
        <w:t>:</w:t>
      </w:r>
      <w:r w:rsidRPr="00410BC8">
        <w:rPr>
          <w:rFonts w:hint="eastAsia"/>
          <w:lang w:val="zh-CN"/>
        </w:rPr>
        <w:t>完成这两个类的测试</w:t>
      </w:r>
    </w:p>
    <w:p w14:paraId="45F76DCC" w14:textId="77777777" w:rsidR="008226B4" w:rsidRDefault="008226B4" w:rsidP="008226B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4FFA8AC" w14:textId="0F7654D7" w:rsidR="00927047" w:rsidRDefault="008226B4" w:rsidP="008226B4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519E74A9" w14:textId="3411B437" w:rsidR="00174752" w:rsidRPr="0077237C" w:rsidRDefault="00174752" w:rsidP="0017475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46EE665D" w14:textId="00F1DBB2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37660F76" w14:textId="77777777" w:rsidR="00231709" w:rsidRPr="00231709" w:rsidRDefault="00231709" w:rsidP="00231709">
      <w:pPr>
        <w:pStyle w:val="a8"/>
        <w:numPr>
          <w:ilvl w:val="0"/>
          <w:numId w:val="36"/>
        </w:numPr>
        <w:ind w:firstLineChars="0"/>
        <w:rPr>
          <w:rFonts w:hint="eastAsia"/>
          <w:lang w:val="zh-CN"/>
        </w:rPr>
      </w:pPr>
      <w:r w:rsidRPr="00231709">
        <w:rPr>
          <w:rFonts w:hint="eastAsia"/>
          <w:lang w:val="zh-CN"/>
        </w:rPr>
        <w:t>分析以下需求，并用代码实现</w:t>
      </w:r>
    </w:p>
    <w:p w14:paraId="616BE8D3" w14:textId="7D999322" w:rsidR="00231709" w:rsidRPr="00231709" w:rsidRDefault="00231709" w:rsidP="00231709">
      <w:pPr>
        <w:pStyle w:val="a8"/>
        <w:numPr>
          <w:ilvl w:val="1"/>
          <w:numId w:val="40"/>
        </w:numPr>
        <w:ind w:firstLineChars="0"/>
        <w:rPr>
          <w:rFonts w:hint="eastAsia"/>
          <w:lang w:val="zh-CN"/>
        </w:rPr>
      </w:pPr>
      <w:r w:rsidRPr="00231709">
        <w:rPr>
          <w:rFonts w:hint="eastAsia"/>
          <w:lang w:val="zh-CN"/>
        </w:rPr>
        <w:t>已知学生类和老师类如下：</w:t>
      </w:r>
    </w:p>
    <w:p w14:paraId="03CFC105" w14:textId="5ACE10F5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属性</w:t>
      </w:r>
      <w:r w:rsidRPr="00231709">
        <w:rPr>
          <w:rFonts w:hint="eastAsia"/>
          <w:lang w:val="zh-CN"/>
        </w:rPr>
        <w:t>:</w:t>
      </w:r>
    </w:p>
    <w:p w14:paraId="542C928A" w14:textId="2E6D77EC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姓名</w:t>
      </w:r>
      <w:r w:rsidRPr="00231709">
        <w:rPr>
          <w:rFonts w:hint="eastAsia"/>
          <w:lang w:val="zh-CN"/>
        </w:rPr>
        <w:t>,</w:t>
      </w:r>
      <w:r w:rsidRPr="00231709">
        <w:rPr>
          <w:rFonts w:hint="eastAsia"/>
          <w:lang w:val="zh-CN"/>
        </w:rPr>
        <w:t>年龄</w:t>
      </w:r>
    </w:p>
    <w:p w14:paraId="4CFE9B0A" w14:textId="389E684F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行为</w:t>
      </w:r>
      <w:r w:rsidRPr="00231709">
        <w:rPr>
          <w:rFonts w:hint="eastAsia"/>
          <w:lang w:val="zh-CN"/>
        </w:rPr>
        <w:t>:</w:t>
      </w:r>
    </w:p>
    <w:p w14:paraId="5E8E9F7B" w14:textId="301474CB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吃饭</w:t>
      </w:r>
    </w:p>
    <w:p w14:paraId="20890B26" w14:textId="05A627F0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老师有特有的方法</w:t>
      </w:r>
      <w:r w:rsidRPr="00231709">
        <w:rPr>
          <w:rFonts w:hint="eastAsia"/>
          <w:lang w:val="zh-CN"/>
        </w:rPr>
        <w:t>:</w:t>
      </w:r>
    </w:p>
    <w:p w14:paraId="447D8600" w14:textId="5256D01E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讲课</w:t>
      </w:r>
    </w:p>
    <w:p w14:paraId="1E8A75A2" w14:textId="677AF5FF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学生有特有的方法</w:t>
      </w:r>
      <w:r w:rsidRPr="00231709">
        <w:rPr>
          <w:rFonts w:hint="eastAsia"/>
          <w:lang w:val="zh-CN"/>
        </w:rPr>
        <w:t>:</w:t>
      </w:r>
    </w:p>
    <w:p w14:paraId="40CF9434" w14:textId="733C3570" w:rsidR="00231709" w:rsidRPr="00231709" w:rsidRDefault="00231709" w:rsidP="00231709">
      <w:pPr>
        <w:rPr>
          <w:rFonts w:hint="eastAsia"/>
          <w:lang w:val="zh-CN"/>
        </w:rPr>
      </w:pP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 w:rsidRPr="00231709">
        <w:rPr>
          <w:rFonts w:hint="eastAsia"/>
          <w:lang w:val="zh-CN"/>
        </w:rPr>
        <w:tab/>
      </w:r>
      <w:r>
        <w:rPr>
          <w:lang w:val="zh-CN"/>
        </w:rPr>
        <w:tab/>
      </w:r>
      <w:r w:rsidRPr="00231709">
        <w:rPr>
          <w:rFonts w:hint="eastAsia"/>
          <w:lang w:val="zh-CN"/>
        </w:rPr>
        <w:t>学习</w:t>
      </w:r>
    </w:p>
    <w:p w14:paraId="76756C40" w14:textId="77777777" w:rsidR="00231709" w:rsidRPr="00231709" w:rsidRDefault="00231709" w:rsidP="00231709">
      <w:pPr>
        <w:rPr>
          <w:lang w:val="zh-CN"/>
        </w:rPr>
      </w:pPr>
    </w:p>
    <w:p w14:paraId="11C6B988" w14:textId="3B6673AE" w:rsidR="00231709" w:rsidRPr="00231709" w:rsidRDefault="00231709" w:rsidP="00231709">
      <w:pPr>
        <w:pStyle w:val="a8"/>
        <w:numPr>
          <w:ilvl w:val="0"/>
          <w:numId w:val="42"/>
        </w:numPr>
        <w:ind w:firstLineChars="0"/>
        <w:rPr>
          <w:rFonts w:hint="eastAsia"/>
          <w:lang w:val="zh-CN"/>
        </w:rPr>
      </w:pPr>
      <w:r w:rsidRPr="00231709">
        <w:rPr>
          <w:rFonts w:hint="eastAsia"/>
          <w:lang w:val="zh-CN"/>
        </w:rPr>
        <w:lastRenderedPageBreak/>
        <w:t>要求</w:t>
      </w:r>
      <w:r w:rsidRPr="00231709">
        <w:rPr>
          <w:rFonts w:hint="eastAsia"/>
          <w:lang w:val="zh-CN"/>
        </w:rPr>
        <w:t>:</w:t>
      </w:r>
      <w:r w:rsidRPr="00231709">
        <w:rPr>
          <w:rFonts w:hint="eastAsia"/>
          <w:lang w:val="zh-CN"/>
        </w:rPr>
        <w:t>向上抽取</w:t>
      </w:r>
      <w:proofErr w:type="gramStart"/>
      <w:r w:rsidRPr="00231709">
        <w:rPr>
          <w:rFonts w:hint="eastAsia"/>
          <w:lang w:val="zh-CN"/>
        </w:rPr>
        <w:t>一个父类</w:t>
      </w:r>
      <w:proofErr w:type="gramEnd"/>
      <w:r w:rsidRPr="00231709">
        <w:rPr>
          <w:rFonts w:hint="eastAsia"/>
          <w:lang w:val="zh-CN"/>
        </w:rPr>
        <w:t>,</w:t>
      </w:r>
      <w:r w:rsidRPr="00231709">
        <w:rPr>
          <w:rFonts w:hint="eastAsia"/>
          <w:lang w:val="zh-CN"/>
        </w:rPr>
        <w:t>让这</w:t>
      </w:r>
      <w:proofErr w:type="gramStart"/>
      <w:r w:rsidRPr="00231709">
        <w:rPr>
          <w:rFonts w:hint="eastAsia"/>
          <w:lang w:val="zh-CN"/>
        </w:rPr>
        <w:t>两个类都继承这个父类</w:t>
      </w:r>
      <w:proofErr w:type="gramEnd"/>
      <w:r w:rsidRPr="00231709">
        <w:rPr>
          <w:rFonts w:hint="eastAsia"/>
          <w:lang w:val="zh-CN"/>
        </w:rPr>
        <w:t>,</w:t>
      </w:r>
      <w:r w:rsidRPr="00231709">
        <w:rPr>
          <w:rFonts w:hint="eastAsia"/>
          <w:lang w:val="zh-CN"/>
        </w:rPr>
        <w:t>共有的属性写在父类中，子类重写父类中的方法</w:t>
      </w:r>
    </w:p>
    <w:p w14:paraId="0048DF0A" w14:textId="667D3C11" w:rsidR="009F6EDE" w:rsidRPr="0074544C" w:rsidRDefault="00231709" w:rsidP="0074544C">
      <w:pPr>
        <w:pStyle w:val="a8"/>
        <w:numPr>
          <w:ilvl w:val="0"/>
          <w:numId w:val="43"/>
        </w:numPr>
        <w:ind w:firstLineChars="0"/>
        <w:rPr>
          <w:rFonts w:hint="eastAsia"/>
          <w:lang w:val="zh-CN"/>
        </w:rPr>
      </w:pPr>
      <w:r w:rsidRPr="00231709">
        <w:rPr>
          <w:rFonts w:hint="eastAsia"/>
          <w:lang w:val="zh-CN"/>
        </w:rPr>
        <w:t>编写测试类</w:t>
      </w:r>
      <w:r w:rsidRPr="00231709">
        <w:rPr>
          <w:rFonts w:hint="eastAsia"/>
          <w:lang w:val="zh-CN"/>
        </w:rPr>
        <w:t>:</w:t>
      </w:r>
      <w:r w:rsidRPr="00231709">
        <w:rPr>
          <w:rFonts w:hint="eastAsia"/>
          <w:lang w:val="zh-CN"/>
        </w:rPr>
        <w:t>完成这两个类的测试</w:t>
      </w:r>
    </w:p>
    <w:p w14:paraId="76A79E25" w14:textId="77777777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76ADD0B" w14:textId="77777777" w:rsidR="00174752" w:rsidRPr="00927047" w:rsidRDefault="00174752" w:rsidP="00174752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05F7A7FD" w14:textId="17C6D6A8" w:rsidR="00EA0081" w:rsidRPr="0077237C" w:rsidRDefault="00EA0081" w:rsidP="00EA008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8F44BFC" w14:textId="23F12C5D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239AF478" w14:textId="23396597" w:rsidR="00240857" w:rsidRPr="00040011" w:rsidRDefault="00240857" w:rsidP="00040011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040011">
        <w:rPr>
          <w:rFonts w:hint="eastAsia"/>
          <w:lang w:val="zh-CN"/>
        </w:rPr>
        <w:t>分析以下需求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并用代码实现</w:t>
      </w:r>
      <w:r w:rsidR="009F6EDE" w:rsidRPr="00040011">
        <w:rPr>
          <w:rFonts w:hint="eastAsia"/>
          <w:lang w:val="zh-CN"/>
        </w:rPr>
        <w:t>：</w:t>
      </w:r>
    </w:p>
    <w:p w14:paraId="135A553A" w14:textId="77777777" w:rsidR="00040011" w:rsidRPr="00040011" w:rsidRDefault="00240857" w:rsidP="00040011">
      <w:pPr>
        <w:rPr>
          <w:rFonts w:hint="eastAsia"/>
          <w:lang w:val="zh-CN"/>
        </w:rPr>
      </w:pPr>
      <w:r w:rsidRPr="00240857">
        <w:rPr>
          <w:rFonts w:hint="eastAsia"/>
          <w:lang w:val="zh-CN"/>
        </w:rPr>
        <w:tab/>
      </w:r>
      <w:r w:rsidR="00040011" w:rsidRPr="00040011">
        <w:rPr>
          <w:rFonts w:hint="eastAsia"/>
          <w:lang w:val="zh-CN"/>
        </w:rPr>
        <w:t>1.</w:t>
      </w:r>
      <w:r w:rsidR="00040011" w:rsidRPr="00040011">
        <w:rPr>
          <w:rFonts w:hint="eastAsia"/>
          <w:lang w:val="zh-CN"/>
        </w:rPr>
        <w:t>定义员工类</w:t>
      </w:r>
      <w:r w:rsidR="00040011" w:rsidRPr="00040011">
        <w:rPr>
          <w:rFonts w:hint="eastAsia"/>
          <w:lang w:val="zh-CN"/>
        </w:rPr>
        <w:t>:</w:t>
      </w:r>
    </w:p>
    <w:p w14:paraId="0B845AC1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属性</w:t>
      </w:r>
      <w:r w:rsidRPr="00040011">
        <w:rPr>
          <w:rFonts w:hint="eastAsia"/>
          <w:lang w:val="zh-CN"/>
        </w:rPr>
        <w:t>:</w:t>
      </w:r>
    </w:p>
    <w:p w14:paraId="6F9A58EE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工号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姓名</w:t>
      </w:r>
    </w:p>
    <w:p w14:paraId="0F5292DB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行为</w:t>
      </w:r>
      <w:r w:rsidRPr="00040011">
        <w:rPr>
          <w:rFonts w:hint="eastAsia"/>
          <w:lang w:val="zh-CN"/>
        </w:rPr>
        <w:t>:</w:t>
      </w:r>
    </w:p>
    <w:p w14:paraId="6DD8A0B7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工作方法</w:t>
      </w:r>
      <w:r w:rsidRPr="00040011">
        <w:rPr>
          <w:rFonts w:hint="eastAsia"/>
          <w:lang w:val="zh-CN"/>
        </w:rPr>
        <w:t>(</w:t>
      </w:r>
      <w:r w:rsidRPr="00040011">
        <w:rPr>
          <w:rFonts w:hint="eastAsia"/>
          <w:lang w:val="zh-CN"/>
        </w:rPr>
        <w:t>用简单的输出语句模拟</w:t>
      </w:r>
      <w:r w:rsidRPr="00040011">
        <w:rPr>
          <w:rFonts w:hint="eastAsia"/>
          <w:lang w:val="zh-CN"/>
        </w:rPr>
        <w:t>)</w:t>
      </w:r>
    </w:p>
    <w:p w14:paraId="2A9A7F6C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  <w:t>2.</w:t>
      </w:r>
      <w:r w:rsidRPr="00040011">
        <w:rPr>
          <w:rFonts w:hint="eastAsia"/>
          <w:lang w:val="zh-CN"/>
        </w:rPr>
        <w:t>定义经理类</w:t>
      </w:r>
      <w:r w:rsidRPr="00040011">
        <w:rPr>
          <w:rFonts w:hint="eastAsia"/>
          <w:lang w:val="zh-CN"/>
        </w:rPr>
        <w:t>:</w:t>
      </w:r>
    </w:p>
    <w:p w14:paraId="04171E4A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属性</w:t>
      </w:r>
      <w:r w:rsidRPr="00040011">
        <w:rPr>
          <w:rFonts w:hint="eastAsia"/>
          <w:lang w:val="zh-CN"/>
        </w:rPr>
        <w:t>:</w:t>
      </w:r>
    </w:p>
    <w:p w14:paraId="05F1BE60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工号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姓名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奖金</w:t>
      </w:r>
    </w:p>
    <w:p w14:paraId="262112E9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行为</w:t>
      </w:r>
      <w:r w:rsidRPr="00040011">
        <w:rPr>
          <w:rFonts w:hint="eastAsia"/>
          <w:lang w:val="zh-CN"/>
        </w:rPr>
        <w:t>:</w:t>
      </w:r>
    </w:p>
    <w:p w14:paraId="5DDF4AA9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工作方法</w:t>
      </w:r>
      <w:r w:rsidRPr="00040011">
        <w:rPr>
          <w:rFonts w:hint="eastAsia"/>
          <w:lang w:val="zh-CN"/>
        </w:rPr>
        <w:t>(</w:t>
      </w:r>
      <w:r w:rsidRPr="00040011">
        <w:rPr>
          <w:rFonts w:hint="eastAsia"/>
          <w:lang w:val="zh-CN"/>
        </w:rPr>
        <w:t>管理员工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简单输出语句模拟</w:t>
      </w:r>
      <w:r w:rsidRPr="00040011">
        <w:rPr>
          <w:rFonts w:hint="eastAsia"/>
          <w:lang w:val="zh-CN"/>
        </w:rPr>
        <w:t>)</w:t>
      </w:r>
    </w:p>
    <w:p w14:paraId="5A402350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  <w:t>3.</w:t>
      </w:r>
      <w:r w:rsidRPr="00040011">
        <w:rPr>
          <w:rFonts w:hint="eastAsia"/>
          <w:lang w:val="zh-CN"/>
        </w:rPr>
        <w:t>定义服务员类</w:t>
      </w:r>
      <w:r w:rsidRPr="00040011">
        <w:rPr>
          <w:rFonts w:hint="eastAsia"/>
          <w:lang w:val="zh-CN"/>
        </w:rPr>
        <w:t>:</w:t>
      </w:r>
    </w:p>
    <w:p w14:paraId="69979FCF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属性</w:t>
      </w:r>
      <w:r w:rsidRPr="00040011">
        <w:rPr>
          <w:rFonts w:hint="eastAsia"/>
          <w:lang w:val="zh-CN"/>
        </w:rPr>
        <w:t>:</w:t>
      </w:r>
    </w:p>
    <w:p w14:paraId="78DAA9AE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工号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姓名</w:t>
      </w:r>
    </w:p>
    <w:p w14:paraId="77AC5E1C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行为</w:t>
      </w:r>
      <w:r w:rsidRPr="00040011">
        <w:rPr>
          <w:rFonts w:hint="eastAsia"/>
          <w:lang w:val="zh-CN"/>
        </w:rPr>
        <w:t>:</w:t>
      </w:r>
    </w:p>
    <w:p w14:paraId="2AA35993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工作方法</w:t>
      </w:r>
      <w:r w:rsidRPr="00040011">
        <w:rPr>
          <w:rFonts w:hint="eastAsia"/>
          <w:lang w:val="zh-CN"/>
        </w:rPr>
        <w:t>(</w:t>
      </w:r>
      <w:r w:rsidRPr="00040011">
        <w:rPr>
          <w:rFonts w:hint="eastAsia"/>
          <w:lang w:val="zh-CN"/>
        </w:rPr>
        <w:t>为客户服务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简单输出语句模拟</w:t>
      </w:r>
      <w:r w:rsidRPr="00040011">
        <w:rPr>
          <w:rFonts w:hint="eastAsia"/>
          <w:lang w:val="zh-CN"/>
        </w:rPr>
        <w:t>)</w:t>
      </w:r>
    </w:p>
    <w:p w14:paraId="57B02A8D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  <w:t>4.</w:t>
      </w:r>
      <w:r w:rsidRPr="00040011">
        <w:rPr>
          <w:rFonts w:hint="eastAsia"/>
          <w:lang w:val="zh-CN"/>
        </w:rPr>
        <w:t>定义测试类</w:t>
      </w:r>
      <w:r w:rsidRPr="00040011">
        <w:rPr>
          <w:rFonts w:hint="eastAsia"/>
          <w:lang w:val="zh-CN"/>
        </w:rPr>
        <w:t>:</w:t>
      </w:r>
    </w:p>
    <w:p w14:paraId="1C5D4E5F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分别创建经理</w:t>
      </w:r>
      <w:proofErr w:type="gramStart"/>
      <w:r w:rsidRPr="00040011">
        <w:rPr>
          <w:rFonts w:hint="eastAsia"/>
          <w:lang w:val="zh-CN"/>
        </w:rPr>
        <w:t>类对象</w:t>
      </w:r>
      <w:proofErr w:type="gramEnd"/>
      <w:r w:rsidRPr="00040011">
        <w:rPr>
          <w:rFonts w:hint="eastAsia"/>
          <w:lang w:val="zh-CN"/>
        </w:rPr>
        <w:t>和服务员类对象</w:t>
      </w:r>
    </w:p>
    <w:p w14:paraId="5197DB2E" w14:textId="0245EC0F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调用各自的工作方法</w:t>
      </w:r>
    </w:p>
    <w:p w14:paraId="49C04BC0" w14:textId="77777777" w:rsidR="00040011" w:rsidRPr="00040011" w:rsidRDefault="00040011" w:rsidP="00040011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要求</w:t>
      </w:r>
      <w:r w:rsidRPr="00040011">
        <w:rPr>
          <w:rFonts w:hint="eastAsia"/>
          <w:lang w:val="zh-CN"/>
        </w:rPr>
        <w:t>:</w:t>
      </w:r>
    </w:p>
    <w:p w14:paraId="4497A4AD" w14:textId="3B946290" w:rsidR="00240857" w:rsidRPr="00240857" w:rsidRDefault="00040011" w:rsidP="009F6EDE">
      <w:pPr>
        <w:rPr>
          <w:rFonts w:hint="eastAsia"/>
          <w:lang w:val="zh-CN"/>
        </w:rPr>
      </w:pP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ab/>
      </w:r>
      <w:r w:rsidRPr="00040011">
        <w:rPr>
          <w:rFonts w:hint="eastAsia"/>
          <w:lang w:val="zh-CN"/>
        </w:rPr>
        <w:t>分析各个事物之间的继承关系</w:t>
      </w:r>
      <w:r w:rsidRPr="00040011">
        <w:rPr>
          <w:rFonts w:hint="eastAsia"/>
          <w:lang w:val="zh-CN"/>
        </w:rPr>
        <w:t>,</w:t>
      </w:r>
      <w:r w:rsidRPr="00040011">
        <w:rPr>
          <w:rFonts w:hint="eastAsia"/>
          <w:lang w:val="zh-CN"/>
        </w:rPr>
        <w:t>抽取出相关的类</w:t>
      </w:r>
    </w:p>
    <w:p w14:paraId="1F13C96E" w14:textId="77777777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523545B" w14:textId="77777777" w:rsidR="00EA0081" w:rsidRPr="00927047" w:rsidRDefault="00EA0081" w:rsidP="00EA0081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  <w:bookmarkStart w:id="0" w:name="_GoBack"/>
      <w:bookmarkEnd w:id="0"/>
    </w:p>
    <w:sectPr w:rsidR="00EA0081" w:rsidRPr="00927047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5FA5D" w14:textId="77777777" w:rsidR="00170EF3" w:rsidRDefault="00170EF3">
      <w:pPr>
        <w:spacing w:line="240" w:lineRule="auto"/>
      </w:pPr>
      <w:r>
        <w:separator/>
      </w:r>
    </w:p>
  </w:endnote>
  <w:endnote w:type="continuationSeparator" w:id="0">
    <w:p w14:paraId="541BD54F" w14:textId="77777777" w:rsidR="00170EF3" w:rsidRDefault="00170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575565" w:rsidRDefault="0057556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6845E" w14:textId="77777777" w:rsidR="00170EF3" w:rsidRDefault="00170EF3">
      <w:pPr>
        <w:spacing w:line="240" w:lineRule="auto"/>
      </w:pPr>
      <w:r>
        <w:separator/>
      </w:r>
    </w:p>
  </w:footnote>
  <w:footnote w:type="continuationSeparator" w:id="0">
    <w:p w14:paraId="41FC5AFD" w14:textId="77777777" w:rsidR="00170EF3" w:rsidRDefault="00170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575565" w:rsidRDefault="0057556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B1B"/>
    <w:multiLevelType w:val="hybridMultilevel"/>
    <w:tmpl w:val="810C1FFE"/>
    <w:lvl w:ilvl="0" w:tplc="564AD98A">
      <w:start w:val="2"/>
      <w:numFmt w:val="decimal"/>
      <w:lvlText w:val="%1."/>
      <w:lvlJc w:val="left"/>
      <w:pPr>
        <w:ind w:left="12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45A45"/>
    <w:multiLevelType w:val="hybridMultilevel"/>
    <w:tmpl w:val="02B64792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F40F7F"/>
    <w:multiLevelType w:val="hybridMultilevel"/>
    <w:tmpl w:val="2ECA75B6"/>
    <w:lvl w:ilvl="0" w:tplc="F9827F12">
      <w:start w:val="1"/>
      <w:numFmt w:val="decimal"/>
      <w:lvlText w:val="%1、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134E50B8"/>
    <w:multiLevelType w:val="hybridMultilevel"/>
    <w:tmpl w:val="B2480C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3683C74"/>
    <w:multiLevelType w:val="hybridMultilevel"/>
    <w:tmpl w:val="22CA2338"/>
    <w:lvl w:ilvl="0" w:tplc="43F0A8D2">
      <w:start w:val="3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52A16A1"/>
    <w:multiLevelType w:val="hybridMultilevel"/>
    <w:tmpl w:val="B94AE79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F9827F12">
      <w:start w:val="1"/>
      <w:numFmt w:val="decimal"/>
      <w:lvlText w:val="%2、"/>
      <w:lvlJc w:val="left"/>
      <w:pPr>
        <w:ind w:left="1259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1B512E64"/>
    <w:multiLevelType w:val="hybridMultilevel"/>
    <w:tmpl w:val="BA5E5DFE"/>
    <w:lvl w:ilvl="0" w:tplc="6672B05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B380D100">
      <w:start w:val="1"/>
      <w:numFmt w:val="japaneseCounting"/>
      <w:lvlText w:val="%2、"/>
      <w:lvlJc w:val="left"/>
      <w:pPr>
        <w:ind w:left="1667" w:hanging="40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ED455AF"/>
    <w:multiLevelType w:val="hybridMultilevel"/>
    <w:tmpl w:val="BEBA5B66"/>
    <w:lvl w:ilvl="0" w:tplc="F9827F1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6B4AB8"/>
    <w:multiLevelType w:val="hybridMultilevel"/>
    <w:tmpl w:val="594055C6"/>
    <w:lvl w:ilvl="0" w:tplc="70F02498">
      <w:start w:val="2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2B063C3"/>
    <w:multiLevelType w:val="hybridMultilevel"/>
    <w:tmpl w:val="DCC2B53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263C0BD9"/>
    <w:multiLevelType w:val="hybridMultilevel"/>
    <w:tmpl w:val="903A6784"/>
    <w:lvl w:ilvl="0" w:tplc="22186B76">
      <w:start w:val="1"/>
      <w:numFmt w:val="decimal"/>
      <w:lvlText w:val="%1."/>
      <w:lvlJc w:val="left"/>
      <w:pPr>
        <w:ind w:left="12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1">
    <w:nsid w:val="2B134064"/>
    <w:multiLevelType w:val="hybridMultilevel"/>
    <w:tmpl w:val="FD66E9E4"/>
    <w:lvl w:ilvl="0" w:tplc="DEF4CE48">
      <w:start w:val="5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E355C"/>
    <w:multiLevelType w:val="hybridMultilevel"/>
    <w:tmpl w:val="92E833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FE92BD8"/>
    <w:multiLevelType w:val="hybridMultilevel"/>
    <w:tmpl w:val="7A0EF8B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7C07C48"/>
    <w:multiLevelType w:val="hybridMultilevel"/>
    <w:tmpl w:val="38D80118"/>
    <w:lvl w:ilvl="0" w:tplc="CBE6ADE4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F54CA0"/>
    <w:multiLevelType w:val="hybridMultilevel"/>
    <w:tmpl w:val="9E68849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3CA11B08"/>
    <w:multiLevelType w:val="hybridMultilevel"/>
    <w:tmpl w:val="60AAE80A"/>
    <w:lvl w:ilvl="0" w:tplc="FC5E47F2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B96DC9"/>
    <w:multiLevelType w:val="hybridMultilevel"/>
    <w:tmpl w:val="1B42F9F4"/>
    <w:lvl w:ilvl="0" w:tplc="6672B05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5620973"/>
    <w:multiLevelType w:val="hybridMultilevel"/>
    <w:tmpl w:val="64D6EAA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5E23435"/>
    <w:multiLevelType w:val="hybridMultilevel"/>
    <w:tmpl w:val="0680B3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B380D100">
      <w:start w:val="1"/>
      <w:numFmt w:val="japaneseCounting"/>
      <w:lvlText w:val="%2、"/>
      <w:lvlJc w:val="left"/>
      <w:pPr>
        <w:ind w:left="1667" w:hanging="40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9091FB7"/>
    <w:multiLevelType w:val="hybridMultilevel"/>
    <w:tmpl w:val="EA962620"/>
    <w:lvl w:ilvl="0" w:tplc="D88ACB22">
      <w:start w:val="2"/>
      <w:numFmt w:val="decimal"/>
      <w:lvlText w:val="%1、"/>
      <w:lvlJc w:val="left"/>
      <w:pPr>
        <w:ind w:left="12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BC41C1"/>
    <w:multiLevelType w:val="hybridMultilevel"/>
    <w:tmpl w:val="85AECD46"/>
    <w:lvl w:ilvl="0" w:tplc="04090013">
      <w:start w:val="1"/>
      <w:numFmt w:val="chineseCountingThousand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>
    <w:nsid w:val="522469AB"/>
    <w:multiLevelType w:val="hybridMultilevel"/>
    <w:tmpl w:val="DC1CDC9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0F">
      <w:start w:val="1"/>
      <w:numFmt w:val="decimal"/>
      <w:lvlText w:val="%2."/>
      <w:lvlJc w:val="left"/>
      <w:pPr>
        <w:ind w:left="1259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4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A7924FD"/>
    <w:multiLevelType w:val="hybridMultilevel"/>
    <w:tmpl w:val="84589206"/>
    <w:lvl w:ilvl="0" w:tplc="22186B76">
      <w:start w:val="1"/>
      <w:numFmt w:val="decimal"/>
      <w:lvlText w:val="%1."/>
      <w:lvlJc w:val="left"/>
      <w:pPr>
        <w:ind w:left="12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6">
    <w:nsid w:val="5F01033D"/>
    <w:multiLevelType w:val="hybridMultilevel"/>
    <w:tmpl w:val="0F5C9388"/>
    <w:lvl w:ilvl="0" w:tplc="6EFC3EE2">
      <w:start w:val="1"/>
      <w:numFmt w:val="chineseCountingThousand"/>
      <w:lvlText w:val="%1、"/>
      <w:lvlJc w:val="left"/>
      <w:pPr>
        <w:ind w:left="839" w:hanging="420"/>
      </w:pPr>
      <w:rPr>
        <w:rFonts w:hint="default"/>
      </w:rPr>
    </w:lvl>
    <w:lvl w:ilvl="1" w:tplc="664E16C8">
      <w:start w:val="1"/>
      <w:numFmt w:val="decimal"/>
      <w:lvlText w:val="%2."/>
      <w:lvlJc w:val="left"/>
      <w:pPr>
        <w:ind w:left="579" w:hanging="15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6547AA"/>
    <w:multiLevelType w:val="hybridMultilevel"/>
    <w:tmpl w:val="1736D97A"/>
    <w:lvl w:ilvl="0" w:tplc="22186B76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60D92690"/>
    <w:multiLevelType w:val="hybridMultilevel"/>
    <w:tmpl w:val="873A5A8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60E91B54"/>
    <w:multiLevelType w:val="hybridMultilevel"/>
    <w:tmpl w:val="4914E6C2"/>
    <w:lvl w:ilvl="0" w:tplc="1798834E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734224"/>
    <w:multiLevelType w:val="hybridMultilevel"/>
    <w:tmpl w:val="D854B7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8932DC"/>
    <w:multiLevelType w:val="hybridMultilevel"/>
    <w:tmpl w:val="BC54613A"/>
    <w:lvl w:ilvl="0" w:tplc="21D4362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B380D100">
      <w:start w:val="1"/>
      <w:numFmt w:val="japaneseCounting"/>
      <w:lvlText w:val="%2、"/>
      <w:lvlJc w:val="left"/>
      <w:pPr>
        <w:ind w:left="1667" w:hanging="40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5C7446F"/>
    <w:multiLevelType w:val="hybridMultilevel"/>
    <w:tmpl w:val="15A6E0A2"/>
    <w:lvl w:ilvl="0" w:tplc="11286A6A">
      <w:start w:val="3"/>
      <w:numFmt w:val="decimal"/>
      <w:lvlText w:val="%1."/>
      <w:lvlJc w:val="left"/>
      <w:pPr>
        <w:ind w:left="12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0304F5"/>
    <w:multiLevelType w:val="hybridMultilevel"/>
    <w:tmpl w:val="9DCAB734"/>
    <w:lvl w:ilvl="0" w:tplc="22186B76">
      <w:start w:val="1"/>
      <w:numFmt w:val="decimal"/>
      <w:lvlText w:val="%1."/>
      <w:lvlJc w:val="left"/>
      <w:pPr>
        <w:ind w:left="12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4">
    <w:nsid w:val="6B8356F4"/>
    <w:multiLevelType w:val="hybridMultilevel"/>
    <w:tmpl w:val="664AB044"/>
    <w:lvl w:ilvl="0" w:tplc="8C0C2DB2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C5B344B"/>
    <w:multiLevelType w:val="hybridMultilevel"/>
    <w:tmpl w:val="A970D234"/>
    <w:lvl w:ilvl="0" w:tplc="0409000F">
      <w:start w:val="1"/>
      <w:numFmt w:val="decimal"/>
      <w:lvlText w:val="%1."/>
      <w:lvlJc w:val="left"/>
      <w:pPr>
        <w:ind w:left="12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E409AB"/>
    <w:multiLevelType w:val="hybridMultilevel"/>
    <w:tmpl w:val="1F5A3A32"/>
    <w:lvl w:ilvl="0" w:tplc="6250112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E3F24BF"/>
    <w:multiLevelType w:val="hybridMultilevel"/>
    <w:tmpl w:val="FCBC43BC"/>
    <w:lvl w:ilvl="0" w:tplc="E6CCD8F6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75225F58"/>
    <w:multiLevelType w:val="hybridMultilevel"/>
    <w:tmpl w:val="44C0ECD8"/>
    <w:lvl w:ilvl="0" w:tplc="6AD02680">
      <w:start w:val="1"/>
      <w:numFmt w:val="decimal"/>
      <w:lvlText w:val="%1."/>
      <w:lvlJc w:val="left"/>
      <w:pPr>
        <w:ind w:left="12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9">
    <w:nsid w:val="753128B7"/>
    <w:multiLevelType w:val="hybridMultilevel"/>
    <w:tmpl w:val="C64263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6584D66"/>
    <w:multiLevelType w:val="hybridMultilevel"/>
    <w:tmpl w:val="B1220A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76EA3B17"/>
    <w:multiLevelType w:val="hybridMultilevel"/>
    <w:tmpl w:val="688E819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552A71"/>
    <w:multiLevelType w:val="hybridMultilevel"/>
    <w:tmpl w:val="DE46B9DE"/>
    <w:lvl w:ilvl="0" w:tplc="C8969894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6"/>
  </w:num>
  <w:num w:numId="3">
    <w:abstractNumId w:val="24"/>
  </w:num>
  <w:num w:numId="4">
    <w:abstractNumId w:val="39"/>
  </w:num>
  <w:num w:numId="5">
    <w:abstractNumId w:val="30"/>
  </w:num>
  <w:num w:numId="6">
    <w:abstractNumId w:val="1"/>
  </w:num>
  <w:num w:numId="7">
    <w:abstractNumId w:val="19"/>
  </w:num>
  <w:num w:numId="8">
    <w:abstractNumId w:val="3"/>
  </w:num>
  <w:num w:numId="9">
    <w:abstractNumId w:val="40"/>
  </w:num>
  <w:num w:numId="10">
    <w:abstractNumId w:val="20"/>
  </w:num>
  <w:num w:numId="11">
    <w:abstractNumId w:val="42"/>
  </w:num>
  <w:num w:numId="12">
    <w:abstractNumId w:val="6"/>
  </w:num>
  <w:num w:numId="13">
    <w:abstractNumId w:val="17"/>
  </w:num>
  <w:num w:numId="14">
    <w:abstractNumId w:val="31"/>
  </w:num>
  <w:num w:numId="15">
    <w:abstractNumId w:val="18"/>
  </w:num>
  <w:num w:numId="16">
    <w:abstractNumId w:val="16"/>
  </w:num>
  <w:num w:numId="17">
    <w:abstractNumId w:val="28"/>
  </w:num>
  <w:num w:numId="18">
    <w:abstractNumId w:val="9"/>
  </w:num>
  <w:num w:numId="19">
    <w:abstractNumId w:val="34"/>
  </w:num>
  <w:num w:numId="20">
    <w:abstractNumId w:val="14"/>
  </w:num>
  <w:num w:numId="21">
    <w:abstractNumId w:val="27"/>
  </w:num>
  <w:num w:numId="22">
    <w:abstractNumId w:val="7"/>
  </w:num>
  <w:num w:numId="23">
    <w:abstractNumId w:val="37"/>
  </w:num>
  <w:num w:numId="24">
    <w:abstractNumId w:val="8"/>
  </w:num>
  <w:num w:numId="25">
    <w:abstractNumId w:val="4"/>
  </w:num>
  <w:num w:numId="26">
    <w:abstractNumId w:val="11"/>
  </w:num>
  <w:num w:numId="27">
    <w:abstractNumId w:val="41"/>
  </w:num>
  <w:num w:numId="28">
    <w:abstractNumId w:val="29"/>
  </w:num>
  <w:num w:numId="29">
    <w:abstractNumId w:val="15"/>
  </w:num>
  <w:num w:numId="30">
    <w:abstractNumId w:val="12"/>
  </w:num>
  <w:num w:numId="31">
    <w:abstractNumId w:val="22"/>
  </w:num>
  <w:num w:numId="32">
    <w:abstractNumId w:val="38"/>
  </w:num>
  <w:num w:numId="33">
    <w:abstractNumId w:val="10"/>
  </w:num>
  <w:num w:numId="34">
    <w:abstractNumId w:val="25"/>
  </w:num>
  <w:num w:numId="35">
    <w:abstractNumId w:val="33"/>
  </w:num>
  <w:num w:numId="36">
    <w:abstractNumId w:val="26"/>
  </w:num>
  <w:num w:numId="37">
    <w:abstractNumId w:val="5"/>
  </w:num>
  <w:num w:numId="38">
    <w:abstractNumId w:val="2"/>
  </w:num>
  <w:num w:numId="39">
    <w:abstractNumId w:val="21"/>
  </w:num>
  <w:num w:numId="40">
    <w:abstractNumId w:val="23"/>
  </w:num>
  <w:num w:numId="41">
    <w:abstractNumId w:val="35"/>
  </w:num>
  <w:num w:numId="42">
    <w:abstractNumId w:val="0"/>
  </w:num>
  <w:num w:numId="4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31893"/>
    <w:rsid w:val="000375AF"/>
    <w:rsid w:val="00040011"/>
    <w:rsid w:val="00045A50"/>
    <w:rsid w:val="00065177"/>
    <w:rsid w:val="00097B3E"/>
    <w:rsid w:val="000E4046"/>
    <w:rsid w:val="000E4593"/>
    <w:rsid w:val="000F59B0"/>
    <w:rsid w:val="000F5D2F"/>
    <w:rsid w:val="000F62A1"/>
    <w:rsid w:val="00100D7C"/>
    <w:rsid w:val="0010149B"/>
    <w:rsid w:val="00104F6B"/>
    <w:rsid w:val="001116C7"/>
    <w:rsid w:val="00113784"/>
    <w:rsid w:val="0011512A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0EF3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2877"/>
    <w:rsid w:val="001C4495"/>
    <w:rsid w:val="001D37D7"/>
    <w:rsid w:val="001D4DC6"/>
    <w:rsid w:val="001D673A"/>
    <w:rsid w:val="001E3751"/>
    <w:rsid w:val="001E3F7D"/>
    <w:rsid w:val="001F790F"/>
    <w:rsid w:val="00203578"/>
    <w:rsid w:val="00231709"/>
    <w:rsid w:val="00231E81"/>
    <w:rsid w:val="00240857"/>
    <w:rsid w:val="00257F9E"/>
    <w:rsid w:val="0027688B"/>
    <w:rsid w:val="00280A6E"/>
    <w:rsid w:val="002938F2"/>
    <w:rsid w:val="002958FB"/>
    <w:rsid w:val="00297F5E"/>
    <w:rsid w:val="002A5D9B"/>
    <w:rsid w:val="002A68D4"/>
    <w:rsid w:val="002B20F3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5649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8F7"/>
    <w:rsid w:val="00345B59"/>
    <w:rsid w:val="003474FF"/>
    <w:rsid w:val="00347E92"/>
    <w:rsid w:val="00352C85"/>
    <w:rsid w:val="00354D10"/>
    <w:rsid w:val="003616B3"/>
    <w:rsid w:val="00370828"/>
    <w:rsid w:val="0037269A"/>
    <w:rsid w:val="00381AD5"/>
    <w:rsid w:val="00384ADE"/>
    <w:rsid w:val="003908CC"/>
    <w:rsid w:val="00395076"/>
    <w:rsid w:val="003A594E"/>
    <w:rsid w:val="003B0329"/>
    <w:rsid w:val="003B18B8"/>
    <w:rsid w:val="003C1464"/>
    <w:rsid w:val="003C1CB3"/>
    <w:rsid w:val="003C3228"/>
    <w:rsid w:val="003C590F"/>
    <w:rsid w:val="003D23BA"/>
    <w:rsid w:val="003D2F1B"/>
    <w:rsid w:val="003D3DC2"/>
    <w:rsid w:val="003D77F7"/>
    <w:rsid w:val="003E42BA"/>
    <w:rsid w:val="003E551A"/>
    <w:rsid w:val="003F0937"/>
    <w:rsid w:val="00402A92"/>
    <w:rsid w:val="00405ED4"/>
    <w:rsid w:val="00410BC8"/>
    <w:rsid w:val="0041232A"/>
    <w:rsid w:val="0041436F"/>
    <w:rsid w:val="00420D40"/>
    <w:rsid w:val="00422752"/>
    <w:rsid w:val="00425B36"/>
    <w:rsid w:val="00426D36"/>
    <w:rsid w:val="004271DC"/>
    <w:rsid w:val="00430BA6"/>
    <w:rsid w:val="004316AB"/>
    <w:rsid w:val="00436E97"/>
    <w:rsid w:val="00443B83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1FBA"/>
    <w:rsid w:val="004974E9"/>
    <w:rsid w:val="004A7062"/>
    <w:rsid w:val="004A7365"/>
    <w:rsid w:val="004B64BE"/>
    <w:rsid w:val="004C73D6"/>
    <w:rsid w:val="004E30F7"/>
    <w:rsid w:val="004E315E"/>
    <w:rsid w:val="004E51EA"/>
    <w:rsid w:val="004F0014"/>
    <w:rsid w:val="004F241E"/>
    <w:rsid w:val="005036A5"/>
    <w:rsid w:val="00522AF1"/>
    <w:rsid w:val="005256D8"/>
    <w:rsid w:val="005259AA"/>
    <w:rsid w:val="00546ADF"/>
    <w:rsid w:val="0055177B"/>
    <w:rsid w:val="005520F4"/>
    <w:rsid w:val="00552DDF"/>
    <w:rsid w:val="00562E74"/>
    <w:rsid w:val="00563A40"/>
    <w:rsid w:val="00563F41"/>
    <w:rsid w:val="0057053A"/>
    <w:rsid w:val="00575565"/>
    <w:rsid w:val="005A1875"/>
    <w:rsid w:val="005A4C58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5F00FB"/>
    <w:rsid w:val="00603EB7"/>
    <w:rsid w:val="00606262"/>
    <w:rsid w:val="00614268"/>
    <w:rsid w:val="006167B2"/>
    <w:rsid w:val="00617C8F"/>
    <w:rsid w:val="00631046"/>
    <w:rsid w:val="0063327D"/>
    <w:rsid w:val="00654326"/>
    <w:rsid w:val="00655C43"/>
    <w:rsid w:val="00661725"/>
    <w:rsid w:val="006636A3"/>
    <w:rsid w:val="00673228"/>
    <w:rsid w:val="00674C00"/>
    <w:rsid w:val="006756BA"/>
    <w:rsid w:val="006776CA"/>
    <w:rsid w:val="006A3959"/>
    <w:rsid w:val="006B001D"/>
    <w:rsid w:val="006B1757"/>
    <w:rsid w:val="006B2150"/>
    <w:rsid w:val="006B5617"/>
    <w:rsid w:val="006B7E4E"/>
    <w:rsid w:val="006C62E3"/>
    <w:rsid w:val="006C7915"/>
    <w:rsid w:val="00702D91"/>
    <w:rsid w:val="00703DBF"/>
    <w:rsid w:val="00705EA6"/>
    <w:rsid w:val="00706B6E"/>
    <w:rsid w:val="00707BC7"/>
    <w:rsid w:val="00711C43"/>
    <w:rsid w:val="00723803"/>
    <w:rsid w:val="007310CC"/>
    <w:rsid w:val="00733A5B"/>
    <w:rsid w:val="00741CF3"/>
    <w:rsid w:val="00742142"/>
    <w:rsid w:val="0074544C"/>
    <w:rsid w:val="00746034"/>
    <w:rsid w:val="00753E82"/>
    <w:rsid w:val="00754063"/>
    <w:rsid w:val="00765CC5"/>
    <w:rsid w:val="0077237C"/>
    <w:rsid w:val="00787231"/>
    <w:rsid w:val="007A3933"/>
    <w:rsid w:val="007A4B26"/>
    <w:rsid w:val="007C0984"/>
    <w:rsid w:val="007C44B3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D68"/>
    <w:rsid w:val="00832FBA"/>
    <w:rsid w:val="00841CA1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4CBC"/>
    <w:rsid w:val="0089567E"/>
    <w:rsid w:val="008A5629"/>
    <w:rsid w:val="008B1019"/>
    <w:rsid w:val="008B2B1C"/>
    <w:rsid w:val="008B2BD7"/>
    <w:rsid w:val="008C5404"/>
    <w:rsid w:val="008D269B"/>
    <w:rsid w:val="008D6DB7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9F6EDE"/>
    <w:rsid w:val="00A21052"/>
    <w:rsid w:val="00A26882"/>
    <w:rsid w:val="00A30D74"/>
    <w:rsid w:val="00A338CF"/>
    <w:rsid w:val="00A35D51"/>
    <w:rsid w:val="00A42409"/>
    <w:rsid w:val="00A57EEE"/>
    <w:rsid w:val="00A60E24"/>
    <w:rsid w:val="00A653E6"/>
    <w:rsid w:val="00A72C96"/>
    <w:rsid w:val="00A80F79"/>
    <w:rsid w:val="00A85E85"/>
    <w:rsid w:val="00A91B41"/>
    <w:rsid w:val="00AA2631"/>
    <w:rsid w:val="00AA46AD"/>
    <w:rsid w:val="00AA704B"/>
    <w:rsid w:val="00AA7928"/>
    <w:rsid w:val="00AB0407"/>
    <w:rsid w:val="00AB0B81"/>
    <w:rsid w:val="00AB28CF"/>
    <w:rsid w:val="00AB3E3F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54E7"/>
    <w:rsid w:val="00B038E2"/>
    <w:rsid w:val="00B126AA"/>
    <w:rsid w:val="00B14B51"/>
    <w:rsid w:val="00B24198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838F9"/>
    <w:rsid w:val="00B90972"/>
    <w:rsid w:val="00B9484B"/>
    <w:rsid w:val="00B96C5E"/>
    <w:rsid w:val="00BA04FA"/>
    <w:rsid w:val="00BA1534"/>
    <w:rsid w:val="00BA35E7"/>
    <w:rsid w:val="00BA394B"/>
    <w:rsid w:val="00BA48F4"/>
    <w:rsid w:val="00BB4AAD"/>
    <w:rsid w:val="00BB7D7C"/>
    <w:rsid w:val="00BC356D"/>
    <w:rsid w:val="00BD2571"/>
    <w:rsid w:val="00BD3BB1"/>
    <w:rsid w:val="00BF222D"/>
    <w:rsid w:val="00BF3D23"/>
    <w:rsid w:val="00C038C1"/>
    <w:rsid w:val="00C05FAB"/>
    <w:rsid w:val="00C061BD"/>
    <w:rsid w:val="00C068F7"/>
    <w:rsid w:val="00C118A7"/>
    <w:rsid w:val="00C26EA9"/>
    <w:rsid w:val="00C30059"/>
    <w:rsid w:val="00C33D53"/>
    <w:rsid w:val="00C35F4F"/>
    <w:rsid w:val="00C443A1"/>
    <w:rsid w:val="00C44CA0"/>
    <w:rsid w:val="00C55C21"/>
    <w:rsid w:val="00C55E43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08B5"/>
    <w:rsid w:val="00D10E23"/>
    <w:rsid w:val="00D12B5E"/>
    <w:rsid w:val="00D228D8"/>
    <w:rsid w:val="00D23E81"/>
    <w:rsid w:val="00D24691"/>
    <w:rsid w:val="00D25A58"/>
    <w:rsid w:val="00D35D73"/>
    <w:rsid w:val="00D378F7"/>
    <w:rsid w:val="00D4066A"/>
    <w:rsid w:val="00D4279B"/>
    <w:rsid w:val="00D75014"/>
    <w:rsid w:val="00D752CA"/>
    <w:rsid w:val="00D812C1"/>
    <w:rsid w:val="00D81C14"/>
    <w:rsid w:val="00D84DE3"/>
    <w:rsid w:val="00D867FC"/>
    <w:rsid w:val="00D907FD"/>
    <w:rsid w:val="00D9439B"/>
    <w:rsid w:val="00D976AF"/>
    <w:rsid w:val="00DA0EF3"/>
    <w:rsid w:val="00DA1FD5"/>
    <w:rsid w:val="00DA3BC4"/>
    <w:rsid w:val="00DD745A"/>
    <w:rsid w:val="00DE4AA6"/>
    <w:rsid w:val="00E010B3"/>
    <w:rsid w:val="00E01A32"/>
    <w:rsid w:val="00E02744"/>
    <w:rsid w:val="00E12790"/>
    <w:rsid w:val="00E13CBF"/>
    <w:rsid w:val="00E162BD"/>
    <w:rsid w:val="00E17D46"/>
    <w:rsid w:val="00E257CE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71DF2"/>
    <w:rsid w:val="00E7632A"/>
    <w:rsid w:val="00E8001B"/>
    <w:rsid w:val="00E80089"/>
    <w:rsid w:val="00E801D8"/>
    <w:rsid w:val="00E807E0"/>
    <w:rsid w:val="00E90859"/>
    <w:rsid w:val="00E909AE"/>
    <w:rsid w:val="00E926C9"/>
    <w:rsid w:val="00EA0081"/>
    <w:rsid w:val="00EA6E88"/>
    <w:rsid w:val="00EB0B83"/>
    <w:rsid w:val="00EB7268"/>
    <w:rsid w:val="00EC2CA5"/>
    <w:rsid w:val="00EC7EAC"/>
    <w:rsid w:val="00ED411F"/>
    <w:rsid w:val="00EE0CC7"/>
    <w:rsid w:val="00EE5415"/>
    <w:rsid w:val="00EE7B61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1ADD"/>
    <w:rsid w:val="00FC65C6"/>
    <w:rsid w:val="00FD0166"/>
    <w:rsid w:val="00FD6E58"/>
    <w:rsid w:val="00FF1CE9"/>
    <w:rsid w:val="00FF2F0C"/>
    <w:rsid w:val="00FF47DE"/>
    <w:rsid w:val="00FF4F5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  <w:style w:type="paragraph" w:customStyle="1" w:styleId="myfont">
    <w:name w:val="myfont"/>
    <w:basedOn w:val="a"/>
    <w:link w:val="myfontChar"/>
    <w:qFormat/>
    <w:rsid w:val="00EE7B61"/>
    <w:pPr>
      <w:spacing w:line="240" w:lineRule="auto"/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0"/>
    <w:link w:val="myfont"/>
    <w:rsid w:val="00EE7B61"/>
    <w:rPr>
      <w:rFonts w:ascii="微软雅黑" w:eastAsia="微软雅黑" w:hAnsi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6F5FA-DED8-42CE-8947-21803332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1936</TotalTime>
  <Pages>6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RocketLi</cp:lastModifiedBy>
  <cp:revision>376</cp:revision>
  <dcterms:created xsi:type="dcterms:W3CDTF">2017-02-27T09:33:00Z</dcterms:created>
  <dcterms:modified xsi:type="dcterms:W3CDTF">2017-09-14T09:38:00Z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